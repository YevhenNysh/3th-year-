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74" w:type="dxa"/>
        <w:tblBorders>
          <w:left w:val="single" w:sz="12" w:space="0" w:color="auto"/>
          <w:bottom w:val="single" w:sz="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"/>
        <w:gridCol w:w="6236"/>
        <w:gridCol w:w="567"/>
        <w:gridCol w:w="2552"/>
      </w:tblGrid>
      <w:tr w:rsidR="006A2FC3" w14:paraId="7519674B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0BE3E8EC" w14:textId="77777777" w:rsidR="006A2FC3" w:rsidRPr="000E1BA6" w:rsidRDefault="006A2FC3" w:rsidP="002F7584">
            <w:pPr>
              <w:pStyle w:val="1"/>
              <w:rPr>
                <w:rFonts w:ascii="GOST type A" w:hAnsi="GOST type A"/>
                <w:color w:val="auto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416B6FFD" w14:textId="77777777" w:rsidR="006A2FC3" w:rsidRPr="00766816" w:rsidRDefault="006A2FC3" w:rsidP="006A2FC3">
            <w:pPr>
              <w:spacing w:before="60" w:after="60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vAlign w:val="center"/>
          </w:tcPr>
          <w:p w14:paraId="51B416F9" w14:textId="77777777" w:rsidR="006A2FC3" w:rsidRPr="00766816" w:rsidRDefault="006A2FC3" w:rsidP="002F7584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4E2350A" w14:textId="77777777" w:rsidR="006A2FC3" w:rsidRPr="00766816" w:rsidRDefault="006A2FC3" w:rsidP="006A2FC3">
            <w:pPr>
              <w:spacing w:before="60" w:after="60"/>
              <w:ind w:left="-74" w:right="-74"/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930038" w14:paraId="2536A221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6A9C9DF5" w14:textId="77777777" w:rsidR="00930038" w:rsidRPr="00766816" w:rsidRDefault="00930038" w:rsidP="002F7584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14:paraId="1564A7A2" w14:textId="77777777" w:rsidR="00930038" w:rsidRPr="00AD71EB" w:rsidRDefault="00973526" w:rsidP="000F3B75">
            <w:pPr>
              <w:pStyle w:val="3"/>
              <w:spacing w:before="0" w:after="0"/>
              <w:rPr>
                <w:rFonts w:ascii="GOST type A" w:hAnsi="GOST type A"/>
                <w:b/>
                <w:i/>
                <w:spacing w:val="0"/>
                <w:sz w:val="32"/>
                <w:szCs w:val="32"/>
                <w:lang w:val="uk-UA"/>
              </w:rPr>
            </w:pPr>
            <w:r w:rsidRPr="00AD71EB">
              <w:rPr>
                <w:rFonts w:ascii="GOST type A" w:hAnsi="GOST type A"/>
                <w:b/>
                <w:i/>
                <w:spacing w:val="0"/>
                <w:sz w:val="32"/>
                <w:szCs w:val="32"/>
                <w:lang w:val="uk-UA"/>
              </w:rPr>
              <w:t xml:space="preserve">Конденсатори </w:t>
            </w:r>
          </w:p>
        </w:tc>
        <w:tc>
          <w:tcPr>
            <w:tcW w:w="567" w:type="dxa"/>
            <w:vAlign w:val="center"/>
          </w:tcPr>
          <w:p w14:paraId="517FAD58" w14:textId="77777777" w:rsidR="00930038" w:rsidRPr="00766816" w:rsidRDefault="00930038" w:rsidP="002F7584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A29EB5A" w14:textId="77777777" w:rsidR="00930038" w:rsidRPr="00766816" w:rsidRDefault="00930038" w:rsidP="002F7584">
            <w:pPr>
              <w:spacing w:before="60" w:after="60"/>
              <w:ind w:left="-74" w:right="-74"/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046BFB" w:rsidRPr="00E44857" w14:paraId="6AFDCFF0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3BF69BF0" w14:textId="77777777" w:rsidR="00046BFB" w:rsidRPr="00766816" w:rsidRDefault="00046BFB" w:rsidP="00046BFB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14:paraId="7EC918C1" w14:textId="77777777" w:rsidR="00046BFB" w:rsidRPr="00766816" w:rsidRDefault="00046BFB" w:rsidP="00046BFB">
            <w:pPr>
              <w:pStyle w:val="3"/>
              <w:spacing w:before="0" w:after="0"/>
              <w:jc w:val="left"/>
              <w:rPr>
                <w:rFonts w:ascii="GOST type A" w:hAnsi="GOST type A"/>
                <w:spacing w:val="0"/>
                <w:sz w:val="32"/>
                <w:szCs w:val="32"/>
                <w:u w:val="none"/>
                <w:lang w:val="uk-UA"/>
              </w:rPr>
            </w:pPr>
          </w:p>
        </w:tc>
        <w:tc>
          <w:tcPr>
            <w:tcW w:w="567" w:type="dxa"/>
            <w:vAlign w:val="center"/>
          </w:tcPr>
          <w:p w14:paraId="03C7AAC3" w14:textId="77777777" w:rsidR="00046BFB" w:rsidRPr="00766816" w:rsidRDefault="00046BFB" w:rsidP="00046BFB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1DEEBE0E" w14:textId="77777777" w:rsidR="00046BFB" w:rsidRPr="00766816" w:rsidRDefault="00046BFB" w:rsidP="00046BFB">
            <w:pPr>
              <w:pStyle w:val="3"/>
              <w:spacing w:before="0" w:after="0"/>
              <w:rPr>
                <w:rFonts w:ascii="GOST type A" w:hAnsi="GOST type A"/>
                <w:sz w:val="28"/>
                <w:szCs w:val="28"/>
                <w:u w:val="none"/>
              </w:rPr>
            </w:pPr>
          </w:p>
        </w:tc>
      </w:tr>
      <w:tr w:rsidR="00046BFB" w:rsidRPr="00E44857" w14:paraId="1C2ACECC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261F1483" w14:textId="192D6CD1" w:rsidR="00046BFB" w:rsidRPr="00973526" w:rsidRDefault="00973526" w:rsidP="00046BFB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  <w:r w:rsidRPr="00973526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C1</w:t>
            </w:r>
            <w:r w:rsidR="00361879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-C3</w:t>
            </w:r>
          </w:p>
        </w:tc>
        <w:tc>
          <w:tcPr>
            <w:tcW w:w="6236" w:type="dxa"/>
            <w:vAlign w:val="center"/>
          </w:tcPr>
          <w:p w14:paraId="1162B5D7" w14:textId="7927DAE0" w:rsidR="00361879" w:rsidRPr="00383AA4" w:rsidRDefault="00973526" w:rsidP="00383AA4">
            <w:pPr>
              <w:pStyle w:val="3"/>
              <w:spacing w:before="0" w:after="0"/>
              <w:jc w:val="left"/>
              <w:rPr>
                <w:rFonts w:ascii="GOST type A" w:hAnsi="GOST type A"/>
                <w:i/>
                <w:spacing w:val="0"/>
                <w:sz w:val="32"/>
                <w:szCs w:val="32"/>
                <w:u w:val="none"/>
                <w:lang w:val="en-US"/>
              </w:rPr>
            </w:pPr>
            <w:r w:rsidRPr="00383AA4">
              <w:rPr>
                <w:rFonts w:ascii="GOST type A" w:hAnsi="GOST type A"/>
                <w:i/>
                <w:spacing w:val="0"/>
                <w:sz w:val="32"/>
                <w:szCs w:val="32"/>
                <w:u w:val="none"/>
                <w:lang w:val="en-US"/>
              </w:rPr>
              <w:t xml:space="preserve">C-0805 </w:t>
            </w:r>
            <w:r w:rsidR="00361879" w:rsidRPr="00383AA4">
              <w:rPr>
                <w:rFonts w:ascii="GOST type A" w:hAnsi="GOST type A"/>
                <w:i/>
                <w:spacing w:val="0"/>
                <w:sz w:val="32"/>
                <w:szCs w:val="32"/>
                <w:u w:val="none"/>
                <w:lang w:val="en-US"/>
              </w:rPr>
              <w:t>50</w:t>
            </w:r>
            <w:r w:rsidRPr="00383AA4">
              <w:rPr>
                <w:rFonts w:ascii="GOST type A" w:hAnsi="GOST type A"/>
                <w:i/>
                <w:spacing w:val="0"/>
                <w:sz w:val="32"/>
                <w:szCs w:val="32"/>
                <w:u w:val="none"/>
                <w:lang w:val="en-US"/>
              </w:rPr>
              <w:t xml:space="preserve"> </w:t>
            </w:r>
            <w:r w:rsidRPr="00383AA4">
              <w:rPr>
                <w:rFonts w:ascii="GOST type A" w:hAnsi="GOST type A" w:hint="eastAsia"/>
                <w:i/>
                <w:spacing w:val="0"/>
                <w:sz w:val="32"/>
                <w:szCs w:val="32"/>
                <w:u w:val="none"/>
              </w:rPr>
              <w:t>В</w:t>
            </w:r>
            <w:r w:rsidR="00701C8B" w:rsidRPr="00383AA4">
              <w:rPr>
                <w:rFonts w:ascii="GOST type A" w:hAnsi="GOST type A"/>
                <w:i/>
                <w:spacing w:val="0"/>
                <w:sz w:val="32"/>
                <w:szCs w:val="32"/>
                <w:u w:val="none"/>
                <w:lang w:val="en-US"/>
              </w:rPr>
              <w:t xml:space="preserve"> </w:t>
            </w:r>
            <w:r w:rsidR="00361879" w:rsidRPr="00383AA4">
              <w:rPr>
                <w:rFonts w:ascii="GOST type A" w:hAnsi="GOST type A"/>
                <w:i/>
                <w:spacing w:val="0"/>
                <w:sz w:val="32"/>
                <w:szCs w:val="32"/>
                <w:u w:val="none"/>
                <w:lang w:val="en-US"/>
              </w:rPr>
              <w:t>1vr</w:t>
            </w:r>
            <w:r w:rsidRPr="00383AA4">
              <w:rPr>
                <w:rFonts w:ascii="GOST type A" w:hAnsi="GOST type A" w:hint="eastAsia"/>
                <w:i/>
                <w:spacing w:val="0"/>
                <w:sz w:val="32"/>
                <w:szCs w:val="32"/>
                <w:u w:val="none"/>
              </w:rPr>
              <w:t>Ф</w:t>
            </w:r>
            <w:r w:rsidRPr="00383AA4">
              <w:rPr>
                <w:rFonts w:ascii="GOST type A" w:hAnsi="GOST type A"/>
                <w:i/>
                <w:spacing w:val="0"/>
                <w:sz w:val="32"/>
                <w:szCs w:val="32"/>
                <w:u w:val="none"/>
                <w:lang w:val="en-US"/>
              </w:rPr>
              <w:t xml:space="preserve"> 10% X7R </w:t>
            </w:r>
            <w:proofErr w:type="spellStart"/>
            <w:r w:rsidR="00361879" w:rsidRPr="00383AA4">
              <w:rPr>
                <w:rFonts w:ascii="GOST type A" w:hAnsi="GOST type A"/>
                <w:i/>
                <w:spacing w:val="0"/>
                <w:sz w:val="32"/>
                <w:szCs w:val="32"/>
                <w:u w:val="none"/>
                <w:lang w:val="en-US"/>
              </w:rPr>
              <w:t>Hitano</w:t>
            </w:r>
            <w:proofErr w:type="spellEnd"/>
          </w:p>
        </w:tc>
        <w:tc>
          <w:tcPr>
            <w:tcW w:w="567" w:type="dxa"/>
            <w:vAlign w:val="center"/>
          </w:tcPr>
          <w:p w14:paraId="12E6C131" w14:textId="40BC09AA" w:rsidR="00046BFB" w:rsidRPr="00130E0D" w:rsidRDefault="00361879" w:rsidP="00046BFB">
            <w:pPr>
              <w:ind w:left="-74" w:right="-74"/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2552" w:type="dxa"/>
            <w:vAlign w:val="center"/>
          </w:tcPr>
          <w:p w14:paraId="398E1E3D" w14:textId="77777777" w:rsidR="00046BFB" w:rsidRPr="00766816" w:rsidRDefault="00046BFB" w:rsidP="00046BFB">
            <w:pPr>
              <w:jc w:val="center"/>
              <w:rPr>
                <w:rFonts w:ascii="GOST type A" w:hAnsi="GOST type A"/>
                <w:sz w:val="32"/>
              </w:rPr>
            </w:pPr>
          </w:p>
        </w:tc>
      </w:tr>
      <w:tr w:rsidR="00046BFB" w:rsidRPr="00E44857" w14:paraId="5F75127B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314C2A46" w14:textId="08CB8FAF" w:rsidR="00046BFB" w:rsidRPr="00973526" w:rsidRDefault="00046BFB" w:rsidP="00046BFB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51FE81D1" w14:textId="6F5D7CC8" w:rsidR="00046BFB" w:rsidRPr="00973526" w:rsidRDefault="00046BFB" w:rsidP="00973526">
            <w:pPr>
              <w:pStyle w:val="3"/>
              <w:spacing w:before="0" w:after="0"/>
              <w:jc w:val="left"/>
              <w:rPr>
                <w:rFonts w:ascii="GOST type A" w:hAnsi="GOST type A"/>
                <w:i/>
                <w:spacing w:val="0"/>
                <w:sz w:val="32"/>
                <w:szCs w:val="32"/>
                <w:u w:val="none"/>
              </w:rPr>
            </w:pPr>
          </w:p>
        </w:tc>
        <w:tc>
          <w:tcPr>
            <w:tcW w:w="567" w:type="dxa"/>
            <w:vAlign w:val="center"/>
          </w:tcPr>
          <w:p w14:paraId="2BC70638" w14:textId="72688142" w:rsidR="00046BFB" w:rsidRPr="00130E0D" w:rsidRDefault="00046BFB" w:rsidP="00046BFB">
            <w:pPr>
              <w:ind w:left="-74" w:right="-74"/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0D465D47" w14:textId="77777777" w:rsidR="00046BFB" w:rsidRPr="00766816" w:rsidRDefault="00046BFB" w:rsidP="00046BFB">
            <w:pPr>
              <w:jc w:val="center"/>
              <w:rPr>
                <w:rFonts w:ascii="GOST type A" w:hAnsi="GOST type A"/>
                <w:sz w:val="28"/>
              </w:rPr>
            </w:pPr>
          </w:p>
        </w:tc>
      </w:tr>
      <w:tr w:rsidR="00046BFB" w:rsidRPr="00F339FC" w14:paraId="2AE36A1A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2952E089" w14:textId="0453E6A6" w:rsidR="00046BFB" w:rsidRPr="00973526" w:rsidRDefault="00046BFB" w:rsidP="00046BFB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6B7CB82A" w14:textId="50A6BC64" w:rsidR="00046BFB" w:rsidRPr="00973526" w:rsidRDefault="00361879" w:rsidP="004D303D">
            <w:pPr>
              <w:jc w:val="center"/>
              <w:rPr>
                <w:rFonts w:ascii="GOST type A" w:hAnsi="GOST type A"/>
                <w:i/>
                <w:sz w:val="32"/>
                <w:szCs w:val="32"/>
              </w:rPr>
            </w:pPr>
            <w:r w:rsidRPr="00AD71EB"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  <w:t>Мікросхеми</w:t>
            </w:r>
          </w:p>
        </w:tc>
        <w:tc>
          <w:tcPr>
            <w:tcW w:w="567" w:type="dxa"/>
            <w:vAlign w:val="center"/>
          </w:tcPr>
          <w:p w14:paraId="2AB21FA4" w14:textId="2E33C680" w:rsidR="00046BFB" w:rsidRPr="00130E0D" w:rsidRDefault="00046BFB" w:rsidP="00046BFB">
            <w:pPr>
              <w:ind w:left="-74" w:right="-74"/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0E749E23" w14:textId="77777777" w:rsidR="00046BFB" w:rsidRPr="00973526" w:rsidRDefault="00046BFB" w:rsidP="00046BFB">
            <w:pPr>
              <w:jc w:val="center"/>
              <w:rPr>
                <w:rFonts w:ascii="GOST type A" w:hAnsi="GOST type A"/>
                <w:sz w:val="28"/>
              </w:rPr>
            </w:pPr>
          </w:p>
        </w:tc>
      </w:tr>
      <w:tr w:rsidR="00032BAF" w:rsidRPr="00F339FC" w14:paraId="141AED57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13B90C07" w14:textId="77777777" w:rsidR="00032BAF" w:rsidRPr="00973526" w:rsidRDefault="00032BAF" w:rsidP="00046BFB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3D0F32CC" w14:textId="77777777" w:rsidR="00032BAF" w:rsidRPr="00AD71EB" w:rsidRDefault="00032BAF" w:rsidP="004D303D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</w:pPr>
          </w:p>
        </w:tc>
        <w:tc>
          <w:tcPr>
            <w:tcW w:w="567" w:type="dxa"/>
            <w:vAlign w:val="center"/>
          </w:tcPr>
          <w:p w14:paraId="0B1C962D" w14:textId="77777777" w:rsidR="00032BAF" w:rsidRPr="00130E0D" w:rsidRDefault="00032BAF" w:rsidP="00046BFB">
            <w:pPr>
              <w:ind w:left="-74" w:right="-74"/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62B9FC8F" w14:textId="77777777" w:rsidR="00032BAF" w:rsidRPr="00973526" w:rsidRDefault="00032BAF" w:rsidP="00046BFB">
            <w:pPr>
              <w:jc w:val="center"/>
              <w:rPr>
                <w:rFonts w:ascii="GOST type A" w:hAnsi="GOST type A"/>
                <w:sz w:val="28"/>
              </w:rPr>
            </w:pPr>
          </w:p>
        </w:tc>
      </w:tr>
      <w:tr w:rsidR="00F5062C" w:rsidRPr="00F339FC" w14:paraId="005F0D03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716A2290" w14:textId="77F04B75" w:rsidR="00F5062C" w:rsidRPr="004D303D" w:rsidRDefault="00361879" w:rsidP="004D303D">
            <w:pPr>
              <w:pStyle w:val="1"/>
              <w:ind w:right="-54" w:hanging="90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  <w:r w:rsidRPr="004D303D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DA1</w:t>
            </w:r>
          </w:p>
        </w:tc>
        <w:tc>
          <w:tcPr>
            <w:tcW w:w="6236" w:type="dxa"/>
            <w:vAlign w:val="center"/>
          </w:tcPr>
          <w:p w14:paraId="0FBCD438" w14:textId="6D1F1243" w:rsidR="00F5062C" w:rsidRPr="00AE3607" w:rsidRDefault="00361879" w:rsidP="004D303D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 w:cs="Arial"/>
                <w:i/>
                <w:color w:val="000000"/>
                <w:sz w:val="32"/>
                <w:szCs w:val="32"/>
              </w:rPr>
            </w:pPr>
            <w:r w:rsidRPr="00AE3607">
              <w:rPr>
                <w:rFonts w:ascii="GOST type A" w:hAnsi="GOST type A" w:cs="Arial"/>
                <w:i/>
                <w:color w:val="000000"/>
                <w:sz w:val="32"/>
                <w:szCs w:val="32"/>
                <w:lang w:val="en-US"/>
              </w:rPr>
              <w:t xml:space="preserve">KP1014KT1A </w:t>
            </w:r>
            <w:r w:rsidRPr="00AE3607">
              <w:rPr>
                <w:rFonts w:ascii="GOST type A" w:hAnsi="GOST type A" w:cs="Arial"/>
                <w:i/>
                <w:color w:val="000000"/>
                <w:sz w:val="32"/>
                <w:szCs w:val="32"/>
              </w:rPr>
              <w:t>Электроника и связь</w:t>
            </w:r>
          </w:p>
        </w:tc>
        <w:tc>
          <w:tcPr>
            <w:tcW w:w="567" w:type="dxa"/>
            <w:vAlign w:val="center"/>
          </w:tcPr>
          <w:p w14:paraId="5A261D04" w14:textId="5C0C901F" w:rsidR="00F5062C" w:rsidRPr="004D303D" w:rsidRDefault="00361879" w:rsidP="004D303D">
            <w:pPr>
              <w:ind w:left="-74" w:right="-74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4D303D">
              <w:rPr>
                <w:rFonts w:ascii="GOST type A" w:hAnsi="GOST type A"/>
                <w:i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14:paraId="033416E5" w14:textId="77777777" w:rsidR="00F5062C" w:rsidRPr="00973526" w:rsidRDefault="00F5062C" w:rsidP="00F5062C">
            <w:pPr>
              <w:pStyle w:val="1"/>
              <w:rPr>
                <w:rFonts w:ascii="GOST type A" w:hAnsi="GOST type A"/>
                <w:sz w:val="28"/>
              </w:rPr>
            </w:pPr>
          </w:p>
        </w:tc>
      </w:tr>
      <w:tr w:rsidR="00F5062C" w:rsidRPr="00F339FC" w14:paraId="2BA1B65C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5982D9F2" w14:textId="26733E5B" w:rsidR="00F5062C" w:rsidRPr="004D303D" w:rsidRDefault="00361879" w:rsidP="004D303D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  <w:r w:rsidRPr="004D303D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DD1</w:t>
            </w:r>
          </w:p>
        </w:tc>
        <w:tc>
          <w:tcPr>
            <w:tcW w:w="6236" w:type="dxa"/>
            <w:vAlign w:val="center"/>
          </w:tcPr>
          <w:p w14:paraId="0BF0100C" w14:textId="08BF3FC1" w:rsidR="00F5062C" w:rsidRPr="00AE3607" w:rsidRDefault="00361879" w:rsidP="004D303D">
            <w:pPr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AE3607">
              <w:rPr>
                <w:rFonts w:ascii="GOST type A" w:hAnsi="GOST type A"/>
                <w:i/>
                <w:sz w:val="32"/>
                <w:szCs w:val="32"/>
                <w:lang w:val="en-US"/>
              </w:rPr>
              <w:t>74HC860 Philips</w:t>
            </w:r>
          </w:p>
        </w:tc>
        <w:tc>
          <w:tcPr>
            <w:tcW w:w="567" w:type="dxa"/>
            <w:vAlign w:val="center"/>
          </w:tcPr>
          <w:p w14:paraId="13A45E99" w14:textId="07F39081" w:rsidR="00F5062C" w:rsidRPr="004D303D" w:rsidRDefault="00361879" w:rsidP="004D303D">
            <w:pPr>
              <w:ind w:left="-74" w:right="-74"/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 w:rsidRPr="004D303D">
              <w:rPr>
                <w:rFonts w:ascii="GOST type A" w:hAnsi="GOST type 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23CDDCF0" w14:textId="77777777" w:rsidR="00F5062C" w:rsidRPr="00766816" w:rsidRDefault="00F5062C" w:rsidP="00F5062C">
            <w:pPr>
              <w:jc w:val="center"/>
              <w:rPr>
                <w:rFonts w:ascii="GOST type A" w:hAnsi="GOST type A"/>
                <w:sz w:val="32"/>
              </w:rPr>
            </w:pPr>
          </w:p>
        </w:tc>
      </w:tr>
      <w:tr w:rsidR="00F5062C" w:rsidRPr="00973526" w14:paraId="1F1DD5D0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75DDB2B9" w14:textId="72DF3296" w:rsidR="00F5062C" w:rsidRPr="004D303D" w:rsidRDefault="00361879" w:rsidP="004D303D">
            <w:pPr>
              <w:pStyle w:val="1"/>
              <w:ind w:right="-54" w:hanging="90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  <w:r w:rsidRPr="004D303D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DD2</w:t>
            </w:r>
          </w:p>
        </w:tc>
        <w:tc>
          <w:tcPr>
            <w:tcW w:w="6236" w:type="dxa"/>
            <w:vAlign w:val="center"/>
          </w:tcPr>
          <w:p w14:paraId="551E521A" w14:textId="584332F8" w:rsidR="00F5062C" w:rsidRPr="00AE3607" w:rsidRDefault="00361879" w:rsidP="004D303D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 w:cs="Arial"/>
                <w:i/>
                <w:color w:val="000000"/>
                <w:sz w:val="32"/>
                <w:szCs w:val="32"/>
                <w:lang w:val="en-US"/>
              </w:rPr>
            </w:pPr>
            <w:r w:rsidRPr="00AE3607">
              <w:rPr>
                <w:rFonts w:ascii="GOST type A" w:hAnsi="GOST type A" w:cs="Arial"/>
                <w:i/>
                <w:color w:val="000000"/>
                <w:sz w:val="32"/>
                <w:szCs w:val="32"/>
                <w:lang w:val="en-US"/>
              </w:rPr>
              <w:t>74HCT74PW NXP</w:t>
            </w:r>
          </w:p>
        </w:tc>
        <w:tc>
          <w:tcPr>
            <w:tcW w:w="567" w:type="dxa"/>
            <w:vAlign w:val="center"/>
          </w:tcPr>
          <w:p w14:paraId="074082B2" w14:textId="2507362D" w:rsidR="00F5062C" w:rsidRPr="004D303D" w:rsidRDefault="00361879" w:rsidP="004D303D">
            <w:pPr>
              <w:ind w:left="-74" w:right="-74"/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 w:rsidRPr="004D303D">
              <w:rPr>
                <w:rFonts w:ascii="GOST type A" w:hAnsi="GOST type 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50E29292" w14:textId="77777777" w:rsidR="00F5062C" w:rsidRPr="00973526" w:rsidRDefault="00F5062C" w:rsidP="00F5062C">
            <w:pPr>
              <w:jc w:val="center"/>
              <w:rPr>
                <w:rFonts w:ascii="GOST type A" w:hAnsi="GOST type A"/>
                <w:sz w:val="28"/>
                <w:lang w:val="en-US"/>
              </w:rPr>
            </w:pPr>
          </w:p>
        </w:tc>
      </w:tr>
      <w:tr w:rsidR="00DB23EE" w:rsidRPr="00973526" w14:paraId="64B5863C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56A0602E" w14:textId="0022F091" w:rsidR="00DB23EE" w:rsidRPr="004D303D" w:rsidRDefault="00361879" w:rsidP="004D303D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  <w:r w:rsidRPr="004D303D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DD3</w:t>
            </w:r>
          </w:p>
        </w:tc>
        <w:tc>
          <w:tcPr>
            <w:tcW w:w="6236" w:type="dxa"/>
            <w:vAlign w:val="center"/>
          </w:tcPr>
          <w:p w14:paraId="6196B9D2" w14:textId="5AE71CE0" w:rsidR="00DB23EE" w:rsidRPr="00AE3607" w:rsidRDefault="004D303D" w:rsidP="004D303D">
            <w:pPr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AE3607">
              <w:rPr>
                <w:rFonts w:ascii="GOST type A" w:hAnsi="GOST type A"/>
                <w:i/>
                <w:sz w:val="32"/>
                <w:szCs w:val="32"/>
                <w:lang w:val="en-US"/>
              </w:rPr>
              <w:t>CD74AC02M96 TI</w:t>
            </w:r>
          </w:p>
        </w:tc>
        <w:tc>
          <w:tcPr>
            <w:tcW w:w="567" w:type="dxa"/>
            <w:vAlign w:val="center"/>
          </w:tcPr>
          <w:p w14:paraId="6E63A9D1" w14:textId="1D1195D3" w:rsidR="00DB23EE" w:rsidRPr="004D303D" w:rsidRDefault="004D303D" w:rsidP="004D303D">
            <w:pPr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 w:rsidRPr="004D303D">
              <w:rPr>
                <w:rFonts w:ascii="GOST type A" w:hAnsi="GOST type 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0076B2C9" w14:textId="77777777" w:rsidR="00DB23EE" w:rsidRPr="00973526" w:rsidRDefault="00DB23EE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B23EE" w:rsidRPr="00973526" w14:paraId="7AA96370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22EB9500" w14:textId="4689B5E3" w:rsidR="00DB23EE" w:rsidRPr="004D303D" w:rsidRDefault="00361879" w:rsidP="004D303D">
            <w:pPr>
              <w:pStyle w:val="1"/>
              <w:ind w:hanging="90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  <w:r w:rsidRPr="004D303D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DD</w:t>
            </w:r>
            <w:r w:rsidR="004D303D" w:rsidRPr="004D303D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4</w:t>
            </w:r>
          </w:p>
        </w:tc>
        <w:tc>
          <w:tcPr>
            <w:tcW w:w="6236" w:type="dxa"/>
            <w:vAlign w:val="center"/>
          </w:tcPr>
          <w:p w14:paraId="42BFE0D7" w14:textId="45DC8999" w:rsidR="004E02ED" w:rsidRPr="00AE3607" w:rsidRDefault="004D303D" w:rsidP="004D303D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/>
                <w:i/>
                <w:sz w:val="32"/>
                <w:szCs w:val="32"/>
              </w:rPr>
            </w:pPr>
            <w:r w:rsidRPr="00AE3607">
              <w:rPr>
                <w:rFonts w:ascii="GOST type A" w:hAnsi="GOST type A"/>
                <w:i/>
                <w:sz w:val="32"/>
                <w:szCs w:val="32"/>
              </w:rPr>
              <w:t xml:space="preserve">SN74HC10QDREP </w:t>
            </w:r>
            <w:proofErr w:type="spellStart"/>
            <w:r w:rsidRPr="00AE3607">
              <w:rPr>
                <w:rFonts w:ascii="GOST type A" w:hAnsi="GOST type A"/>
                <w:i/>
                <w:sz w:val="32"/>
                <w:szCs w:val="32"/>
              </w:rPr>
              <w:t>Texas</w:t>
            </w:r>
            <w:proofErr w:type="spellEnd"/>
            <w:r w:rsidRPr="00AE3607">
              <w:rPr>
                <w:rFonts w:ascii="GOST type A" w:hAnsi="GOST type A"/>
                <w:i/>
                <w:sz w:val="32"/>
                <w:szCs w:val="32"/>
              </w:rPr>
              <w:t xml:space="preserve"> </w:t>
            </w:r>
            <w:proofErr w:type="spellStart"/>
            <w:r w:rsidRPr="00AE3607">
              <w:rPr>
                <w:rFonts w:ascii="GOST type A" w:hAnsi="GOST type A"/>
                <w:i/>
                <w:sz w:val="32"/>
                <w:szCs w:val="32"/>
              </w:rPr>
              <w:t>Instruments</w:t>
            </w:r>
            <w:proofErr w:type="spellEnd"/>
          </w:p>
        </w:tc>
        <w:tc>
          <w:tcPr>
            <w:tcW w:w="567" w:type="dxa"/>
            <w:vAlign w:val="center"/>
          </w:tcPr>
          <w:p w14:paraId="562168A7" w14:textId="46AD76F3" w:rsidR="00DB23EE" w:rsidRPr="004D303D" w:rsidRDefault="004D303D" w:rsidP="004D303D">
            <w:pPr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 w:rsidRPr="004D303D">
              <w:rPr>
                <w:rFonts w:ascii="GOST type A" w:hAnsi="GOST type 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5AB8B29F" w14:textId="77777777" w:rsidR="00DB23EE" w:rsidRPr="00973526" w:rsidRDefault="00DB23EE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B23EE" w:rsidRPr="00973526" w14:paraId="1C4071DF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4F58AC2F" w14:textId="69474A00" w:rsidR="00DB23EE" w:rsidRPr="004D303D" w:rsidRDefault="00361879" w:rsidP="004D303D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  <w:r w:rsidRPr="004D303D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DD</w:t>
            </w:r>
            <w:proofErr w:type="gramStart"/>
            <w:r w:rsidRPr="004D303D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5,DD</w:t>
            </w:r>
            <w:proofErr w:type="gramEnd"/>
            <w:r w:rsidRPr="004D303D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6</w:t>
            </w:r>
          </w:p>
        </w:tc>
        <w:tc>
          <w:tcPr>
            <w:tcW w:w="6236" w:type="dxa"/>
            <w:vAlign w:val="center"/>
          </w:tcPr>
          <w:p w14:paraId="17D26184" w14:textId="288CC1AE" w:rsidR="00DB23EE" w:rsidRPr="00AE3607" w:rsidRDefault="004D303D" w:rsidP="004D303D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/>
                <w:i/>
                <w:sz w:val="32"/>
                <w:szCs w:val="32"/>
              </w:rPr>
            </w:pPr>
            <w:r w:rsidRPr="00AE3607">
              <w:rPr>
                <w:rFonts w:ascii="GOST type A" w:hAnsi="GOST type A"/>
                <w:i/>
                <w:sz w:val="32"/>
                <w:szCs w:val="32"/>
              </w:rPr>
              <w:t xml:space="preserve">TC74AC04F </w:t>
            </w:r>
            <w:proofErr w:type="spellStart"/>
            <w:r w:rsidRPr="00AE3607">
              <w:rPr>
                <w:rFonts w:ascii="GOST type A" w:hAnsi="GOST type A"/>
                <w:i/>
                <w:sz w:val="32"/>
                <w:szCs w:val="32"/>
              </w:rPr>
              <w:t>Toshiba</w:t>
            </w:r>
            <w:proofErr w:type="spellEnd"/>
          </w:p>
        </w:tc>
        <w:tc>
          <w:tcPr>
            <w:tcW w:w="567" w:type="dxa"/>
            <w:vAlign w:val="center"/>
          </w:tcPr>
          <w:p w14:paraId="7CF3C1A4" w14:textId="07B92411" w:rsidR="00DB23EE" w:rsidRPr="004D303D" w:rsidRDefault="004D303D" w:rsidP="004D303D">
            <w:pPr>
              <w:ind w:left="-74" w:right="-74"/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 w:rsidRPr="004D303D">
              <w:rPr>
                <w:rFonts w:ascii="GOST type A" w:hAnsi="GOST type A"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2552" w:type="dxa"/>
            <w:vAlign w:val="center"/>
          </w:tcPr>
          <w:p w14:paraId="2E58B5BA" w14:textId="77777777" w:rsidR="00DB23EE" w:rsidRPr="00973526" w:rsidRDefault="00DB23EE" w:rsidP="00DB23EE">
            <w:pPr>
              <w:pStyle w:val="1"/>
              <w:rPr>
                <w:rFonts w:ascii="GOST type A" w:hAnsi="GOST type A"/>
                <w:sz w:val="28"/>
                <w:lang w:val="en-US"/>
              </w:rPr>
            </w:pPr>
          </w:p>
        </w:tc>
      </w:tr>
      <w:tr w:rsidR="00DB23EE" w:rsidRPr="00973526" w14:paraId="6C0D02C4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6F5D2E8F" w14:textId="164A9FB4" w:rsidR="00DB23EE" w:rsidRPr="004D303D" w:rsidRDefault="00361879" w:rsidP="004D303D">
            <w:pPr>
              <w:pStyle w:val="1"/>
              <w:ind w:right="-54" w:hanging="90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  <w:r w:rsidRPr="004D303D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DD7</w:t>
            </w:r>
          </w:p>
        </w:tc>
        <w:tc>
          <w:tcPr>
            <w:tcW w:w="6236" w:type="dxa"/>
            <w:vAlign w:val="center"/>
          </w:tcPr>
          <w:p w14:paraId="64D006C7" w14:textId="38081BFD" w:rsidR="00DB23EE" w:rsidRPr="00AE3607" w:rsidRDefault="004D303D" w:rsidP="004D303D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/>
                <w:i/>
                <w:sz w:val="32"/>
                <w:szCs w:val="32"/>
              </w:rPr>
            </w:pPr>
            <w:r w:rsidRPr="00AE3607">
              <w:rPr>
                <w:rFonts w:ascii="GOST type A" w:hAnsi="GOST type A"/>
                <w:i/>
                <w:sz w:val="32"/>
                <w:szCs w:val="32"/>
              </w:rPr>
              <w:t xml:space="preserve">SN74HC10QDREP </w:t>
            </w:r>
            <w:proofErr w:type="spellStart"/>
            <w:r w:rsidRPr="00AE3607">
              <w:rPr>
                <w:rFonts w:ascii="GOST type A" w:hAnsi="GOST type A"/>
                <w:i/>
                <w:sz w:val="32"/>
                <w:szCs w:val="32"/>
              </w:rPr>
              <w:t>Texas</w:t>
            </w:r>
            <w:proofErr w:type="spellEnd"/>
            <w:r w:rsidRPr="00AE3607">
              <w:rPr>
                <w:rFonts w:ascii="GOST type A" w:hAnsi="GOST type A"/>
                <w:i/>
                <w:sz w:val="32"/>
                <w:szCs w:val="32"/>
              </w:rPr>
              <w:t xml:space="preserve"> </w:t>
            </w:r>
            <w:proofErr w:type="spellStart"/>
            <w:r w:rsidRPr="00AE3607">
              <w:rPr>
                <w:rFonts w:ascii="GOST type A" w:hAnsi="GOST type A"/>
                <w:i/>
                <w:sz w:val="32"/>
                <w:szCs w:val="32"/>
              </w:rPr>
              <w:t>Instruments</w:t>
            </w:r>
            <w:proofErr w:type="spellEnd"/>
          </w:p>
        </w:tc>
        <w:tc>
          <w:tcPr>
            <w:tcW w:w="567" w:type="dxa"/>
            <w:vAlign w:val="center"/>
          </w:tcPr>
          <w:p w14:paraId="1BA0F09D" w14:textId="64A96735" w:rsidR="00DB23EE" w:rsidRPr="004D303D" w:rsidRDefault="004D303D" w:rsidP="004D303D">
            <w:pPr>
              <w:ind w:left="-74" w:right="-74"/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 w:rsidRPr="004D303D">
              <w:rPr>
                <w:rFonts w:ascii="GOST type A" w:hAnsi="GOST type 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083B753B" w14:textId="77777777" w:rsidR="00DB23EE" w:rsidRPr="00973526" w:rsidRDefault="00DB23EE" w:rsidP="00DB23EE">
            <w:pPr>
              <w:jc w:val="center"/>
              <w:rPr>
                <w:rFonts w:ascii="GOST type A" w:hAnsi="GOST type A"/>
                <w:sz w:val="32"/>
                <w:lang w:val="en-US"/>
              </w:rPr>
            </w:pPr>
          </w:p>
        </w:tc>
      </w:tr>
      <w:tr w:rsidR="00DB23EE" w:rsidRPr="00973526" w14:paraId="3AD13520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4A300B18" w14:textId="3D866E6E" w:rsidR="00DB23EE" w:rsidRPr="004D303D" w:rsidRDefault="00361879" w:rsidP="004D303D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  <w:r w:rsidRPr="004D303D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DD</w:t>
            </w:r>
            <w:proofErr w:type="gramStart"/>
            <w:r w:rsidRPr="004D303D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8,DD</w:t>
            </w:r>
            <w:proofErr w:type="gramEnd"/>
            <w:r w:rsidRPr="004D303D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9</w:t>
            </w:r>
          </w:p>
        </w:tc>
        <w:tc>
          <w:tcPr>
            <w:tcW w:w="6236" w:type="dxa"/>
            <w:vAlign w:val="center"/>
          </w:tcPr>
          <w:p w14:paraId="30267528" w14:textId="5F00C828" w:rsidR="00DB23EE" w:rsidRPr="00AE3607" w:rsidRDefault="004D303D" w:rsidP="004D303D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/>
                <w:i/>
                <w:sz w:val="32"/>
                <w:szCs w:val="32"/>
              </w:rPr>
            </w:pPr>
            <w:r w:rsidRPr="00AE3607">
              <w:rPr>
                <w:rFonts w:ascii="GOST type A" w:hAnsi="GOST type A"/>
                <w:i/>
                <w:sz w:val="32"/>
                <w:szCs w:val="32"/>
              </w:rPr>
              <w:t xml:space="preserve">74AC191SC </w:t>
            </w:r>
            <w:proofErr w:type="spellStart"/>
            <w:r w:rsidRPr="00AE3607">
              <w:rPr>
                <w:rFonts w:ascii="GOST type A" w:hAnsi="GOST type A"/>
                <w:i/>
                <w:sz w:val="32"/>
                <w:szCs w:val="32"/>
              </w:rPr>
              <w:t>Fairchild</w:t>
            </w:r>
            <w:proofErr w:type="spellEnd"/>
          </w:p>
        </w:tc>
        <w:tc>
          <w:tcPr>
            <w:tcW w:w="567" w:type="dxa"/>
            <w:vAlign w:val="center"/>
          </w:tcPr>
          <w:p w14:paraId="4E69466A" w14:textId="51E93D96" w:rsidR="00DB23EE" w:rsidRPr="004D303D" w:rsidRDefault="004D303D" w:rsidP="004D303D">
            <w:pPr>
              <w:ind w:left="-74" w:right="-74"/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 w:rsidRPr="004D303D">
              <w:rPr>
                <w:rFonts w:ascii="GOST type A" w:hAnsi="GOST type A"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2552" w:type="dxa"/>
            <w:vAlign w:val="center"/>
          </w:tcPr>
          <w:p w14:paraId="37BF23E7" w14:textId="77777777" w:rsidR="00DB23EE" w:rsidRPr="00973526" w:rsidRDefault="00DB23EE" w:rsidP="00DB23EE">
            <w:pPr>
              <w:jc w:val="center"/>
              <w:rPr>
                <w:rFonts w:ascii="GOST type A" w:hAnsi="GOST type A"/>
                <w:sz w:val="28"/>
                <w:lang w:val="en-US"/>
              </w:rPr>
            </w:pPr>
          </w:p>
        </w:tc>
      </w:tr>
      <w:tr w:rsidR="00DB23EE" w:rsidRPr="00973526" w14:paraId="032AEDA8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06EFEF29" w14:textId="5805B65D" w:rsidR="00DB23EE" w:rsidRPr="004D303D" w:rsidRDefault="00361879" w:rsidP="004D303D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  <w:r w:rsidRPr="004D303D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DD10</w:t>
            </w:r>
          </w:p>
        </w:tc>
        <w:tc>
          <w:tcPr>
            <w:tcW w:w="6236" w:type="dxa"/>
            <w:vAlign w:val="center"/>
          </w:tcPr>
          <w:p w14:paraId="3DB6A5E7" w14:textId="31DB63BF" w:rsidR="00DB23EE" w:rsidRPr="00AE3607" w:rsidRDefault="004D303D" w:rsidP="004D303D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/>
                <w:i/>
                <w:sz w:val="32"/>
                <w:szCs w:val="32"/>
              </w:rPr>
            </w:pPr>
            <w:r w:rsidRPr="00AE3607">
              <w:rPr>
                <w:rFonts w:ascii="GOST type A" w:hAnsi="GOST type A"/>
                <w:i/>
                <w:sz w:val="32"/>
                <w:szCs w:val="32"/>
              </w:rPr>
              <w:t>CD4061A NXP</w:t>
            </w:r>
          </w:p>
        </w:tc>
        <w:tc>
          <w:tcPr>
            <w:tcW w:w="567" w:type="dxa"/>
            <w:vAlign w:val="center"/>
          </w:tcPr>
          <w:p w14:paraId="230756A0" w14:textId="7BEC7B74" w:rsidR="00DB23EE" w:rsidRPr="004D303D" w:rsidRDefault="004D303D" w:rsidP="004D303D">
            <w:pPr>
              <w:ind w:left="-74" w:right="-74"/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 w:rsidRPr="004D303D">
              <w:rPr>
                <w:rFonts w:ascii="GOST type A" w:hAnsi="GOST type 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6B930B71" w14:textId="77777777" w:rsidR="00DB23EE" w:rsidRPr="00766816" w:rsidRDefault="00DB23EE" w:rsidP="00DB23EE">
            <w:pPr>
              <w:jc w:val="center"/>
              <w:rPr>
                <w:rFonts w:ascii="GOST type A" w:hAnsi="GOST type A"/>
                <w:sz w:val="28"/>
                <w:lang w:val="uk-UA"/>
              </w:rPr>
            </w:pPr>
          </w:p>
        </w:tc>
      </w:tr>
      <w:tr w:rsidR="00DB23EE" w:rsidRPr="00973526" w14:paraId="461FFFBB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20EC0666" w14:textId="4D071047" w:rsidR="00DB23EE" w:rsidRPr="004D303D" w:rsidRDefault="00361879" w:rsidP="004D303D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  <w:r w:rsidRPr="004D303D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DD11</w:t>
            </w:r>
          </w:p>
        </w:tc>
        <w:tc>
          <w:tcPr>
            <w:tcW w:w="6236" w:type="dxa"/>
            <w:vAlign w:val="center"/>
          </w:tcPr>
          <w:p w14:paraId="19BE2BA9" w14:textId="7D277C65" w:rsidR="00DB23EE" w:rsidRPr="00AE3607" w:rsidRDefault="004D303D" w:rsidP="004D303D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/>
                <w:i/>
                <w:sz w:val="32"/>
                <w:szCs w:val="32"/>
              </w:rPr>
            </w:pPr>
            <w:r w:rsidRPr="00AE3607">
              <w:rPr>
                <w:rFonts w:ascii="GOST type A" w:hAnsi="GOST type A"/>
                <w:i/>
                <w:sz w:val="32"/>
                <w:szCs w:val="32"/>
              </w:rPr>
              <w:t xml:space="preserve">SN74HC10QDREP </w:t>
            </w:r>
            <w:proofErr w:type="spellStart"/>
            <w:r w:rsidRPr="00AE3607">
              <w:rPr>
                <w:rFonts w:ascii="GOST type A" w:hAnsi="GOST type A"/>
                <w:i/>
                <w:sz w:val="32"/>
                <w:szCs w:val="32"/>
              </w:rPr>
              <w:t>Texas</w:t>
            </w:r>
            <w:proofErr w:type="spellEnd"/>
            <w:r w:rsidRPr="00AE3607">
              <w:rPr>
                <w:rFonts w:ascii="GOST type A" w:hAnsi="GOST type A"/>
                <w:i/>
                <w:sz w:val="32"/>
                <w:szCs w:val="32"/>
              </w:rPr>
              <w:t xml:space="preserve"> </w:t>
            </w:r>
            <w:proofErr w:type="spellStart"/>
            <w:r w:rsidRPr="00AE3607">
              <w:rPr>
                <w:rFonts w:ascii="GOST type A" w:hAnsi="GOST type A"/>
                <w:i/>
                <w:sz w:val="32"/>
                <w:szCs w:val="32"/>
              </w:rPr>
              <w:t>Instruments</w:t>
            </w:r>
            <w:proofErr w:type="spellEnd"/>
          </w:p>
        </w:tc>
        <w:tc>
          <w:tcPr>
            <w:tcW w:w="567" w:type="dxa"/>
            <w:vAlign w:val="center"/>
          </w:tcPr>
          <w:p w14:paraId="2F9DAA24" w14:textId="3A491AC9" w:rsidR="00DB23EE" w:rsidRPr="004D303D" w:rsidRDefault="004D303D" w:rsidP="004D303D">
            <w:pPr>
              <w:ind w:left="-74" w:right="-74"/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 w:rsidRPr="004D303D">
              <w:rPr>
                <w:rFonts w:ascii="GOST type A" w:hAnsi="GOST type 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4E950650" w14:textId="77777777" w:rsidR="00DB23EE" w:rsidRPr="00973526" w:rsidRDefault="00DB23EE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973526" w14:paraId="450EFA30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54A28C83" w14:textId="2E458EDD" w:rsidR="00DB23EE" w:rsidRPr="004D303D" w:rsidRDefault="00361879" w:rsidP="004D303D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  <w:r w:rsidRPr="004D303D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DD</w:t>
            </w:r>
            <w:proofErr w:type="gramStart"/>
            <w:r w:rsidRPr="004D303D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12,DD</w:t>
            </w:r>
            <w:proofErr w:type="gramEnd"/>
            <w:r w:rsidRPr="004D303D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13</w:t>
            </w:r>
          </w:p>
        </w:tc>
        <w:tc>
          <w:tcPr>
            <w:tcW w:w="6236" w:type="dxa"/>
            <w:vAlign w:val="center"/>
          </w:tcPr>
          <w:p w14:paraId="7AF566C9" w14:textId="03F6AD92" w:rsidR="00DB23EE" w:rsidRPr="00AE3607" w:rsidRDefault="004D303D" w:rsidP="004D303D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/>
                <w:i/>
                <w:sz w:val="32"/>
                <w:szCs w:val="32"/>
              </w:rPr>
            </w:pPr>
            <w:r w:rsidRPr="00AE3607">
              <w:rPr>
                <w:rFonts w:ascii="GOST type A" w:hAnsi="GOST type A"/>
                <w:i/>
                <w:sz w:val="32"/>
                <w:szCs w:val="32"/>
              </w:rPr>
              <w:t xml:space="preserve">74AC191SC </w:t>
            </w:r>
            <w:proofErr w:type="spellStart"/>
            <w:r w:rsidRPr="00AE3607">
              <w:rPr>
                <w:rFonts w:ascii="GOST type A" w:hAnsi="GOST type A"/>
                <w:i/>
                <w:sz w:val="32"/>
                <w:szCs w:val="32"/>
              </w:rPr>
              <w:t>Fairchild</w:t>
            </w:r>
            <w:proofErr w:type="spellEnd"/>
          </w:p>
        </w:tc>
        <w:tc>
          <w:tcPr>
            <w:tcW w:w="567" w:type="dxa"/>
            <w:vAlign w:val="center"/>
          </w:tcPr>
          <w:p w14:paraId="33752E1F" w14:textId="21955E6C" w:rsidR="00DB23EE" w:rsidRPr="004D303D" w:rsidRDefault="004D303D" w:rsidP="004D303D">
            <w:pPr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 w:rsidRPr="004D303D">
              <w:rPr>
                <w:rFonts w:ascii="GOST type A" w:hAnsi="GOST type A"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2552" w:type="dxa"/>
            <w:vAlign w:val="center"/>
          </w:tcPr>
          <w:p w14:paraId="317733E7" w14:textId="77777777" w:rsidR="00DB23EE" w:rsidRPr="00973526" w:rsidRDefault="00DB23EE" w:rsidP="00DB23EE">
            <w:pPr>
              <w:jc w:val="center"/>
              <w:rPr>
                <w:rFonts w:ascii="GOST type A" w:hAnsi="GOST type A"/>
                <w:lang w:val="en-US"/>
              </w:rPr>
            </w:pPr>
          </w:p>
        </w:tc>
      </w:tr>
      <w:tr w:rsidR="00DB23EE" w:rsidRPr="00973526" w14:paraId="78D2554F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6AA0D209" w14:textId="3B50F027" w:rsidR="00DB23EE" w:rsidRPr="004D303D" w:rsidRDefault="00361879" w:rsidP="004D303D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  <w:r w:rsidRPr="004D303D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DD14</w:t>
            </w:r>
          </w:p>
        </w:tc>
        <w:tc>
          <w:tcPr>
            <w:tcW w:w="6236" w:type="dxa"/>
            <w:vAlign w:val="center"/>
          </w:tcPr>
          <w:p w14:paraId="36A691DD" w14:textId="17A12B94" w:rsidR="00DB23EE" w:rsidRPr="00AE3607" w:rsidRDefault="004D303D" w:rsidP="004D303D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/>
                <w:i/>
                <w:sz w:val="32"/>
                <w:szCs w:val="32"/>
              </w:rPr>
            </w:pPr>
            <w:r w:rsidRPr="00AE3607">
              <w:rPr>
                <w:rFonts w:ascii="GOST type A" w:hAnsi="GOST type A"/>
                <w:i/>
                <w:sz w:val="32"/>
                <w:szCs w:val="32"/>
              </w:rPr>
              <w:t xml:space="preserve">SN74HC10QDREP </w:t>
            </w:r>
            <w:proofErr w:type="spellStart"/>
            <w:r w:rsidRPr="00AE3607">
              <w:rPr>
                <w:rFonts w:ascii="GOST type A" w:hAnsi="GOST type A"/>
                <w:i/>
                <w:sz w:val="32"/>
                <w:szCs w:val="32"/>
              </w:rPr>
              <w:t>Texas</w:t>
            </w:r>
            <w:proofErr w:type="spellEnd"/>
            <w:r w:rsidRPr="00AE3607">
              <w:rPr>
                <w:rFonts w:ascii="GOST type A" w:hAnsi="GOST type A"/>
                <w:i/>
                <w:sz w:val="32"/>
                <w:szCs w:val="32"/>
              </w:rPr>
              <w:t xml:space="preserve"> </w:t>
            </w:r>
            <w:proofErr w:type="spellStart"/>
            <w:r w:rsidRPr="00AE3607">
              <w:rPr>
                <w:rFonts w:ascii="GOST type A" w:hAnsi="GOST type A"/>
                <w:i/>
                <w:sz w:val="32"/>
                <w:szCs w:val="32"/>
              </w:rPr>
              <w:t>Instruments</w:t>
            </w:r>
            <w:proofErr w:type="spellEnd"/>
          </w:p>
        </w:tc>
        <w:tc>
          <w:tcPr>
            <w:tcW w:w="567" w:type="dxa"/>
            <w:vAlign w:val="center"/>
          </w:tcPr>
          <w:p w14:paraId="2F36A906" w14:textId="7A54210F" w:rsidR="00DB23EE" w:rsidRPr="004D303D" w:rsidRDefault="004D303D" w:rsidP="004D303D">
            <w:pPr>
              <w:ind w:left="-74" w:right="-74"/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 w:rsidRPr="004D303D">
              <w:rPr>
                <w:rFonts w:ascii="GOST type A" w:hAnsi="GOST type 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5EFF0792" w14:textId="77777777" w:rsidR="00DB23EE" w:rsidRPr="0097352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973526" w14:paraId="058FB909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381FBFC5" w14:textId="77777777" w:rsidR="00DB23EE" w:rsidRPr="00973526" w:rsidRDefault="00DB23EE" w:rsidP="00DB23EE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350CBD03" w14:textId="77777777" w:rsidR="00DB23EE" w:rsidRPr="00973526" w:rsidRDefault="00DB23EE" w:rsidP="00DB23EE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GOST type A" w:hAnsi="GOST type A" w:cs="Arial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4BBEAC4" w14:textId="77777777" w:rsidR="00DB23EE" w:rsidRPr="0097352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782A3066" w14:textId="77777777" w:rsidR="00DB23EE" w:rsidRPr="0097352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973526" w14:paraId="3FACFA52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75BA4B09" w14:textId="39EA055D" w:rsidR="00DB23EE" w:rsidRPr="00130E0D" w:rsidRDefault="00DB23EE" w:rsidP="00DB23EE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06DD7E07" w14:textId="2F836EFC" w:rsidR="00DB23EE" w:rsidRPr="00130E0D" w:rsidRDefault="00032BAF" w:rsidP="00032B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A" w:hAnsi="GOST type A" w:cs="Arial"/>
                <w:i/>
                <w:sz w:val="32"/>
                <w:szCs w:val="32"/>
                <w:lang w:val="en-US"/>
              </w:rPr>
            </w:pPr>
            <w:r w:rsidRPr="00AD71EB"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  <w:t>Резистори</w:t>
            </w:r>
          </w:p>
        </w:tc>
        <w:tc>
          <w:tcPr>
            <w:tcW w:w="567" w:type="dxa"/>
            <w:vAlign w:val="center"/>
          </w:tcPr>
          <w:p w14:paraId="7A38796D" w14:textId="65A965DE" w:rsidR="00DB23EE" w:rsidRPr="00130E0D" w:rsidRDefault="00DB23EE" w:rsidP="00DB23EE">
            <w:pPr>
              <w:jc w:val="center"/>
              <w:rPr>
                <w:rFonts w:ascii="GOST type A" w:hAnsi="GOST type A"/>
                <w:i/>
                <w:sz w:val="32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63975537" w14:textId="77777777" w:rsidR="00DB23EE" w:rsidRPr="0097352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973526" w14:paraId="6FF1C18C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6A0BDF5F" w14:textId="6C780EC2" w:rsidR="00DB23EE" w:rsidRPr="00973526" w:rsidRDefault="00DB23EE" w:rsidP="00DB23EE">
            <w:pPr>
              <w:pStyle w:val="1"/>
              <w:ind w:hanging="90"/>
              <w:rPr>
                <w:rFonts w:ascii="GOST type A" w:hAnsi="GOST type A"/>
                <w:color w:val="auto"/>
                <w:sz w:val="26"/>
                <w:szCs w:val="26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64853991" w14:textId="77777777" w:rsidR="00DB23EE" w:rsidRPr="00973526" w:rsidRDefault="00DB23EE" w:rsidP="00DB23EE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5FE6BC1" w14:textId="77777777" w:rsidR="00DB23EE" w:rsidRPr="00973526" w:rsidRDefault="00DB23EE" w:rsidP="00DB23EE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6C78C385" w14:textId="77777777"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28"/>
                <w:lang w:val="uk-UA"/>
              </w:rPr>
            </w:pPr>
          </w:p>
        </w:tc>
      </w:tr>
      <w:tr w:rsidR="00DB23EE" w:rsidRPr="00973526" w14:paraId="2605A209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289AF7FE" w14:textId="47299D91" w:rsidR="00DB23EE" w:rsidRPr="00032BAF" w:rsidRDefault="00032BAF" w:rsidP="00032BAF">
            <w:pPr>
              <w:pStyle w:val="1"/>
              <w:ind w:hanging="90"/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</w:pPr>
            <w:r w:rsidRPr="00032BAF"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  <w:t>R1</w:t>
            </w:r>
          </w:p>
        </w:tc>
        <w:tc>
          <w:tcPr>
            <w:tcW w:w="6236" w:type="dxa"/>
            <w:vAlign w:val="center"/>
          </w:tcPr>
          <w:p w14:paraId="5C28A6E9" w14:textId="0B61F661" w:rsidR="00DB23EE" w:rsidRPr="00032BAF" w:rsidRDefault="00032BAF" w:rsidP="00032BAF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/>
                <w:i/>
                <w:iCs/>
                <w:sz w:val="32"/>
                <w:szCs w:val="32"/>
              </w:rPr>
            </w:pPr>
            <w:r w:rsidRPr="00032BAF">
              <w:rPr>
                <w:rFonts w:ascii="GOST type A" w:hAnsi="GOST type A"/>
                <w:i/>
                <w:iCs/>
                <w:sz w:val="32"/>
                <w:szCs w:val="32"/>
              </w:rPr>
              <w:t xml:space="preserve">R-0805 0,125 Вт 390 кОм 5 % </w:t>
            </w:r>
            <w:proofErr w:type="spellStart"/>
            <w:r w:rsidRPr="00032BAF">
              <w:rPr>
                <w:rFonts w:ascii="GOST type A" w:hAnsi="GOST type A"/>
                <w:i/>
                <w:iCs/>
                <w:sz w:val="32"/>
                <w:szCs w:val="32"/>
              </w:rPr>
              <w:t>Hitano</w:t>
            </w:r>
            <w:proofErr w:type="spellEnd"/>
          </w:p>
        </w:tc>
        <w:tc>
          <w:tcPr>
            <w:tcW w:w="567" w:type="dxa"/>
            <w:vAlign w:val="center"/>
          </w:tcPr>
          <w:p w14:paraId="1E98181B" w14:textId="329DE231" w:rsidR="00DB23EE" w:rsidRPr="00032BAF" w:rsidRDefault="00032BAF" w:rsidP="00032BA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 w:rsidRPr="00032BAF"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4BE18705" w14:textId="77777777" w:rsidR="00DB23EE" w:rsidRPr="00766816" w:rsidRDefault="00DB23EE" w:rsidP="00DB23EE">
            <w:pPr>
              <w:jc w:val="center"/>
              <w:rPr>
                <w:rFonts w:ascii="GOST type A" w:hAnsi="GOST type A"/>
                <w:sz w:val="32"/>
                <w:lang w:val="uk-UA"/>
              </w:rPr>
            </w:pPr>
          </w:p>
        </w:tc>
      </w:tr>
      <w:tr w:rsidR="00DB23EE" w:rsidRPr="00973526" w14:paraId="61B59ECF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4125F73B" w14:textId="4CBE8C60" w:rsidR="00DB23EE" w:rsidRPr="00032BAF" w:rsidRDefault="00032BAF" w:rsidP="00032BAF">
            <w:pPr>
              <w:pStyle w:val="1"/>
              <w:ind w:right="-216" w:hanging="223"/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</w:pPr>
            <w:r w:rsidRPr="00032BAF"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  <w:t>R2</w:t>
            </w:r>
          </w:p>
        </w:tc>
        <w:tc>
          <w:tcPr>
            <w:tcW w:w="6236" w:type="dxa"/>
            <w:vAlign w:val="center"/>
          </w:tcPr>
          <w:p w14:paraId="688A629B" w14:textId="62F99C26" w:rsidR="00AB3E04" w:rsidRPr="00110B90" w:rsidRDefault="00032BAF" w:rsidP="00110B90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/>
                <w:i/>
                <w:iCs/>
                <w:sz w:val="32"/>
                <w:szCs w:val="32"/>
              </w:rPr>
            </w:pPr>
            <w:r w:rsidRPr="00032BAF">
              <w:rPr>
                <w:rFonts w:ascii="GOST type A" w:hAnsi="GOST type A"/>
                <w:i/>
                <w:iCs/>
                <w:sz w:val="32"/>
                <w:szCs w:val="32"/>
              </w:rPr>
              <w:t xml:space="preserve">R-0805 0,125 Вт 433,5 кОм 5 % </w:t>
            </w:r>
            <w:proofErr w:type="spellStart"/>
            <w:r w:rsidRPr="00032BAF">
              <w:rPr>
                <w:rFonts w:ascii="GOST type A" w:hAnsi="GOST type A"/>
                <w:i/>
                <w:iCs/>
                <w:sz w:val="32"/>
                <w:szCs w:val="32"/>
              </w:rPr>
              <w:t>Hitano</w:t>
            </w:r>
            <w:proofErr w:type="spellEnd"/>
          </w:p>
        </w:tc>
        <w:tc>
          <w:tcPr>
            <w:tcW w:w="567" w:type="dxa"/>
            <w:vAlign w:val="center"/>
          </w:tcPr>
          <w:p w14:paraId="1FF5BBC9" w14:textId="6DFB389B" w:rsidR="00DB23EE" w:rsidRPr="00032BAF" w:rsidRDefault="00032BAF" w:rsidP="00032BA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 w:rsidRPr="00032BAF"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3131E1F1" w14:textId="77777777" w:rsidR="00DB23EE" w:rsidRPr="00973526" w:rsidRDefault="00DB23EE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B23EE" w:rsidRPr="00973526" w14:paraId="4FFA2087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0F9A5740" w14:textId="56C8FA40" w:rsidR="00DB23EE" w:rsidRPr="00032BAF" w:rsidRDefault="00032BAF" w:rsidP="00032BAF">
            <w:pPr>
              <w:pStyle w:val="1"/>
              <w:ind w:right="-74" w:hanging="81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 w:rsidRPr="00032BAF"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lastRenderedPageBreak/>
              <w:t>R3</w:t>
            </w:r>
          </w:p>
        </w:tc>
        <w:tc>
          <w:tcPr>
            <w:tcW w:w="6236" w:type="dxa"/>
            <w:vAlign w:val="center"/>
          </w:tcPr>
          <w:p w14:paraId="2F11E2E1" w14:textId="610B3EA6" w:rsidR="00DB23EE" w:rsidRPr="00032BAF" w:rsidRDefault="00032BAF" w:rsidP="00032BAF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/>
                <w:i/>
                <w:iCs/>
                <w:sz w:val="32"/>
                <w:szCs w:val="32"/>
              </w:rPr>
            </w:pPr>
            <w:r w:rsidRPr="00032BAF">
              <w:rPr>
                <w:rFonts w:ascii="GOST type A" w:hAnsi="GOST type A"/>
                <w:i/>
                <w:iCs/>
                <w:sz w:val="32"/>
                <w:szCs w:val="32"/>
              </w:rPr>
              <w:t xml:space="preserve">R-0805 0,125 Вт 76,5 кОм 5 % </w:t>
            </w:r>
            <w:proofErr w:type="spellStart"/>
            <w:r w:rsidRPr="00032BAF">
              <w:rPr>
                <w:rFonts w:ascii="GOST type A" w:hAnsi="GOST type A"/>
                <w:i/>
                <w:iCs/>
                <w:sz w:val="32"/>
                <w:szCs w:val="32"/>
              </w:rPr>
              <w:t>Hitano</w:t>
            </w:r>
            <w:proofErr w:type="spellEnd"/>
          </w:p>
        </w:tc>
        <w:tc>
          <w:tcPr>
            <w:tcW w:w="567" w:type="dxa"/>
            <w:vAlign w:val="center"/>
          </w:tcPr>
          <w:p w14:paraId="5C39A728" w14:textId="69176554" w:rsidR="00DB23EE" w:rsidRPr="00032BAF" w:rsidRDefault="00032BAF" w:rsidP="00032BA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 w:rsidRPr="00032BAF"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2ACE8612" w14:textId="77777777" w:rsidR="00DB23EE" w:rsidRPr="00973526" w:rsidRDefault="00DB23EE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B23EE" w:rsidRPr="00973526" w14:paraId="5C145C80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0C1F966F" w14:textId="55B9DFB9" w:rsidR="00DB23EE" w:rsidRPr="00032BAF" w:rsidRDefault="00032BAF" w:rsidP="00032BAF">
            <w:pPr>
              <w:pStyle w:val="1"/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</w:pPr>
            <w:r w:rsidRPr="00032BAF"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  <w:t>R4</w:t>
            </w:r>
          </w:p>
        </w:tc>
        <w:tc>
          <w:tcPr>
            <w:tcW w:w="6236" w:type="dxa"/>
            <w:vAlign w:val="center"/>
          </w:tcPr>
          <w:p w14:paraId="32DADBE5" w14:textId="463EA3BC" w:rsidR="00DB23EE" w:rsidRPr="00032BAF" w:rsidRDefault="00032BAF" w:rsidP="00032BAF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/>
                <w:i/>
                <w:iCs/>
                <w:sz w:val="32"/>
                <w:szCs w:val="32"/>
              </w:rPr>
            </w:pPr>
            <w:r w:rsidRPr="00032BAF">
              <w:rPr>
                <w:rFonts w:ascii="GOST type A" w:hAnsi="GOST type A"/>
                <w:i/>
                <w:iCs/>
                <w:sz w:val="32"/>
                <w:szCs w:val="32"/>
              </w:rPr>
              <w:t xml:space="preserve">R-0805 0,125 Вт 39 кОм 5 % </w:t>
            </w:r>
            <w:proofErr w:type="spellStart"/>
            <w:r w:rsidRPr="00032BAF">
              <w:rPr>
                <w:rFonts w:ascii="GOST type A" w:hAnsi="GOST type A"/>
                <w:i/>
                <w:iCs/>
                <w:sz w:val="32"/>
                <w:szCs w:val="32"/>
              </w:rPr>
              <w:t>Hitano</w:t>
            </w:r>
            <w:proofErr w:type="spellEnd"/>
          </w:p>
        </w:tc>
        <w:tc>
          <w:tcPr>
            <w:tcW w:w="567" w:type="dxa"/>
            <w:vAlign w:val="center"/>
          </w:tcPr>
          <w:p w14:paraId="1132A32E" w14:textId="419726AD" w:rsidR="00DB23EE" w:rsidRPr="00032BAF" w:rsidRDefault="00032BAF" w:rsidP="00032BAF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 w:rsidRPr="00032BAF"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5EAADE05" w14:textId="77777777" w:rsidR="00DB23EE" w:rsidRPr="00973526" w:rsidRDefault="00DB23EE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973526" w14:paraId="48D4E284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142D8FEA" w14:textId="44708697" w:rsidR="00DB23EE" w:rsidRPr="00032BAF" w:rsidRDefault="00032BAF" w:rsidP="00032BAF">
            <w:pPr>
              <w:pStyle w:val="1"/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</w:pPr>
            <w:r w:rsidRPr="00032BAF"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  <w:t>R5</w:t>
            </w:r>
          </w:p>
        </w:tc>
        <w:tc>
          <w:tcPr>
            <w:tcW w:w="6236" w:type="dxa"/>
            <w:vAlign w:val="center"/>
          </w:tcPr>
          <w:p w14:paraId="32F6CFB0" w14:textId="32BC47B8" w:rsidR="00DB23EE" w:rsidRPr="00032BAF" w:rsidRDefault="00032BAF" w:rsidP="00032BAF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/>
                <w:i/>
                <w:iCs/>
                <w:sz w:val="32"/>
                <w:szCs w:val="32"/>
              </w:rPr>
            </w:pPr>
            <w:r w:rsidRPr="00032BAF">
              <w:rPr>
                <w:rFonts w:ascii="GOST type A" w:hAnsi="GOST type A"/>
                <w:i/>
                <w:iCs/>
                <w:sz w:val="32"/>
                <w:szCs w:val="32"/>
              </w:rPr>
              <w:t xml:space="preserve">R-0805 0,125 Вт 100 кОм 5 % </w:t>
            </w:r>
            <w:proofErr w:type="spellStart"/>
            <w:r w:rsidRPr="00032BAF">
              <w:rPr>
                <w:rFonts w:ascii="GOST type A" w:hAnsi="GOST type A"/>
                <w:i/>
                <w:iCs/>
                <w:sz w:val="32"/>
                <w:szCs w:val="32"/>
              </w:rPr>
              <w:t>Hitano</w:t>
            </w:r>
            <w:proofErr w:type="spellEnd"/>
          </w:p>
        </w:tc>
        <w:tc>
          <w:tcPr>
            <w:tcW w:w="567" w:type="dxa"/>
            <w:vAlign w:val="center"/>
          </w:tcPr>
          <w:p w14:paraId="418A57F2" w14:textId="5EB3888C" w:rsidR="00DB23EE" w:rsidRPr="00032BAF" w:rsidRDefault="00032BAF" w:rsidP="00032BAF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 w:rsidRPr="00032BAF"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735CC3EA" w14:textId="77777777" w:rsidR="00DB23EE" w:rsidRPr="00973526" w:rsidRDefault="00DB23EE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973526" w14:paraId="37F7917A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2A02BB32" w14:textId="5928E534" w:rsidR="00DB23EE" w:rsidRPr="00032BAF" w:rsidRDefault="00032BAF" w:rsidP="00032BAF">
            <w:pPr>
              <w:pStyle w:val="1"/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</w:pPr>
            <w:r w:rsidRPr="00032BAF"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  <w:t>R</w:t>
            </w:r>
            <w:proofErr w:type="gramStart"/>
            <w:r w:rsidRPr="00032BAF"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  <w:t>6,R</w:t>
            </w:r>
            <w:proofErr w:type="gramEnd"/>
            <w:r w:rsidRPr="00032BAF"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  <w:t>7</w:t>
            </w:r>
          </w:p>
        </w:tc>
        <w:tc>
          <w:tcPr>
            <w:tcW w:w="6236" w:type="dxa"/>
            <w:vAlign w:val="center"/>
          </w:tcPr>
          <w:p w14:paraId="45D42D74" w14:textId="47763672" w:rsidR="00DB23EE" w:rsidRPr="00032BAF" w:rsidRDefault="00032BAF" w:rsidP="00032BAF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/>
                <w:i/>
                <w:iCs/>
                <w:sz w:val="32"/>
                <w:szCs w:val="32"/>
              </w:rPr>
            </w:pPr>
            <w:r w:rsidRPr="00032BAF">
              <w:rPr>
                <w:rFonts w:ascii="GOST type A" w:hAnsi="GOST type A"/>
                <w:i/>
                <w:iCs/>
                <w:sz w:val="32"/>
                <w:szCs w:val="32"/>
              </w:rPr>
              <w:t xml:space="preserve">R-0805 0,125 Вт 82 кОм 5 % </w:t>
            </w:r>
            <w:proofErr w:type="spellStart"/>
            <w:r w:rsidRPr="00032BAF">
              <w:rPr>
                <w:rFonts w:ascii="GOST type A" w:hAnsi="GOST type A"/>
                <w:i/>
                <w:iCs/>
                <w:sz w:val="32"/>
                <w:szCs w:val="32"/>
              </w:rPr>
              <w:t>Hitano</w:t>
            </w:r>
            <w:proofErr w:type="spellEnd"/>
          </w:p>
        </w:tc>
        <w:tc>
          <w:tcPr>
            <w:tcW w:w="567" w:type="dxa"/>
            <w:vAlign w:val="center"/>
          </w:tcPr>
          <w:p w14:paraId="77E08F22" w14:textId="288A4A90" w:rsidR="00DB23EE" w:rsidRPr="00032BAF" w:rsidRDefault="00032BAF" w:rsidP="00032BAF">
            <w:pPr>
              <w:ind w:left="-74" w:right="-74"/>
              <w:jc w:val="center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 w:rsidRPr="00032BAF"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552" w:type="dxa"/>
            <w:vAlign w:val="center"/>
          </w:tcPr>
          <w:p w14:paraId="7CDFFCF1" w14:textId="77777777" w:rsidR="00DB23EE" w:rsidRPr="00973526" w:rsidRDefault="00DB23EE" w:rsidP="00DB23EE">
            <w:pPr>
              <w:ind w:left="-74" w:right="-74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973526" w14:paraId="55B2E23B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2F94CCC3" w14:textId="1B9B062B" w:rsidR="00DB23EE" w:rsidRPr="00032BAF" w:rsidRDefault="00032BAF" w:rsidP="00032BAF">
            <w:pPr>
              <w:pStyle w:val="1"/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</w:pPr>
            <w:r w:rsidRPr="00032BAF">
              <w:rPr>
                <w:rFonts w:ascii="GOST type A" w:hAnsi="GOST type A"/>
                <w:i/>
                <w:iCs/>
                <w:color w:val="auto"/>
                <w:sz w:val="28"/>
                <w:szCs w:val="28"/>
                <w:lang w:val="en-US"/>
              </w:rPr>
              <w:t>R8-R10</w:t>
            </w:r>
          </w:p>
        </w:tc>
        <w:tc>
          <w:tcPr>
            <w:tcW w:w="6236" w:type="dxa"/>
            <w:vAlign w:val="center"/>
          </w:tcPr>
          <w:p w14:paraId="7A802DB4" w14:textId="23DCCFAA" w:rsidR="00DB23EE" w:rsidRPr="00032BAF" w:rsidRDefault="00032BAF" w:rsidP="00032BAF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/>
                <w:i/>
                <w:iCs/>
                <w:sz w:val="32"/>
                <w:szCs w:val="32"/>
              </w:rPr>
            </w:pPr>
            <w:r w:rsidRPr="00032BAF">
              <w:rPr>
                <w:rFonts w:ascii="GOST type A" w:hAnsi="GOST type A"/>
                <w:i/>
                <w:iCs/>
                <w:sz w:val="32"/>
                <w:szCs w:val="32"/>
              </w:rPr>
              <w:t xml:space="preserve">R-0805 0,125 Вт 100 кОм 5 % </w:t>
            </w:r>
            <w:proofErr w:type="spellStart"/>
            <w:r w:rsidRPr="00032BAF">
              <w:rPr>
                <w:rFonts w:ascii="GOST type A" w:hAnsi="GOST type A"/>
                <w:i/>
                <w:iCs/>
                <w:sz w:val="32"/>
                <w:szCs w:val="32"/>
              </w:rPr>
              <w:t>Hitano</w:t>
            </w:r>
            <w:proofErr w:type="spellEnd"/>
          </w:p>
        </w:tc>
        <w:tc>
          <w:tcPr>
            <w:tcW w:w="567" w:type="dxa"/>
            <w:vAlign w:val="center"/>
          </w:tcPr>
          <w:p w14:paraId="22663C91" w14:textId="5C5B38C6" w:rsidR="00DB23EE" w:rsidRPr="00032BAF" w:rsidRDefault="00032BAF" w:rsidP="00032BAF">
            <w:pPr>
              <w:jc w:val="center"/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</w:pPr>
            <w:r w:rsidRPr="00032BAF">
              <w:rPr>
                <w:rFonts w:ascii="GOST type A" w:hAnsi="GOST type A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552" w:type="dxa"/>
            <w:vAlign w:val="center"/>
          </w:tcPr>
          <w:p w14:paraId="472E48FD" w14:textId="77777777" w:rsidR="00DB23EE" w:rsidRPr="0097352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973526" w14:paraId="2AE604A3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4A9DE6D9" w14:textId="7DFE471A" w:rsidR="00DB23EE" w:rsidRPr="007251AE" w:rsidRDefault="00DB23EE" w:rsidP="006D628F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14:paraId="26ADDE83" w14:textId="78CC201B" w:rsidR="00DB23EE" w:rsidRPr="007251AE" w:rsidRDefault="00DB23EE" w:rsidP="000A5A7A">
            <w:pPr>
              <w:jc w:val="both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vAlign w:val="center"/>
          </w:tcPr>
          <w:p w14:paraId="773E0C99" w14:textId="00E5EA01" w:rsidR="00DB23EE" w:rsidRPr="007251AE" w:rsidRDefault="00DB23EE" w:rsidP="00DB23EE">
            <w:pPr>
              <w:ind w:left="-74" w:right="-74"/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</w:p>
        </w:tc>
        <w:tc>
          <w:tcPr>
            <w:tcW w:w="2552" w:type="dxa"/>
            <w:vAlign w:val="center"/>
          </w:tcPr>
          <w:p w14:paraId="22762E96" w14:textId="77777777" w:rsidR="00DB23EE" w:rsidRPr="0097352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973526" w14:paraId="205414CF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554CBA61" w14:textId="09BBA038" w:rsidR="00DB23EE" w:rsidRPr="00032BAF" w:rsidRDefault="00DB23EE" w:rsidP="006D628F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14:paraId="7B96FAEB" w14:textId="79600E1A" w:rsidR="00DB23EE" w:rsidRPr="00032BAF" w:rsidRDefault="00032BAF" w:rsidP="00032BAF">
            <w:pPr>
              <w:jc w:val="center"/>
              <w:rPr>
                <w:rFonts w:ascii="GOST type A" w:hAnsi="GOST type A"/>
                <w:b/>
                <w:bCs/>
                <w:i/>
                <w:sz w:val="32"/>
                <w:szCs w:val="32"/>
                <w:u w:val="single"/>
                <w:lang w:val="uk-UA"/>
              </w:rPr>
            </w:pPr>
            <w:r w:rsidRPr="00032BAF">
              <w:rPr>
                <w:rFonts w:ascii="GOST type A" w:hAnsi="GOST type A"/>
                <w:b/>
                <w:bCs/>
                <w:i/>
                <w:sz w:val="32"/>
                <w:szCs w:val="32"/>
                <w:u w:val="single"/>
                <w:lang w:val="uk-UA"/>
              </w:rPr>
              <w:t>Діоди</w:t>
            </w:r>
          </w:p>
        </w:tc>
        <w:tc>
          <w:tcPr>
            <w:tcW w:w="567" w:type="dxa"/>
            <w:vAlign w:val="center"/>
          </w:tcPr>
          <w:p w14:paraId="6A2507D9" w14:textId="0F4EE1C3" w:rsidR="00DB23EE" w:rsidRPr="00032BAF" w:rsidRDefault="00DB23EE" w:rsidP="00DB23EE">
            <w:pPr>
              <w:ind w:left="-74" w:right="-74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  <w:vAlign w:val="center"/>
          </w:tcPr>
          <w:p w14:paraId="29AB010D" w14:textId="77777777"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</w:tr>
      <w:tr w:rsidR="00DB23EE" w:rsidRPr="00973526" w14:paraId="1305CA3C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54AF0ECF" w14:textId="4ED891E5" w:rsidR="00DB23EE" w:rsidRPr="00032BAF" w:rsidRDefault="00DB23EE" w:rsidP="00032B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A" w:hAnsi="GOST type A"/>
                <w:i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5AD7EB39" w14:textId="7E9FABD9" w:rsidR="00DB23EE" w:rsidRPr="00032BAF" w:rsidRDefault="00DB23EE" w:rsidP="00032BAF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/>
                <w:i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867C340" w14:textId="6037AE8F" w:rsidR="00DB23EE" w:rsidRPr="00032BAF" w:rsidRDefault="00DB23EE" w:rsidP="00DB23EE">
            <w:pPr>
              <w:ind w:left="-74" w:right="-74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  <w:vAlign w:val="center"/>
          </w:tcPr>
          <w:p w14:paraId="2FBA240D" w14:textId="77777777" w:rsidR="00DB23EE" w:rsidRPr="00973526" w:rsidRDefault="00DB23EE" w:rsidP="00DB23EE">
            <w:pPr>
              <w:ind w:left="-74" w:right="-74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032BAF" w:rsidRPr="00973526" w14:paraId="358CB833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602C2C86" w14:textId="7E7F46C6" w:rsidR="00032BAF" w:rsidRPr="00032BAF" w:rsidRDefault="00032BAF" w:rsidP="00032B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A" w:hAnsi="GOST type A"/>
                <w:i/>
                <w:color w:val="000000"/>
                <w:sz w:val="28"/>
                <w:szCs w:val="28"/>
              </w:rPr>
            </w:pPr>
            <w:r w:rsidRPr="00032BAF">
              <w:rPr>
                <w:rFonts w:ascii="GOST type A" w:hAnsi="GOST type A"/>
                <w:i/>
                <w:color w:val="000000"/>
                <w:sz w:val="28"/>
                <w:szCs w:val="28"/>
              </w:rPr>
              <w:t>VD</w:t>
            </w:r>
            <w:proofErr w:type="gramStart"/>
            <w:r w:rsidRPr="00032BAF">
              <w:rPr>
                <w:rFonts w:ascii="GOST type A" w:hAnsi="GOST type A"/>
                <w:i/>
                <w:color w:val="000000"/>
                <w:sz w:val="28"/>
                <w:szCs w:val="28"/>
              </w:rPr>
              <w:t>1,VD</w:t>
            </w:r>
            <w:proofErr w:type="gramEnd"/>
            <w:r w:rsidRPr="00032BAF">
              <w:rPr>
                <w:rFonts w:ascii="GOST type A" w:hAnsi="GOST type A"/>
                <w:i/>
                <w:color w:val="000000"/>
                <w:sz w:val="28"/>
                <w:szCs w:val="28"/>
              </w:rPr>
              <w:t>2</w:t>
            </w:r>
          </w:p>
        </w:tc>
        <w:tc>
          <w:tcPr>
            <w:tcW w:w="6236" w:type="dxa"/>
            <w:vAlign w:val="center"/>
          </w:tcPr>
          <w:p w14:paraId="19B4EA85" w14:textId="4F4F37C6" w:rsidR="00032BAF" w:rsidRPr="00032BAF" w:rsidRDefault="00032BAF" w:rsidP="00032BA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GOST type A" w:hAnsi="GOST type A"/>
                <w:i/>
                <w:sz w:val="32"/>
                <w:szCs w:val="32"/>
              </w:rPr>
            </w:pPr>
            <w:r w:rsidRPr="00032BAF">
              <w:rPr>
                <w:rFonts w:ascii="GOST type A" w:hAnsi="GOST type A"/>
                <w:i/>
                <w:sz w:val="32"/>
                <w:szCs w:val="32"/>
              </w:rPr>
              <w:t>BZX384 NXP</w:t>
            </w:r>
          </w:p>
        </w:tc>
        <w:tc>
          <w:tcPr>
            <w:tcW w:w="567" w:type="dxa"/>
            <w:vAlign w:val="center"/>
          </w:tcPr>
          <w:p w14:paraId="4C95C1FD" w14:textId="6561E43E" w:rsidR="00032BAF" w:rsidRPr="00032BAF" w:rsidRDefault="00032BAF" w:rsidP="00032BAF">
            <w:pPr>
              <w:ind w:left="-74" w:right="-74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  <w:r w:rsidRPr="00032BAF">
              <w:rPr>
                <w:rFonts w:ascii="GOST type A" w:hAnsi="GOST type A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2552" w:type="dxa"/>
            <w:vAlign w:val="center"/>
          </w:tcPr>
          <w:p w14:paraId="283FE04D" w14:textId="77777777" w:rsidR="00032BAF" w:rsidRPr="00766816" w:rsidRDefault="00032BAF" w:rsidP="00032BAF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</w:tr>
      <w:tr w:rsidR="00032BAF" w:rsidRPr="00973526" w14:paraId="3E7C4DDA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72834847" w14:textId="0CF25CE7" w:rsidR="00032BAF" w:rsidRPr="00032BAF" w:rsidRDefault="00032BAF" w:rsidP="00032BAF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  <w:r w:rsidRPr="00032BAF">
              <w:rPr>
                <w:rFonts w:ascii="GOST type A" w:hAnsi="GOST type A"/>
                <w:i/>
                <w:sz w:val="28"/>
                <w:szCs w:val="28"/>
              </w:rPr>
              <w:t>VD3-VD7</w:t>
            </w:r>
          </w:p>
        </w:tc>
        <w:tc>
          <w:tcPr>
            <w:tcW w:w="6236" w:type="dxa"/>
            <w:vAlign w:val="center"/>
          </w:tcPr>
          <w:p w14:paraId="3178BE23" w14:textId="48E2BFF1" w:rsidR="00032BAF" w:rsidRPr="00032BAF" w:rsidRDefault="00032BAF" w:rsidP="00032BAF">
            <w:pPr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032BAF">
              <w:rPr>
                <w:rFonts w:ascii="GOST type A" w:hAnsi="GOST type A"/>
                <w:i/>
                <w:sz w:val="32"/>
                <w:szCs w:val="32"/>
              </w:rPr>
              <w:t xml:space="preserve">1N4148W </w:t>
            </w:r>
            <w:proofErr w:type="spellStart"/>
            <w:r w:rsidRPr="00032BAF">
              <w:rPr>
                <w:rFonts w:ascii="GOST type A" w:hAnsi="GOST type A"/>
                <w:i/>
                <w:sz w:val="32"/>
                <w:szCs w:val="32"/>
              </w:rPr>
              <w:t>Yangjie</w:t>
            </w:r>
            <w:proofErr w:type="spellEnd"/>
          </w:p>
        </w:tc>
        <w:tc>
          <w:tcPr>
            <w:tcW w:w="567" w:type="dxa"/>
            <w:vAlign w:val="center"/>
          </w:tcPr>
          <w:p w14:paraId="0022FF63" w14:textId="777E077F" w:rsidR="00032BAF" w:rsidRPr="00032BAF" w:rsidRDefault="00032BAF" w:rsidP="00032BAF">
            <w:pPr>
              <w:ind w:left="-74" w:right="-74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  <w:r w:rsidRPr="00032BAF">
              <w:rPr>
                <w:rFonts w:ascii="GOST type A" w:hAnsi="GOST type A"/>
                <w:i/>
                <w:sz w:val="28"/>
                <w:szCs w:val="28"/>
                <w:lang w:val="uk-UA"/>
              </w:rPr>
              <w:t>5</w:t>
            </w:r>
          </w:p>
        </w:tc>
        <w:tc>
          <w:tcPr>
            <w:tcW w:w="2552" w:type="dxa"/>
            <w:vAlign w:val="center"/>
          </w:tcPr>
          <w:p w14:paraId="59AC350E" w14:textId="77777777" w:rsidR="00032BAF" w:rsidRPr="00973526" w:rsidRDefault="00032BAF" w:rsidP="00032BAF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973526" w14:paraId="376807E4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41C37E69" w14:textId="35626374" w:rsidR="00DB23EE" w:rsidRPr="007251AE" w:rsidRDefault="00DB23EE" w:rsidP="006D628F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14:paraId="03D5504C" w14:textId="47E62173" w:rsidR="00DB23EE" w:rsidRPr="007251AE" w:rsidRDefault="00DB23EE" w:rsidP="00DB23EE">
            <w:pPr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vAlign w:val="center"/>
          </w:tcPr>
          <w:p w14:paraId="29763865" w14:textId="1362CEA9" w:rsidR="00DB23EE" w:rsidRPr="007251AE" w:rsidRDefault="00DB23EE" w:rsidP="00DB23EE">
            <w:pPr>
              <w:ind w:left="-74" w:right="-74"/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</w:p>
        </w:tc>
        <w:tc>
          <w:tcPr>
            <w:tcW w:w="2552" w:type="dxa"/>
            <w:vAlign w:val="center"/>
          </w:tcPr>
          <w:p w14:paraId="375E4ACA" w14:textId="77777777" w:rsidR="00DB23EE" w:rsidRPr="0097352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973526" w14:paraId="02D91566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2D038DDF" w14:textId="4DE06A7F" w:rsidR="00DB23EE" w:rsidRPr="002565DB" w:rsidRDefault="00DB23EE" w:rsidP="006D628F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14:paraId="7C6667E5" w14:textId="0E16587F" w:rsidR="00DB23EE" w:rsidRPr="002565DB" w:rsidRDefault="00032BAF" w:rsidP="002565DB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2565DB"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  <w:t>Транзистори</w:t>
            </w:r>
          </w:p>
        </w:tc>
        <w:tc>
          <w:tcPr>
            <w:tcW w:w="567" w:type="dxa"/>
            <w:vAlign w:val="center"/>
          </w:tcPr>
          <w:p w14:paraId="7FACABC2" w14:textId="509EE6D6" w:rsidR="00DB23EE" w:rsidRPr="002565DB" w:rsidRDefault="00DB23EE" w:rsidP="00DB23EE">
            <w:pPr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  <w:vAlign w:val="center"/>
          </w:tcPr>
          <w:p w14:paraId="1E461D27" w14:textId="77777777" w:rsidR="00DB23EE" w:rsidRPr="0097352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973526" w14:paraId="6B12D741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5D168E52" w14:textId="77777777" w:rsidR="00DB23EE" w:rsidRPr="002565DB" w:rsidRDefault="00DB23EE" w:rsidP="006D628F">
            <w:pPr>
              <w:pStyle w:val="1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14:paraId="455EB655" w14:textId="77777777" w:rsidR="00DB23EE" w:rsidRPr="002565DB" w:rsidRDefault="00DB23EE" w:rsidP="006D628F">
            <w:pPr>
              <w:pStyle w:val="3"/>
              <w:spacing w:before="0" w:after="0"/>
              <w:jc w:val="left"/>
              <w:rPr>
                <w:rFonts w:ascii="GOST type A" w:hAnsi="GOST type A"/>
                <w:i/>
                <w:spacing w:val="0"/>
                <w:sz w:val="32"/>
                <w:szCs w:val="32"/>
                <w:u w:val="none"/>
                <w:lang w:val="uk-UA"/>
              </w:rPr>
            </w:pPr>
          </w:p>
        </w:tc>
        <w:tc>
          <w:tcPr>
            <w:tcW w:w="567" w:type="dxa"/>
            <w:vAlign w:val="center"/>
          </w:tcPr>
          <w:p w14:paraId="5D85C3DA" w14:textId="77777777" w:rsidR="00DB23EE" w:rsidRPr="002565DB" w:rsidRDefault="00DB23EE" w:rsidP="00DB23EE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  <w:vAlign w:val="center"/>
          </w:tcPr>
          <w:p w14:paraId="6FB76E64" w14:textId="77777777" w:rsidR="00DB23EE" w:rsidRPr="00973526" w:rsidRDefault="00DB23EE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973526" w14:paraId="60F86289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4CD8CC3A" w14:textId="70895381" w:rsidR="00DB23EE" w:rsidRPr="002565DB" w:rsidRDefault="00032BAF" w:rsidP="00032B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A" w:hAnsi="GOST type A"/>
                <w:i/>
                <w:color w:val="000000"/>
                <w:sz w:val="28"/>
                <w:szCs w:val="28"/>
              </w:rPr>
            </w:pPr>
            <w:r w:rsidRPr="002565DB">
              <w:rPr>
                <w:rFonts w:ascii="GOST type A" w:hAnsi="GOST type A"/>
                <w:i/>
                <w:color w:val="000000"/>
                <w:sz w:val="28"/>
                <w:szCs w:val="28"/>
              </w:rPr>
              <w:t>VT1</w:t>
            </w:r>
          </w:p>
        </w:tc>
        <w:tc>
          <w:tcPr>
            <w:tcW w:w="6236" w:type="dxa"/>
            <w:vAlign w:val="center"/>
          </w:tcPr>
          <w:p w14:paraId="341FB166" w14:textId="199E1A4E" w:rsidR="00DB23EE" w:rsidRPr="002565DB" w:rsidRDefault="00032BAF" w:rsidP="002565DB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/>
                <w:i/>
                <w:sz w:val="32"/>
                <w:szCs w:val="32"/>
              </w:rPr>
            </w:pPr>
            <w:r w:rsidRPr="002565DB">
              <w:rPr>
                <w:rFonts w:ascii="GOST type A" w:hAnsi="GOST type A"/>
                <w:i/>
                <w:sz w:val="32"/>
                <w:szCs w:val="32"/>
              </w:rPr>
              <w:t xml:space="preserve">BC856B </w:t>
            </w:r>
            <w:proofErr w:type="spellStart"/>
            <w:r w:rsidRPr="002565DB">
              <w:rPr>
                <w:rFonts w:ascii="GOST type A" w:hAnsi="GOST type A"/>
                <w:i/>
                <w:sz w:val="32"/>
                <w:szCs w:val="32"/>
              </w:rPr>
              <w:t>Infineon</w:t>
            </w:r>
            <w:proofErr w:type="spellEnd"/>
          </w:p>
        </w:tc>
        <w:tc>
          <w:tcPr>
            <w:tcW w:w="567" w:type="dxa"/>
            <w:vAlign w:val="center"/>
          </w:tcPr>
          <w:p w14:paraId="3EE57836" w14:textId="1901E0E9" w:rsidR="00DB23EE" w:rsidRPr="002565DB" w:rsidRDefault="00032BAF" w:rsidP="00032BA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A" w:hAnsi="GOST type A"/>
                <w:i/>
                <w:color w:val="000000"/>
                <w:sz w:val="28"/>
                <w:szCs w:val="28"/>
              </w:rPr>
            </w:pPr>
            <w:r w:rsidRPr="002565DB">
              <w:rPr>
                <w:rFonts w:ascii="GOST type A" w:hAnsi="GOST type A"/>
                <w:i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14:paraId="04418783" w14:textId="77777777" w:rsidR="00DB23EE" w:rsidRPr="00973526" w:rsidRDefault="00DB23EE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973526" w14:paraId="7B9600A7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33E91995" w14:textId="77777777" w:rsidR="00DB23EE" w:rsidRPr="002565DB" w:rsidRDefault="00DB23EE" w:rsidP="006D628F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14:paraId="10872D9E" w14:textId="77777777" w:rsidR="00DB23EE" w:rsidRPr="002565DB" w:rsidRDefault="00DB23EE" w:rsidP="00DB23EE">
            <w:pPr>
              <w:rPr>
                <w:rFonts w:ascii="GOST type A" w:hAnsi="GOST type A"/>
                <w:b/>
                <w:i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vAlign w:val="center"/>
          </w:tcPr>
          <w:p w14:paraId="2CEDBAA0" w14:textId="77777777" w:rsidR="00DB23EE" w:rsidRPr="002565DB" w:rsidRDefault="00DB23EE" w:rsidP="00DB23EE">
            <w:pPr>
              <w:ind w:left="-74" w:right="-74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  <w:vAlign w:val="center"/>
          </w:tcPr>
          <w:p w14:paraId="371D56C1" w14:textId="77777777" w:rsidR="00DB23EE" w:rsidRPr="00973526" w:rsidRDefault="00DB23EE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973526" w14:paraId="2B01EE6B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44A3FF01" w14:textId="4C9F6002" w:rsidR="00DB23EE" w:rsidRPr="002565DB" w:rsidRDefault="00DB23EE" w:rsidP="006D628F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627A9869" w14:textId="4DDE08C4" w:rsidR="00DB23EE" w:rsidRPr="002565DB" w:rsidRDefault="00032BAF" w:rsidP="002565DB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proofErr w:type="spellStart"/>
            <w:r w:rsidRPr="002565DB">
              <w:rPr>
                <w:rFonts w:ascii="GOST type A" w:hAnsi="GOST type A" w:hint="eastAsia"/>
                <w:b/>
                <w:i/>
                <w:sz w:val="32"/>
                <w:szCs w:val="32"/>
                <w:u w:val="single"/>
                <w:lang w:val="en-US"/>
              </w:rPr>
              <w:t>Роз</w:t>
            </w:r>
            <w:r w:rsidRPr="002565DB"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en-US"/>
              </w:rPr>
              <w:t>'</w:t>
            </w:r>
            <w:r w:rsidRPr="002565DB">
              <w:rPr>
                <w:rFonts w:ascii="GOST type A" w:hAnsi="GOST type A" w:hint="eastAsia"/>
                <w:b/>
                <w:i/>
                <w:sz w:val="32"/>
                <w:szCs w:val="32"/>
                <w:u w:val="single"/>
                <w:lang w:val="en-US"/>
              </w:rPr>
              <w:t>єми</w:t>
            </w:r>
            <w:proofErr w:type="spellEnd"/>
          </w:p>
        </w:tc>
        <w:tc>
          <w:tcPr>
            <w:tcW w:w="567" w:type="dxa"/>
            <w:vAlign w:val="center"/>
          </w:tcPr>
          <w:p w14:paraId="1435E630" w14:textId="5547DD94" w:rsidR="00DB23EE" w:rsidRPr="002565DB" w:rsidRDefault="00DB23EE" w:rsidP="00DB23EE">
            <w:pPr>
              <w:ind w:left="-74" w:right="-74"/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72CC8472" w14:textId="77777777" w:rsidR="00DB23EE" w:rsidRPr="00973526" w:rsidRDefault="00DB23EE" w:rsidP="00DB23EE">
            <w:pPr>
              <w:jc w:val="center"/>
              <w:rPr>
                <w:rFonts w:ascii="GOST type A" w:hAnsi="GOST type A"/>
                <w:sz w:val="28"/>
                <w:lang w:val="en-US"/>
              </w:rPr>
            </w:pPr>
          </w:p>
        </w:tc>
      </w:tr>
      <w:tr w:rsidR="00DB23EE" w:rsidRPr="00973526" w14:paraId="2BB210C8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04245305" w14:textId="193304B2" w:rsidR="00DB23EE" w:rsidRPr="002565DB" w:rsidRDefault="00DB23EE" w:rsidP="00DB23EE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0091999F" w14:textId="559B9491" w:rsidR="00DB23EE" w:rsidRPr="002565DB" w:rsidRDefault="00DB23EE" w:rsidP="00DB23EE">
            <w:pPr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CBF2214" w14:textId="410C6A75" w:rsidR="00DB23EE" w:rsidRPr="002565DB" w:rsidRDefault="00DB23EE" w:rsidP="00DB23EE">
            <w:pPr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7B8B57BE" w14:textId="77777777" w:rsidR="00DB23EE" w:rsidRPr="00973526" w:rsidRDefault="00DB23EE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B23EE" w:rsidRPr="00973526" w14:paraId="15C01860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693A8CC4" w14:textId="46B9B1BC" w:rsidR="00DB23EE" w:rsidRPr="002565DB" w:rsidRDefault="00032BAF" w:rsidP="00DB23EE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  <w:r w:rsidRPr="002565DB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XP1</w:t>
            </w:r>
            <w:r w:rsidR="002565DB" w:rsidRPr="002565DB">
              <w:rPr>
                <w:rFonts w:ascii="GOST type A" w:hAnsi="GOST type A"/>
                <w:i/>
                <w:color w:val="auto"/>
                <w:sz w:val="28"/>
                <w:szCs w:val="28"/>
                <w:lang w:val="uk-UA"/>
              </w:rPr>
              <w:t>-</w:t>
            </w:r>
            <w:r w:rsidR="002565DB" w:rsidRPr="002565DB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XP3</w:t>
            </w:r>
          </w:p>
        </w:tc>
        <w:tc>
          <w:tcPr>
            <w:tcW w:w="6236" w:type="dxa"/>
            <w:vAlign w:val="center"/>
          </w:tcPr>
          <w:p w14:paraId="06371951" w14:textId="1F43D335" w:rsidR="00DB23EE" w:rsidRPr="002565DB" w:rsidRDefault="00267A09" w:rsidP="002565DB">
            <w:pPr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i/>
                <w:sz w:val="32"/>
                <w:szCs w:val="32"/>
                <w:lang w:val="en-US"/>
              </w:rPr>
              <w:t>PLS-2</w:t>
            </w:r>
            <w:r w:rsidR="002565DB" w:rsidRPr="002565DB">
              <w:rPr>
                <w:rFonts w:ascii="GOST type A" w:hAnsi="GOST type A"/>
                <w:i/>
                <w:sz w:val="32"/>
                <w:szCs w:val="32"/>
                <w:lang w:val="en-US"/>
              </w:rPr>
              <w:t xml:space="preserve"> Ningbo </w:t>
            </w:r>
            <w:proofErr w:type="spellStart"/>
            <w:r w:rsidR="002565DB" w:rsidRPr="002565DB">
              <w:rPr>
                <w:rFonts w:ascii="GOST type A" w:hAnsi="GOST type A"/>
                <w:i/>
                <w:sz w:val="32"/>
                <w:szCs w:val="32"/>
                <w:lang w:val="en-US"/>
              </w:rPr>
              <w:t>Zhenqin</w:t>
            </w:r>
            <w:proofErr w:type="spellEnd"/>
            <w:r w:rsidR="002565DB" w:rsidRPr="002565DB">
              <w:rPr>
                <w:rFonts w:ascii="GOST type A" w:hAnsi="GOST type A"/>
                <w:i/>
                <w:sz w:val="32"/>
                <w:szCs w:val="32"/>
                <w:lang w:val="en-US"/>
              </w:rPr>
              <w:t xml:space="preserve"> Electronic</w:t>
            </w:r>
          </w:p>
        </w:tc>
        <w:tc>
          <w:tcPr>
            <w:tcW w:w="567" w:type="dxa"/>
            <w:vAlign w:val="center"/>
          </w:tcPr>
          <w:p w14:paraId="0AD2F14D" w14:textId="53F928BC" w:rsidR="00DB23EE" w:rsidRPr="002565DB" w:rsidRDefault="002565DB" w:rsidP="00DB23EE">
            <w:pPr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 w:rsidRPr="002565DB">
              <w:rPr>
                <w:rFonts w:ascii="GOST type A" w:hAnsi="GOST type A"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2552" w:type="dxa"/>
            <w:vAlign w:val="center"/>
          </w:tcPr>
          <w:p w14:paraId="597FC547" w14:textId="77777777" w:rsidR="00DB23EE" w:rsidRPr="00973526" w:rsidRDefault="00DB23EE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B23EE" w:rsidRPr="00973526" w14:paraId="62F272D1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0573DDB7" w14:textId="77777777" w:rsidR="00DB23EE" w:rsidRPr="00973526" w:rsidRDefault="00DB23EE" w:rsidP="00DB23EE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490D69DB" w14:textId="5A032E14" w:rsidR="00DB23EE" w:rsidRPr="00AD71EB" w:rsidRDefault="00DB23EE" w:rsidP="007251AE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2A2CF20" w14:textId="77777777" w:rsidR="00DB23EE" w:rsidRPr="00973526" w:rsidRDefault="00DB23EE" w:rsidP="00DB23EE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5AF0CCEC" w14:textId="77777777" w:rsidR="00DB23EE" w:rsidRPr="00973526" w:rsidRDefault="00DB23EE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E26503" w:rsidRPr="00973526" w14:paraId="7C904414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0A2BAA26" w14:textId="77777777" w:rsidR="00E26503" w:rsidRPr="00973526" w:rsidRDefault="00E26503" w:rsidP="00E26503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482B2EB3" w14:textId="77777777" w:rsidR="00E26503" w:rsidRPr="00973526" w:rsidRDefault="00E26503" w:rsidP="00E2650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BAB5A07" w14:textId="77777777" w:rsidR="00E26503" w:rsidRPr="00973526" w:rsidRDefault="00E26503" w:rsidP="00E2650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37A97F95" w14:textId="77777777" w:rsidR="00E26503" w:rsidRPr="00973526" w:rsidRDefault="00E26503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E26503" w:rsidRPr="00973526" w14:paraId="0CE0B719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4590A202" w14:textId="0F6017E3" w:rsidR="00E26503" w:rsidRPr="007251AE" w:rsidRDefault="00E26503" w:rsidP="00E26503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58A4128C" w14:textId="748119E8" w:rsidR="00E26503" w:rsidRPr="007251AE" w:rsidRDefault="00E26503" w:rsidP="00E26503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29686D50" w14:textId="0EDDE50A" w:rsidR="00E26503" w:rsidRPr="007251AE" w:rsidRDefault="00E26503" w:rsidP="00E26503">
            <w:pPr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2636517C" w14:textId="77777777" w:rsidR="00E26503" w:rsidRPr="00973526" w:rsidRDefault="00E26503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E26503" w:rsidRPr="00973526" w14:paraId="262CC6F8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23DD04A3" w14:textId="77777777" w:rsidR="00E26503" w:rsidRPr="00973526" w:rsidRDefault="00E26503" w:rsidP="00E26503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7107B0C9" w14:textId="77777777" w:rsidR="00E26503" w:rsidRPr="00680D52" w:rsidRDefault="00E26503" w:rsidP="00E26503">
            <w:pPr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F160B7A" w14:textId="77777777" w:rsidR="00E26503" w:rsidRPr="00973526" w:rsidRDefault="00E26503" w:rsidP="00E2650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1BC315EC" w14:textId="77777777" w:rsidR="00E26503" w:rsidRPr="00973526" w:rsidRDefault="00E26503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E26503" w:rsidRPr="00973526" w14:paraId="34F6FE15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1ED9CF78" w14:textId="77777777" w:rsidR="00E26503" w:rsidRPr="00973526" w:rsidRDefault="00E26503" w:rsidP="00E26503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24F8EAFD" w14:textId="77777777" w:rsidR="00E26503" w:rsidRPr="00973526" w:rsidRDefault="00E26503" w:rsidP="00E2650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C5BAED1" w14:textId="77777777" w:rsidR="00E26503" w:rsidRPr="00973526" w:rsidRDefault="00E26503" w:rsidP="00E2650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644E8FFE" w14:textId="77777777" w:rsidR="00E26503" w:rsidRPr="00973526" w:rsidRDefault="00E26503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E26503" w:rsidRPr="00973526" w14:paraId="4A336BFC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027E3A4F" w14:textId="77777777" w:rsidR="00E26503" w:rsidRPr="00973526" w:rsidRDefault="00E26503" w:rsidP="00E26503">
            <w:pPr>
              <w:pStyle w:val="1"/>
              <w:ind w:right="-74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3F8F9189" w14:textId="77777777" w:rsidR="00E26503" w:rsidRPr="00973526" w:rsidRDefault="00E26503" w:rsidP="00E2650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1CF0E64" w14:textId="77777777" w:rsidR="00E26503" w:rsidRPr="00973526" w:rsidRDefault="00E26503" w:rsidP="00E2650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7F67BFBB" w14:textId="77777777" w:rsidR="00E26503" w:rsidRPr="00973526" w:rsidRDefault="00E26503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E26503" w:rsidRPr="00973526" w14:paraId="5B043322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31C2877A" w14:textId="77777777" w:rsidR="00E26503" w:rsidRPr="00973526" w:rsidRDefault="00E26503" w:rsidP="00E26503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0ED42080" w14:textId="77777777" w:rsidR="00E26503" w:rsidRPr="00973526" w:rsidRDefault="00E26503" w:rsidP="00217F54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AEF856B" w14:textId="77777777" w:rsidR="00E26503" w:rsidRPr="00973526" w:rsidRDefault="00E26503" w:rsidP="00E2650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51DE5F8B" w14:textId="77777777" w:rsidR="00E26503" w:rsidRPr="00973526" w:rsidRDefault="00E26503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E26503" w:rsidRPr="00973526" w14:paraId="5C830F60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4B2A7ECF" w14:textId="77777777" w:rsidR="00E26503" w:rsidRPr="00973526" w:rsidRDefault="00E26503" w:rsidP="00E26503">
            <w:pPr>
              <w:pStyle w:val="1"/>
              <w:ind w:right="-74" w:hanging="8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384FB4C6" w14:textId="77777777" w:rsidR="00E26503" w:rsidRPr="00973526" w:rsidRDefault="00E26503" w:rsidP="000E7FF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64D6E725" w14:textId="77777777" w:rsidR="00E26503" w:rsidRPr="00973526" w:rsidRDefault="00E26503" w:rsidP="00E2650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236E60C4" w14:textId="77777777" w:rsidR="00E26503" w:rsidRPr="00973526" w:rsidRDefault="00E26503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E26503" w:rsidRPr="00973526" w14:paraId="1E108143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2AF1BD5A" w14:textId="77777777" w:rsidR="00E26503" w:rsidRPr="00973526" w:rsidRDefault="00E26503" w:rsidP="00E26503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16F9F99E" w14:textId="77777777" w:rsidR="00E26503" w:rsidRPr="00973526" w:rsidRDefault="00E26503" w:rsidP="00217F54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0EE9E6A9" w14:textId="77777777" w:rsidR="00E26503" w:rsidRPr="00973526" w:rsidRDefault="00E26503" w:rsidP="00E2650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3E42A714" w14:textId="77777777" w:rsidR="00E26503" w:rsidRPr="00973526" w:rsidRDefault="00E26503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E26503" w:rsidRPr="00973526" w14:paraId="281C9199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7A3B9664" w14:textId="77777777" w:rsidR="00E26503" w:rsidRPr="00973526" w:rsidRDefault="00E26503" w:rsidP="00E26503">
            <w:pPr>
              <w:pStyle w:val="1"/>
              <w:ind w:right="-74" w:hanging="8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5B057D3A" w14:textId="77777777" w:rsidR="00E26503" w:rsidRPr="00973526" w:rsidRDefault="00E26503" w:rsidP="00217F54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7CA2007E" w14:textId="77777777" w:rsidR="00E26503" w:rsidRPr="00973526" w:rsidRDefault="00E26503" w:rsidP="00E2650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6DF9ED96" w14:textId="77777777" w:rsidR="00E26503" w:rsidRPr="00973526" w:rsidRDefault="00E26503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E26503" w:rsidRPr="00973526" w14:paraId="0941C291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6B0A6908" w14:textId="77777777" w:rsidR="00E26503" w:rsidRPr="00973526" w:rsidRDefault="00E26503" w:rsidP="00E26503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096C3891" w14:textId="77777777" w:rsidR="00E26503" w:rsidRPr="00973526" w:rsidRDefault="00E26503" w:rsidP="00E2650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17C2D271" w14:textId="77777777" w:rsidR="00E26503" w:rsidRPr="00973526" w:rsidRDefault="00E26503" w:rsidP="00E2650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281002A2" w14:textId="77777777" w:rsidR="00E26503" w:rsidRPr="00973526" w:rsidRDefault="00E26503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E26503" w:rsidRPr="00973526" w14:paraId="509B3EFE" w14:textId="77777777" w:rsidTr="00921EE6">
        <w:trPr>
          <w:trHeight w:hRule="exact" w:val="454"/>
        </w:trPr>
        <w:tc>
          <w:tcPr>
            <w:tcW w:w="1119" w:type="dxa"/>
            <w:vAlign w:val="center"/>
          </w:tcPr>
          <w:p w14:paraId="3AD1F39E" w14:textId="77777777" w:rsidR="00E26503" w:rsidRPr="00973526" w:rsidRDefault="00E26503" w:rsidP="00E26503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14:paraId="237BBE0E" w14:textId="77777777" w:rsidR="00E26503" w:rsidRPr="00973526" w:rsidRDefault="00E26503" w:rsidP="00E2650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5D36E7C4" w14:textId="77777777" w:rsidR="00E26503" w:rsidRPr="00973526" w:rsidRDefault="00E26503" w:rsidP="00E2650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1E662B63" w14:textId="77777777" w:rsidR="00E26503" w:rsidRPr="00973526" w:rsidRDefault="00E26503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</w:tbl>
    <w:p w14:paraId="6ECC81CB" w14:textId="77777777" w:rsidR="006A2FC3" w:rsidRPr="00F3526D" w:rsidRDefault="00BD56D6" w:rsidP="006A2FC3">
      <w:pPr>
        <w:spacing w:line="7" w:lineRule="auto"/>
        <w:rPr>
          <w:sz w:val="2"/>
          <w:lang w:val="en-US"/>
        </w:rPr>
      </w:pPr>
      <w:r>
        <w:rPr>
          <w:sz w:val="2"/>
          <w:lang w:val="en-US"/>
        </w:rPr>
        <w:t></w:t>
      </w:r>
      <w:r>
        <w:rPr>
          <w:sz w:val="2"/>
          <w:lang w:val="en-US"/>
        </w:rPr>
        <w:t></w:t>
      </w:r>
      <w:r>
        <w:rPr>
          <w:sz w:val="2"/>
          <w:lang w:val="en-US"/>
        </w:rPr>
        <w:t></w:t>
      </w:r>
    </w:p>
    <w:sectPr w:rsidR="006A2FC3" w:rsidRPr="00F3526D" w:rsidSect="00996329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89" w:right="284" w:bottom="295" w:left="1134" w:header="295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33DD4" w14:textId="77777777" w:rsidR="00486FCA" w:rsidRDefault="00486FCA">
      <w:r>
        <w:separator/>
      </w:r>
    </w:p>
  </w:endnote>
  <w:endnote w:type="continuationSeparator" w:id="0">
    <w:p w14:paraId="0560E3E3" w14:textId="77777777" w:rsidR="00486FCA" w:rsidRDefault="00486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tblBorders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567"/>
      <w:gridCol w:w="793"/>
      <w:gridCol w:w="511"/>
      <w:gridCol w:w="851"/>
      <w:gridCol w:w="567"/>
      <w:gridCol w:w="679"/>
      <w:gridCol w:w="1757"/>
      <w:gridCol w:w="1757"/>
      <w:gridCol w:w="1931"/>
      <w:gridCol w:w="681"/>
    </w:tblGrid>
    <w:tr w:rsidR="00C41498" w:rsidRPr="002D31C1" w14:paraId="6D85E104" w14:textId="77777777" w:rsidTr="00556E11">
      <w:trPr>
        <w:cantSplit/>
        <w:trHeight w:hRule="exact" w:val="79"/>
      </w:trPr>
      <w:tc>
        <w:tcPr>
          <w:tcW w:w="10491" w:type="dxa"/>
          <w:gridSpan w:val="11"/>
          <w:tcBorders>
            <w:top w:val="nil"/>
            <w:bottom w:val="single" w:sz="6" w:space="0" w:color="auto"/>
          </w:tcBorders>
        </w:tcPr>
        <w:p w14:paraId="090DB282" w14:textId="77777777" w:rsidR="00C41498" w:rsidRPr="002D31C1" w:rsidRDefault="00C41498">
          <w:pPr>
            <w:jc w:val="center"/>
            <w:rPr>
              <w:rFonts w:ascii="ГОСТ тип А" w:hAnsi="ГОСТ тип А"/>
              <w:i/>
              <w:sz w:val="22"/>
              <w:szCs w:val="22"/>
            </w:rPr>
          </w:pPr>
        </w:p>
      </w:tc>
    </w:tr>
    <w:tr w:rsidR="00C41498" w:rsidRPr="002D31C1" w14:paraId="6F72C9A3" w14:textId="77777777" w:rsidTr="00556E1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14:paraId="441654B5" w14:textId="77777777"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14:paraId="27BC8024" w14:textId="77777777" w:rsidR="00C41498" w:rsidRPr="009B270F" w:rsidRDefault="00C41498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058CBD7F" w14:textId="77777777" w:rsidR="00C41498" w:rsidRPr="009B270F" w:rsidRDefault="00C41498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14:paraId="034E7181" w14:textId="77777777" w:rsidR="00C41498" w:rsidRPr="009B270F" w:rsidRDefault="00C41498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73651676" w14:textId="77777777" w:rsidR="00C41498" w:rsidRPr="009B270F" w:rsidRDefault="00C41498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6124" w:type="dxa"/>
          <w:gridSpan w:val="4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14:paraId="081B9A58" w14:textId="402F5552" w:rsidR="00C41498" w:rsidRPr="00F610E0" w:rsidRDefault="00680D52" w:rsidP="00EA7BD2">
          <w:pPr>
            <w:jc w:val="center"/>
            <w:rPr>
              <w:rFonts w:ascii="GOST type A" w:hAnsi="GOST type A"/>
              <w:i/>
              <w:sz w:val="58"/>
              <w:szCs w:val="58"/>
            </w:rPr>
          </w:pPr>
          <w:r>
            <w:rPr>
              <w:rFonts w:ascii="GOST type A" w:hAnsi="GOST type A"/>
              <w:i/>
              <w:sz w:val="58"/>
              <w:szCs w:val="58"/>
              <w:lang w:val="uk-UA"/>
            </w:rPr>
            <w:t>ДК</w:t>
          </w:r>
          <w:r w:rsidR="00AB3E04">
            <w:rPr>
              <w:rFonts w:ascii="GOST type A" w:hAnsi="GOST type A"/>
              <w:i/>
              <w:sz w:val="58"/>
              <w:szCs w:val="58"/>
              <w:lang w:val="uk-UA"/>
            </w:rPr>
            <w:t>82</w:t>
          </w:r>
          <w:r w:rsidR="00C41498">
            <w:rPr>
              <w:rFonts w:ascii="GOST type A" w:hAnsi="GOST type A"/>
              <w:i/>
              <w:sz w:val="58"/>
              <w:szCs w:val="58"/>
            </w:rPr>
            <w:t>.</w:t>
          </w:r>
          <w:r w:rsidR="00AB3E04">
            <w:rPr>
              <w:rFonts w:ascii="GOST type A" w:hAnsi="GOST type A"/>
              <w:i/>
              <w:sz w:val="58"/>
              <w:szCs w:val="58"/>
              <w:lang w:val="uk-UA"/>
            </w:rPr>
            <w:t>469338</w:t>
          </w:r>
          <w:r w:rsidR="00EA7BD2">
            <w:rPr>
              <w:rFonts w:ascii="GOST type A" w:hAnsi="GOST type A"/>
              <w:i/>
              <w:sz w:val="58"/>
              <w:szCs w:val="58"/>
            </w:rPr>
            <w:t>.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001</w:t>
          </w:r>
          <w:r w:rsidR="00C41498" w:rsidRPr="00F610E0">
            <w:rPr>
              <w:rFonts w:ascii="GOST type A" w:hAnsi="GOST type A"/>
              <w:i/>
              <w:sz w:val="58"/>
              <w:szCs w:val="58"/>
            </w:rPr>
            <w:t xml:space="preserve"> П</w:t>
          </w:r>
          <w:r w:rsidR="00EA7BD2">
            <w:rPr>
              <w:rFonts w:ascii="GOST type A" w:hAnsi="GOST type A"/>
              <w:i/>
              <w:sz w:val="58"/>
              <w:szCs w:val="58"/>
              <w:lang w:val="uk-UA"/>
            </w:rPr>
            <w:t>Е</w:t>
          </w:r>
          <w:r w:rsidR="00C41498" w:rsidRPr="00F610E0">
            <w:rPr>
              <w:rFonts w:ascii="GOST type A" w:hAnsi="GOST type A"/>
              <w:i/>
              <w:sz w:val="58"/>
              <w:szCs w:val="58"/>
            </w:rPr>
            <w:t>3</w:t>
          </w:r>
        </w:p>
      </w:tc>
      <w:tc>
        <w:tcPr>
          <w:tcW w:w="681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25FCD48C" w14:textId="77777777" w:rsidR="00C41498" w:rsidRPr="00EA7BD2" w:rsidRDefault="00EA7BD2">
          <w:pPr>
            <w:jc w:val="center"/>
            <w:rPr>
              <w:rFonts w:ascii="GOST type A" w:hAnsi="GOST type A"/>
              <w:i/>
              <w:sz w:val="24"/>
              <w:szCs w:val="22"/>
              <w:lang w:val="uk-UA"/>
            </w:rPr>
          </w:pPr>
          <w:r w:rsidRPr="00EA7BD2">
            <w:rPr>
              <w:rFonts w:ascii="GOST type A" w:hAnsi="GOST type A"/>
              <w:i/>
              <w:sz w:val="28"/>
              <w:szCs w:val="22"/>
              <w:lang w:val="uk-UA"/>
            </w:rPr>
            <w:t>Арк.</w:t>
          </w:r>
        </w:p>
      </w:tc>
    </w:tr>
    <w:tr w:rsidR="00C41498" w14:paraId="497B67CA" w14:textId="77777777" w:rsidTr="00556E11">
      <w:trPr>
        <w:cantSplit/>
        <w:trHeight w:val="231"/>
      </w:trPr>
      <w:tc>
        <w:tcPr>
          <w:tcW w:w="397" w:type="dxa"/>
          <w:vMerge w:val="restart"/>
          <w:tcBorders>
            <w:top w:val="single" w:sz="6" w:space="0" w:color="auto"/>
            <w:right w:val="single" w:sz="12" w:space="0" w:color="auto"/>
          </w:tcBorders>
          <w:vAlign w:val="center"/>
        </w:tcPr>
        <w:p w14:paraId="21AE56B2" w14:textId="77777777"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nil"/>
            <w:right w:val="nil"/>
          </w:tcBorders>
          <w:vAlign w:val="center"/>
        </w:tcPr>
        <w:p w14:paraId="3840B478" w14:textId="77777777"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1304" w:type="dxa"/>
          <w:gridSpan w:val="2"/>
          <w:vMerge w:val="restart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5583636" w14:textId="77777777"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851" w:type="dxa"/>
          <w:vMerge w:val="restart"/>
          <w:tcBorders>
            <w:top w:val="single" w:sz="6" w:space="0" w:color="auto"/>
            <w:left w:val="nil"/>
            <w:right w:val="nil"/>
          </w:tcBorders>
          <w:vAlign w:val="center"/>
        </w:tcPr>
        <w:p w14:paraId="44248E8F" w14:textId="77777777"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97DCEBA" w14:textId="77777777"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6124" w:type="dxa"/>
          <w:gridSpan w:val="4"/>
          <w:vMerge/>
          <w:tcBorders>
            <w:left w:val="nil"/>
            <w:right w:val="nil"/>
          </w:tcBorders>
        </w:tcPr>
        <w:p w14:paraId="7A709A0C" w14:textId="77777777" w:rsidR="00C41498" w:rsidRPr="002D31C1" w:rsidRDefault="00C41498">
          <w:pPr>
            <w:jc w:val="center"/>
            <w:rPr>
              <w:rFonts w:ascii="ГОСТ тип А" w:hAnsi="ГОСТ тип А"/>
              <w:i/>
              <w:spacing w:val="80"/>
            </w:rPr>
          </w:pPr>
        </w:p>
      </w:tc>
      <w:tc>
        <w:tcPr>
          <w:tcW w:w="681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4CD2AE74" w14:textId="77777777"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14:paraId="60C226C6" w14:textId="77777777" w:rsidTr="00556E11">
      <w:trPr>
        <w:cantSplit/>
        <w:trHeight w:hRule="exact" w:val="184"/>
      </w:trPr>
      <w:tc>
        <w:tcPr>
          <w:tcW w:w="397" w:type="dxa"/>
          <w:vMerge/>
          <w:tcBorders>
            <w:bottom w:val="single" w:sz="6" w:space="0" w:color="auto"/>
            <w:right w:val="single" w:sz="12" w:space="0" w:color="auto"/>
          </w:tcBorders>
        </w:tcPr>
        <w:p w14:paraId="1E498D72" w14:textId="77777777"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567" w:type="dxa"/>
          <w:vMerge/>
          <w:tcBorders>
            <w:left w:val="nil"/>
            <w:bottom w:val="single" w:sz="6" w:space="0" w:color="auto"/>
            <w:right w:val="nil"/>
          </w:tcBorders>
        </w:tcPr>
        <w:p w14:paraId="06C418D2" w14:textId="77777777"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304" w:type="dxa"/>
          <w:gridSpan w:val="2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BF8F1EE" w14:textId="77777777"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851" w:type="dxa"/>
          <w:vMerge/>
          <w:tcBorders>
            <w:left w:val="nil"/>
            <w:bottom w:val="single" w:sz="6" w:space="0" w:color="auto"/>
            <w:right w:val="nil"/>
          </w:tcBorders>
        </w:tcPr>
        <w:p w14:paraId="0865EF70" w14:textId="77777777"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499F4319" w14:textId="77777777"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6124" w:type="dxa"/>
          <w:gridSpan w:val="4"/>
          <w:vMerge/>
          <w:tcBorders>
            <w:left w:val="nil"/>
            <w:right w:val="nil"/>
          </w:tcBorders>
        </w:tcPr>
        <w:p w14:paraId="7DDE04BF" w14:textId="77777777" w:rsidR="00C41498" w:rsidRPr="002D31C1" w:rsidRDefault="00C41498">
          <w:pPr>
            <w:jc w:val="center"/>
            <w:rPr>
              <w:rFonts w:ascii="ГОСТ тип А" w:hAnsi="ГОСТ тип А"/>
              <w:i/>
              <w:spacing w:val="80"/>
            </w:rPr>
          </w:pPr>
        </w:p>
      </w:tc>
      <w:tc>
        <w:tcPr>
          <w:tcW w:w="68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9691E74" w14:textId="77777777" w:rsidR="00C41498" w:rsidRPr="004F5C98" w:rsidRDefault="00C41498" w:rsidP="00F610E0">
          <w:pPr>
            <w:spacing w:line="0" w:lineRule="atLeast"/>
            <w:jc w:val="center"/>
            <w:rPr>
              <w:rFonts w:ascii="GOST type A" w:hAnsi="GOST type A"/>
              <w:i/>
              <w:sz w:val="32"/>
            </w:rPr>
          </w:pPr>
          <w:r w:rsidRPr="004F5C98">
            <w:rPr>
              <w:rFonts w:ascii="GOST type A" w:hAnsi="GOST type A"/>
              <w:i/>
              <w:sz w:val="32"/>
            </w:rPr>
            <w:fldChar w:fldCharType="begin"/>
          </w:r>
          <w:r w:rsidRPr="004F5C98">
            <w:rPr>
              <w:rFonts w:ascii="GOST type A" w:hAnsi="GOST type A"/>
              <w:i/>
              <w:sz w:val="32"/>
            </w:rPr>
            <w:instrText xml:space="preserve"> PAGE  \* MERGEFORMAT </w:instrText>
          </w:r>
          <w:r w:rsidRPr="004F5C98">
            <w:rPr>
              <w:rFonts w:ascii="GOST type A" w:hAnsi="GOST type A"/>
              <w:i/>
              <w:sz w:val="32"/>
            </w:rPr>
            <w:fldChar w:fldCharType="separate"/>
          </w:r>
          <w:r w:rsidR="000042FE">
            <w:rPr>
              <w:rFonts w:ascii="GOST type A" w:hAnsi="GOST type A"/>
              <w:i/>
              <w:noProof/>
              <w:sz w:val="32"/>
            </w:rPr>
            <w:t>2</w:t>
          </w:r>
          <w:r w:rsidRPr="004F5C98">
            <w:rPr>
              <w:rFonts w:ascii="GOST type A" w:hAnsi="GOST type A"/>
              <w:i/>
              <w:sz w:val="32"/>
            </w:rPr>
            <w:fldChar w:fldCharType="end"/>
          </w:r>
        </w:p>
      </w:tc>
    </w:tr>
    <w:tr w:rsidR="00C41498" w14:paraId="649C6E48" w14:textId="77777777" w:rsidTr="00556E1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3566395" w14:textId="77777777" w:rsidR="00C41498" w:rsidRPr="00F610E0" w:rsidRDefault="00EA7BD2" w:rsidP="00882274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proofErr w:type="spellStart"/>
          <w:r>
            <w:rPr>
              <w:rFonts w:ascii="GOST type A" w:hAnsi="GOST type A"/>
              <w:i/>
              <w:sz w:val="24"/>
              <w:szCs w:val="22"/>
            </w:rPr>
            <w:t>З</w:t>
          </w:r>
          <w:r w:rsidR="00C41498" w:rsidRPr="00F610E0">
            <w:rPr>
              <w:rFonts w:ascii="GOST type A" w:hAnsi="GOST type A"/>
              <w:i/>
              <w:sz w:val="24"/>
              <w:szCs w:val="22"/>
            </w:rPr>
            <w:t>м</w:t>
          </w:r>
          <w:proofErr w:type="spellEnd"/>
          <w:r w:rsidR="00C41498" w:rsidRPr="00F610E0">
            <w:rPr>
              <w:rFonts w:ascii="GOST type A" w:hAnsi="GOST type A"/>
              <w:i/>
              <w:sz w:val="24"/>
              <w:szCs w:val="22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14:paraId="743702F3" w14:textId="77777777" w:rsidR="00C41498" w:rsidRPr="00EA7BD2" w:rsidRDefault="00EA7BD2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  <w:lang w:val="uk-UA"/>
            </w:rPr>
          </w:pPr>
          <w:r>
            <w:rPr>
              <w:rFonts w:ascii="GOST type A" w:hAnsi="GOST type A"/>
              <w:i/>
              <w:sz w:val="24"/>
              <w:szCs w:val="22"/>
              <w:lang w:val="uk-UA"/>
            </w:rPr>
            <w:t>Арк.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790A7A" w14:textId="77777777" w:rsidR="00C41498" w:rsidRPr="00F610E0" w:rsidRDefault="00C41498" w:rsidP="00882274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F610E0">
            <w:rPr>
              <w:rFonts w:ascii="GOST type A" w:hAnsi="GOST type A"/>
              <w:i/>
              <w:sz w:val="24"/>
              <w:szCs w:val="22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14:paraId="2793E13C" w14:textId="77777777" w:rsidR="00C41498" w:rsidRPr="00F610E0" w:rsidRDefault="00EA7BD2" w:rsidP="00882274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proofErr w:type="spellStart"/>
          <w:r>
            <w:rPr>
              <w:rFonts w:ascii="GOST type A" w:hAnsi="GOST type A"/>
              <w:i/>
              <w:sz w:val="24"/>
              <w:szCs w:val="22"/>
            </w:rPr>
            <w:t>Пі</w:t>
          </w:r>
          <w:r w:rsidR="00C41498" w:rsidRPr="00F610E0">
            <w:rPr>
              <w:rFonts w:ascii="GOST type A" w:hAnsi="GOST type A"/>
              <w:i/>
              <w:sz w:val="24"/>
              <w:szCs w:val="22"/>
            </w:rPr>
            <w:t>дп</w:t>
          </w:r>
          <w:proofErr w:type="spellEnd"/>
          <w:r w:rsidR="00C41498" w:rsidRPr="00F610E0">
            <w:rPr>
              <w:rFonts w:ascii="GOST type A" w:hAnsi="GOST type A"/>
              <w:i/>
              <w:sz w:val="24"/>
              <w:szCs w:val="22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347876" w14:textId="77777777" w:rsidR="00C41498" w:rsidRPr="00F610E0" w:rsidRDefault="00C41498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F610E0">
            <w:rPr>
              <w:rFonts w:ascii="GOST type A" w:hAnsi="GOST type A"/>
              <w:i/>
              <w:sz w:val="24"/>
              <w:szCs w:val="22"/>
            </w:rPr>
            <w:t>Дата</w:t>
          </w:r>
        </w:p>
      </w:tc>
      <w:tc>
        <w:tcPr>
          <w:tcW w:w="6124" w:type="dxa"/>
          <w:gridSpan w:val="4"/>
          <w:vMerge/>
          <w:tcBorders>
            <w:left w:val="nil"/>
            <w:bottom w:val="single" w:sz="12" w:space="0" w:color="auto"/>
            <w:right w:val="nil"/>
          </w:tcBorders>
        </w:tcPr>
        <w:p w14:paraId="4AFE3383" w14:textId="77777777"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681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50B111E" w14:textId="77777777"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14:paraId="4697B76F" w14:textId="77777777" w:rsidTr="00556E11">
      <w:trPr>
        <w:trHeight w:hRule="exact" w:val="362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14:paraId="603FBDCF" w14:textId="77777777"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619F7F" w14:textId="77777777"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14:paraId="243070D4" w14:textId="77777777"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1653680" w14:textId="77777777"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2E8C343" w14:textId="77777777"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14:paraId="35922804" w14:textId="77777777" w:rsidTr="00556E11">
      <w:trPr>
        <w:trHeight w:hRule="exact" w:val="284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14:paraId="4564EBD9" w14:textId="77777777" w:rsidR="00C41498" w:rsidRPr="00F610E0" w:rsidRDefault="00EA7BD2" w:rsidP="00882274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>.</w:t>
          </w:r>
          <w:r w:rsidR="00C41498" w:rsidRPr="00680D52">
            <w:rPr>
              <w:rFonts w:ascii="GOST type A" w:hAnsi="GOST type A"/>
              <w:i/>
              <w:sz w:val="24"/>
            </w:rPr>
            <w:t xml:space="preserve"> </w:t>
          </w:r>
          <w:r w:rsidR="00C41498" w:rsidRPr="00F610E0">
            <w:rPr>
              <w:rFonts w:ascii="GOST type A" w:hAnsi="GOST type A"/>
              <w:i/>
              <w:sz w:val="24"/>
            </w:rPr>
            <w:t>№ подл.</w:t>
          </w: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BB8CB75" w14:textId="77777777" w:rsidR="00C41498" w:rsidRPr="00F610E0" w:rsidRDefault="00EA7BD2" w:rsidP="00EA7BD2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Пі</w:t>
          </w:r>
          <w:r w:rsidR="00C41498" w:rsidRPr="00F610E0">
            <w:rPr>
              <w:rFonts w:ascii="GOST type A" w:hAnsi="GOST type A"/>
              <w:i/>
              <w:sz w:val="24"/>
            </w:rPr>
            <w:t>дп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 xml:space="preserve">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="00C41498"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14:paraId="0B62295D" w14:textId="77777777" w:rsidR="00C41498" w:rsidRPr="00F610E0" w:rsidRDefault="00C41498" w:rsidP="00EA7BD2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 w:rsidRPr="00F610E0">
            <w:rPr>
              <w:rFonts w:ascii="GOST type A" w:hAnsi="GOST type A"/>
              <w:i/>
              <w:sz w:val="24"/>
            </w:rPr>
            <w:t>Взам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 xml:space="preserve">. </w:t>
          </w:r>
          <w:r w:rsidR="00EA7BD2">
            <w:rPr>
              <w:rFonts w:ascii="GOST type A" w:hAnsi="GOST type A"/>
              <w:i/>
              <w:sz w:val="24"/>
              <w:lang w:val="uk-UA"/>
            </w:rPr>
            <w:t>і</w:t>
          </w:r>
          <w:proofErr w:type="spellStart"/>
          <w:r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>. №</w:t>
          </w:r>
        </w:p>
      </w:tc>
      <w:tc>
        <w:tcPr>
          <w:tcW w:w="17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D990CD" w14:textId="77777777" w:rsidR="00C41498" w:rsidRPr="00F610E0" w:rsidRDefault="00EA7BD2" w:rsidP="00882274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 xml:space="preserve">. № </w:t>
          </w:r>
          <w:proofErr w:type="spellStart"/>
          <w:r w:rsidR="00C41498" w:rsidRPr="00F610E0">
            <w:rPr>
              <w:rFonts w:ascii="GOST type A" w:hAnsi="GOST type A"/>
              <w:i/>
              <w:sz w:val="24"/>
            </w:rPr>
            <w:t>дубл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>.</w:t>
          </w:r>
        </w:p>
      </w:tc>
      <w:tc>
        <w:tcPr>
          <w:tcW w:w="2608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894F544" w14:textId="77777777" w:rsidR="00C41498" w:rsidRPr="00F610E0" w:rsidRDefault="00EA7BD2" w:rsidP="00882274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Підп</w:t>
          </w:r>
          <w:proofErr w:type="spellEnd"/>
          <w:r>
            <w:rPr>
              <w:rFonts w:ascii="GOST type A" w:hAnsi="GOST type A"/>
              <w:i/>
              <w:sz w:val="24"/>
            </w:rPr>
            <w:t>. т</w:t>
          </w:r>
          <w:r>
            <w:rPr>
              <w:rFonts w:ascii="GOST type A" w:hAnsi="GOST type A"/>
              <w:i/>
              <w:sz w:val="24"/>
              <w:lang w:val="uk-UA"/>
            </w:rPr>
            <w:t>а</w:t>
          </w:r>
          <w:r w:rsidR="00C41498"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</w:tr>
  </w:tbl>
  <w:p w14:paraId="4315F406" w14:textId="77777777" w:rsidR="00C41498" w:rsidRPr="00EA7BD2" w:rsidRDefault="00C41498" w:rsidP="00556E11">
    <w:pPr>
      <w:pStyle w:val="a5"/>
      <w:rPr>
        <w:sz w:val="6"/>
        <w:szCs w:val="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tblBorders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567"/>
      <w:gridCol w:w="793"/>
      <w:gridCol w:w="511"/>
      <w:gridCol w:w="851"/>
      <w:gridCol w:w="567"/>
      <w:gridCol w:w="679"/>
      <w:gridCol w:w="1757"/>
      <w:gridCol w:w="1534"/>
      <w:gridCol w:w="223"/>
      <w:gridCol w:w="60"/>
      <w:gridCol w:w="283"/>
      <w:gridCol w:w="283"/>
      <w:gridCol w:w="992"/>
      <w:gridCol w:w="994"/>
    </w:tblGrid>
    <w:tr w:rsidR="00C41498" w14:paraId="10341E55" w14:textId="77777777" w:rsidTr="00556E11">
      <w:trPr>
        <w:cantSplit/>
        <w:trHeight w:hRule="exact" w:val="261"/>
      </w:trPr>
      <w:tc>
        <w:tcPr>
          <w:tcW w:w="3686" w:type="dxa"/>
          <w:gridSpan w:val="6"/>
          <w:vMerge w:val="restart"/>
          <w:tcBorders>
            <w:top w:val="nil"/>
            <w:left w:val="single" w:sz="12" w:space="0" w:color="auto"/>
            <w:right w:val="nil"/>
          </w:tcBorders>
        </w:tcPr>
        <w:p w14:paraId="724394E7" w14:textId="77777777" w:rsidR="00C41498" w:rsidRDefault="00C41498" w:rsidP="008D0C44">
          <w:pPr>
            <w:tabs>
              <w:tab w:val="left" w:pos="2610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</w:p>
      </w:tc>
      <w:tc>
        <w:tcPr>
          <w:tcW w:w="6805" w:type="dxa"/>
          <w:gridSpan w:val="9"/>
          <w:tcBorders>
            <w:top w:val="nil"/>
            <w:left w:val="nil"/>
            <w:right w:val="single" w:sz="12" w:space="0" w:color="auto"/>
          </w:tcBorders>
          <w:vAlign w:val="center"/>
        </w:tcPr>
        <w:p w14:paraId="25B447D3" w14:textId="77777777" w:rsidR="00C41498" w:rsidRPr="008D0C44" w:rsidRDefault="00C41498" w:rsidP="008D0C44">
          <w:pPr>
            <w:jc w:val="center"/>
            <w:rPr>
              <w:rFonts w:ascii="GOST type A" w:hAnsi="GOST type A"/>
              <w:i/>
              <w:sz w:val="8"/>
            </w:rPr>
          </w:pPr>
        </w:p>
      </w:tc>
    </w:tr>
    <w:tr w:rsidR="00C41498" w14:paraId="20EB987E" w14:textId="77777777" w:rsidTr="00556E11">
      <w:trPr>
        <w:cantSplit/>
        <w:trHeight w:hRule="exact" w:val="454"/>
      </w:trPr>
      <w:tc>
        <w:tcPr>
          <w:tcW w:w="3686" w:type="dxa"/>
          <w:gridSpan w:val="6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3A7C4A97" w14:textId="77777777" w:rsidR="00C41498" w:rsidRDefault="00C41498" w:rsidP="008D0C44">
          <w:pPr>
            <w:tabs>
              <w:tab w:val="left" w:pos="2610"/>
            </w:tabs>
            <w:rPr>
              <w:rFonts w:ascii="Times New Roman" w:hAnsi="Times New Roman"/>
            </w:rPr>
          </w:pPr>
        </w:p>
      </w:tc>
      <w:tc>
        <w:tcPr>
          <w:tcW w:w="6805" w:type="dxa"/>
          <w:gridSpan w:val="9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D466709" w14:textId="77777777" w:rsidR="00C41498" w:rsidRPr="008D0C44" w:rsidRDefault="00C41498" w:rsidP="009B732A">
          <w:pPr>
            <w:jc w:val="center"/>
            <w:rPr>
              <w:rFonts w:ascii="GOST type A" w:hAnsi="GOST type A"/>
              <w:i/>
            </w:rPr>
          </w:pPr>
        </w:p>
      </w:tc>
    </w:tr>
    <w:tr w:rsidR="00C41498" w14:paraId="4F772078" w14:textId="77777777" w:rsidTr="00556E1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14:paraId="0945D38C" w14:textId="77777777"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14:paraId="56D1570F" w14:textId="77777777"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3805B2F1" w14:textId="77777777"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14:paraId="4DAE8EE2" w14:textId="77777777"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3CAC4AF2" w14:textId="77777777"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6805" w:type="dxa"/>
          <w:gridSpan w:val="9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8C3ED65" w14:textId="281D5CDF" w:rsidR="00C41498" w:rsidRPr="00F610E0" w:rsidRDefault="00680D52" w:rsidP="00EA7BD2">
          <w:pPr>
            <w:spacing w:line="0" w:lineRule="atLeast"/>
            <w:jc w:val="center"/>
            <w:rPr>
              <w:rFonts w:ascii="GOST type A" w:hAnsi="GOST type A"/>
              <w:i/>
              <w:sz w:val="58"/>
              <w:szCs w:val="58"/>
            </w:rPr>
          </w:pPr>
          <w:r>
            <w:rPr>
              <w:rFonts w:ascii="GOST type A" w:hAnsi="GOST type A"/>
              <w:i/>
              <w:sz w:val="58"/>
              <w:szCs w:val="58"/>
              <w:lang w:val="uk-UA"/>
            </w:rPr>
            <w:t>ДК</w:t>
          </w:r>
          <w:r w:rsidR="00AB3E04">
            <w:rPr>
              <w:rFonts w:ascii="GOST type A" w:hAnsi="GOST type A"/>
              <w:i/>
              <w:sz w:val="58"/>
              <w:szCs w:val="58"/>
              <w:lang w:val="uk-UA"/>
            </w:rPr>
            <w:t>82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.</w:t>
          </w:r>
          <w:r w:rsidR="00AB3E04">
            <w:rPr>
              <w:rFonts w:ascii="GOST type A" w:hAnsi="GOST type A"/>
              <w:i/>
              <w:sz w:val="58"/>
              <w:szCs w:val="58"/>
              <w:lang w:val="uk-UA"/>
            </w:rPr>
            <w:t>469338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.001</w:t>
          </w:r>
          <w:r w:rsidR="00C41498" w:rsidRPr="00F610E0">
            <w:rPr>
              <w:rFonts w:ascii="GOST type A" w:hAnsi="GOST type A"/>
              <w:i/>
              <w:sz w:val="58"/>
              <w:szCs w:val="58"/>
            </w:rPr>
            <w:t xml:space="preserve"> П</w:t>
          </w:r>
          <w:r w:rsidR="00EA7BD2">
            <w:rPr>
              <w:rFonts w:ascii="GOST type A" w:hAnsi="GOST type A"/>
              <w:i/>
              <w:sz w:val="58"/>
              <w:szCs w:val="58"/>
              <w:lang w:val="uk-UA"/>
            </w:rPr>
            <w:t>Е</w:t>
          </w:r>
          <w:r w:rsidR="00C41498" w:rsidRPr="00F610E0">
            <w:rPr>
              <w:rFonts w:ascii="GOST type A" w:hAnsi="GOST type A"/>
              <w:i/>
              <w:sz w:val="58"/>
              <w:szCs w:val="58"/>
            </w:rPr>
            <w:t>3</w:t>
          </w:r>
        </w:p>
      </w:tc>
    </w:tr>
    <w:tr w:rsidR="00C41498" w14:paraId="6790F239" w14:textId="77777777" w:rsidTr="00556E11">
      <w:trPr>
        <w:cantSplit/>
        <w:trHeight w:hRule="exact" w:val="284"/>
      </w:trPr>
      <w:tc>
        <w:tcPr>
          <w:tcW w:w="397" w:type="dxa"/>
          <w:tcBorders>
            <w:top w:val="nil"/>
            <w:bottom w:val="nil"/>
            <w:right w:val="single" w:sz="12" w:space="0" w:color="auto"/>
          </w:tcBorders>
        </w:tcPr>
        <w:p w14:paraId="28258133" w14:textId="77777777" w:rsidR="00C41498" w:rsidRPr="002D31C1" w:rsidRDefault="00C41498">
          <w:pPr>
            <w:spacing w:before="40"/>
            <w:ind w:left="56" w:hanging="113"/>
            <w:jc w:val="center"/>
            <w:rPr>
              <w:rFonts w:ascii="ГОСТ тип А" w:hAnsi="ГОСТ тип А"/>
              <w:sz w:val="16"/>
            </w:rPr>
          </w:pPr>
        </w:p>
      </w:tc>
      <w:tc>
        <w:tcPr>
          <w:tcW w:w="567" w:type="dxa"/>
          <w:tcBorders>
            <w:top w:val="nil"/>
            <w:left w:val="nil"/>
            <w:bottom w:val="nil"/>
            <w:right w:val="nil"/>
          </w:tcBorders>
        </w:tcPr>
        <w:p w14:paraId="41DA40B1" w14:textId="77777777" w:rsidR="00C41498" w:rsidRPr="002D31C1" w:rsidRDefault="00C41498">
          <w:pPr>
            <w:jc w:val="center"/>
            <w:rPr>
              <w:rFonts w:ascii="ГОСТ тип А" w:hAnsi="ГОСТ тип А"/>
              <w:sz w:val="18"/>
            </w:rPr>
          </w:pPr>
        </w:p>
      </w:tc>
      <w:tc>
        <w:tcPr>
          <w:tcW w:w="1304" w:type="dxa"/>
          <w:gridSpan w:val="2"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6CF0A4DC" w14:textId="77777777" w:rsidR="00C41498" w:rsidRPr="002D31C1" w:rsidRDefault="00C41498">
          <w:pPr>
            <w:jc w:val="center"/>
            <w:rPr>
              <w:rFonts w:ascii="ГОСТ тип А" w:hAnsi="ГОСТ тип А"/>
            </w:rPr>
          </w:pP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 w14:paraId="66F16E9A" w14:textId="77777777" w:rsidR="00C41498" w:rsidRPr="002D31C1" w:rsidRDefault="00C41498">
          <w:pPr>
            <w:jc w:val="center"/>
            <w:rPr>
              <w:rFonts w:ascii="ГОСТ тип А" w:hAnsi="ГОСТ тип А"/>
            </w:rPr>
          </w:pPr>
        </w:p>
      </w:tc>
      <w:tc>
        <w:tcPr>
          <w:tcW w:w="567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14:paraId="572CEC53" w14:textId="77777777" w:rsidR="00C41498" w:rsidRPr="002D31C1" w:rsidRDefault="00C41498">
          <w:pPr>
            <w:jc w:val="center"/>
            <w:rPr>
              <w:rFonts w:ascii="ГОСТ тип А" w:hAnsi="ГОСТ тип А"/>
              <w:sz w:val="18"/>
            </w:rPr>
          </w:pPr>
        </w:p>
      </w:tc>
      <w:tc>
        <w:tcPr>
          <w:tcW w:w="6805" w:type="dxa"/>
          <w:gridSpan w:val="9"/>
          <w:vMerge/>
          <w:tcBorders>
            <w:left w:val="nil"/>
            <w:right w:val="single" w:sz="12" w:space="0" w:color="auto"/>
          </w:tcBorders>
        </w:tcPr>
        <w:p w14:paraId="717318F2" w14:textId="77777777" w:rsidR="00C41498" w:rsidRPr="002D31C1" w:rsidRDefault="00C41498">
          <w:pPr>
            <w:jc w:val="center"/>
            <w:rPr>
              <w:rFonts w:ascii="ГОСТ тип А" w:hAnsi="ГОСТ тип А"/>
              <w:spacing w:val="80"/>
            </w:rPr>
          </w:pPr>
        </w:p>
      </w:tc>
    </w:tr>
    <w:tr w:rsidR="00C41498" w14:paraId="3AA4940B" w14:textId="77777777" w:rsidTr="00556E1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A96DB7" w14:textId="77777777" w:rsidR="00C41498" w:rsidRPr="00F610E0" w:rsidRDefault="00EA7BD2" w:rsidP="00554F49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proofErr w:type="spellStart"/>
          <w:r>
            <w:rPr>
              <w:rFonts w:ascii="GOST type A" w:hAnsi="GOST type A"/>
              <w:i/>
              <w:sz w:val="24"/>
              <w:szCs w:val="24"/>
            </w:rPr>
            <w:t>З</w:t>
          </w:r>
          <w:r w:rsidR="00C41498" w:rsidRPr="00F610E0">
            <w:rPr>
              <w:rFonts w:ascii="GOST type A" w:hAnsi="GOST type A"/>
              <w:i/>
              <w:sz w:val="24"/>
              <w:szCs w:val="24"/>
            </w:rPr>
            <w:t>м</w:t>
          </w:r>
          <w:proofErr w:type="spellEnd"/>
          <w:r w:rsidR="00C41498"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4E2ECBC" w14:textId="77777777" w:rsidR="00C41498" w:rsidRPr="00F610E0" w:rsidRDefault="00EA7BD2" w:rsidP="00EA7BD2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proofErr w:type="spellStart"/>
          <w:r>
            <w:rPr>
              <w:rFonts w:ascii="GOST type A" w:hAnsi="GOST type A"/>
              <w:i/>
              <w:sz w:val="24"/>
              <w:szCs w:val="24"/>
            </w:rPr>
            <w:t>Арк</w:t>
          </w:r>
          <w:proofErr w:type="spellEnd"/>
          <w:r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0A0A751" w14:textId="77777777" w:rsidR="00C41498" w:rsidRPr="00F610E0" w:rsidRDefault="00C41498" w:rsidP="00554F49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14:paraId="7E3F78AF" w14:textId="77777777" w:rsidR="00C41498" w:rsidRPr="00F610E0" w:rsidRDefault="00766816" w:rsidP="00554F49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proofErr w:type="spellStart"/>
          <w:r>
            <w:rPr>
              <w:rFonts w:ascii="GOST type A" w:hAnsi="GOST type A"/>
              <w:i/>
              <w:sz w:val="24"/>
              <w:szCs w:val="24"/>
            </w:rPr>
            <w:t>Пі</w:t>
          </w:r>
          <w:r w:rsidR="00C41498" w:rsidRPr="00F610E0">
            <w:rPr>
              <w:rFonts w:ascii="GOST type A" w:hAnsi="GOST type A"/>
              <w:i/>
              <w:sz w:val="24"/>
              <w:szCs w:val="24"/>
            </w:rPr>
            <w:t>дп</w:t>
          </w:r>
          <w:proofErr w:type="spellEnd"/>
          <w:r w:rsidR="00C41498"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05BC7F" w14:textId="77777777" w:rsidR="00C41498" w:rsidRPr="00F610E0" w:rsidRDefault="00C41498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Дата</w:t>
          </w:r>
        </w:p>
      </w:tc>
      <w:tc>
        <w:tcPr>
          <w:tcW w:w="6805" w:type="dxa"/>
          <w:gridSpan w:val="9"/>
          <w:vMerge/>
          <w:tcBorders>
            <w:left w:val="nil"/>
            <w:bottom w:val="nil"/>
            <w:right w:val="single" w:sz="12" w:space="0" w:color="auto"/>
          </w:tcBorders>
        </w:tcPr>
        <w:p w14:paraId="4B1D35C5" w14:textId="77777777" w:rsidR="00C41498" w:rsidRPr="002D31C1" w:rsidRDefault="00C41498">
          <w:pPr>
            <w:jc w:val="center"/>
            <w:rPr>
              <w:rFonts w:ascii="ГОСТ тип А" w:hAnsi="ГОСТ тип А"/>
            </w:rPr>
          </w:pPr>
        </w:p>
      </w:tc>
    </w:tr>
    <w:tr w:rsidR="00C41498" w14:paraId="50D7ED4B" w14:textId="77777777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14:paraId="56D03CCA" w14:textId="77777777" w:rsidR="00C41498" w:rsidRPr="00F610E0" w:rsidRDefault="00C41498" w:rsidP="00EA7BD2">
          <w:pPr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Р</w:t>
          </w:r>
          <w:r w:rsidR="00EA7BD2">
            <w:rPr>
              <w:rFonts w:ascii="GOST type A" w:hAnsi="GOST type A"/>
              <w:i/>
              <w:sz w:val="24"/>
              <w:szCs w:val="24"/>
              <w:lang w:val="uk-UA"/>
            </w:rPr>
            <w:t>о</w:t>
          </w:r>
          <w:proofErr w:type="spellStart"/>
          <w:r w:rsidRPr="00F610E0">
            <w:rPr>
              <w:rFonts w:ascii="GOST type A" w:hAnsi="GOST type A"/>
              <w:i/>
              <w:sz w:val="24"/>
              <w:szCs w:val="24"/>
            </w:rPr>
            <w:t>зраб</w:t>
          </w:r>
          <w:proofErr w:type="spellEnd"/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0DB90693" w14:textId="62493EAA" w:rsidR="00C41498" w:rsidRPr="000042FE" w:rsidRDefault="00AB3E04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4"/>
              <w:szCs w:val="24"/>
              <w:lang w:val="uk-UA"/>
            </w:rPr>
          </w:pPr>
          <w:proofErr w:type="spellStart"/>
          <w:r>
            <w:rPr>
              <w:rFonts w:ascii="GOST type A" w:hAnsi="GOST type A"/>
              <w:i/>
              <w:sz w:val="24"/>
              <w:szCs w:val="24"/>
              <w:lang w:val="uk-UA"/>
            </w:rPr>
            <w:t>Ниш</w:t>
          </w:r>
          <w:proofErr w:type="spellEnd"/>
          <w:r>
            <w:rPr>
              <w:rFonts w:ascii="GOST type A" w:hAnsi="GOST type A"/>
              <w:i/>
              <w:sz w:val="24"/>
              <w:szCs w:val="24"/>
              <w:lang w:val="uk-UA"/>
            </w:rPr>
            <w:t xml:space="preserve"> Є. Р.</w:t>
          </w:r>
          <w:r w:rsidR="00680D52" w:rsidRPr="000042FE">
            <w:rPr>
              <w:rFonts w:ascii="GOST type A" w:hAnsi="GOST type A"/>
              <w:i/>
              <w:sz w:val="24"/>
              <w:szCs w:val="24"/>
              <w:lang w:val="uk-UA"/>
            </w:rPr>
            <w:t xml:space="preserve"> 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0E3DEC2E" w14:textId="77777777"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789A4BB7" w14:textId="77777777"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14:paraId="5257B5B9" w14:textId="3FE6F3C9" w:rsidR="00C41498" w:rsidRPr="00F610E0" w:rsidRDefault="00AB3E04" w:rsidP="006006AB">
          <w:pPr>
            <w:jc w:val="center"/>
            <w:rPr>
              <w:rFonts w:ascii="GOST type A" w:hAnsi="GOST type A"/>
              <w:i/>
              <w:sz w:val="42"/>
              <w:szCs w:val="42"/>
            </w:rPr>
          </w:pPr>
          <w:r>
            <w:rPr>
              <w:rFonts w:ascii="GOST type A" w:hAnsi="GOST type A"/>
              <w:i/>
              <w:sz w:val="42"/>
              <w:szCs w:val="42"/>
              <w:lang w:val="uk-UA"/>
            </w:rPr>
            <w:t>Захист телефона від піратів</w:t>
          </w:r>
          <w:r w:rsidR="00C41498" w:rsidRPr="00F610E0">
            <w:rPr>
              <w:rFonts w:ascii="GOST type A" w:hAnsi="GOST type A"/>
              <w:i/>
              <w:sz w:val="42"/>
              <w:szCs w:val="42"/>
            </w:rPr>
            <w:t xml:space="preserve"> </w:t>
          </w:r>
        </w:p>
      </w:tc>
      <w:tc>
        <w:tcPr>
          <w:tcW w:w="849" w:type="dxa"/>
          <w:gridSpan w:val="4"/>
          <w:tcBorders>
            <w:top w:val="single" w:sz="12" w:space="0" w:color="auto"/>
            <w:left w:val="single" w:sz="12" w:space="0" w:color="auto"/>
            <w:bottom w:val="nil"/>
            <w:right w:val="single" w:sz="6" w:space="0" w:color="auto"/>
          </w:tcBorders>
          <w:vAlign w:val="center"/>
        </w:tcPr>
        <w:p w14:paraId="09E358FF" w14:textId="77777777" w:rsidR="00C41498" w:rsidRPr="00F610E0" w:rsidRDefault="00EA7BD2" w:rsidP="009349B1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Лі</w:t>
          </w:r>
          <w:r w:rsidR="00C41498" w:rsidRPr="00F610E0">
            <w:rPr>
              <w:rFonts w:ascii="GOST type A" w:hAnsi="GOST type A"/>
              <w:i/>
              <w:sz w:val="24"/>
            </w:rPr>
            <w:t>т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>.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D9D97E" w14:textId="77777777" w:rsidR="00C41498" w:rsidRPr="00EA7BD2" w:rsidRDefault="00EA7BD2" w:rsidP="009349B1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Аркуш</w:t>
          </w:r>
        </w:p>
      </w:tc>
      <w:tc>
        <w:tcPr>
          <w:tcW w:w="994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14:paraId="4D79B314" w14:textId="77777777" w:rsidR="00C41498" w:rsidRPr="00EA7BD2" w:rsidRDefault="00EA7BD2" w:rsidP="009349B1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Аркушів</w:t>
          </w:r>
        </w:p>
      </w:tc>
    </w:tr>
    <w:tr w:rsidR="00C41498" w14:paraId="23687018" w14:textId="77777777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14:paraId="06B726B9" w14:textId="77777777" w:rsidR="00C41498" w:rsidRPr="00F610E0" w:rsidRDefault="00EA7BD2" w:rsidP="00EA7BD2">
          <w:pPr>
            <w:rPr>
              <w:rFonts w:ascii="GOST type A" w:hAnsi="GOST type A"/>
              <w:i/>
              <w:sz w:val="24"/>
              <w:szCs w:val="24"/>
            </w:rPr>
          </w:pPr>
          <w:r>
            <w:rPr>
              <w:rFonts w:ascii="GOST type A" w:hAnsi="GOST type A"/>
              <w:i/>
              <w:sz w:val="24"/>
              <w:szCs w:val="24"/>
            </w:rPr>
            <w:t>Пере</w:t>
          </w:r>
          <w:r w:rsidR="00C41498" w:rsidRPr="00F610E0">
            <w:rPr>
              <w:rFonts w:ascii="GOST type A" w:hAnsi="GOST type A"/>
              <w:i/>
              <w:sz w:val="24"/>
              <w:szCs w:val="24"/>
            </w:rPr>
            <w:t>в.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3B553DD5" w14:textId="77777777" w:rsidR="00C41498" w:rsidRPr="000042FE" w:rsidRDefault="00EA7BD2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4"/>
              <w:szCs w:val="24"/>
              <w:lang w:val="uk-UA"/>
            </w:rPr>
          </w:pPr>
          <w:r w:rsidRPr="000042FE">
            <w:rPr>
              <w:rFonts w:ascii="GOST type A" w:hAnsi="GOST type A"/>
              <w:i/>
              <w:sz w:val="24"/>
              <w:szCs w:val="24"/>
              <w:lang w:val="uk-UA"/>
            </w:rPr>
            <w:t>Адаменко І.О.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5031D7D0" w14:textId="77777777"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33132B0" w14:textId="77777777"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right w:val="nil"/>
          </w:tcBorders>
        </w:tcPr>
        <w:p w14:paraId="31724189" w14:textId="77777777" w:rsidR="00C41498" w:rsidRPr="00E044EF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8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0748F612" w14:textId="77777777" w:rsidR="00C41498" w:rsidRPr="00F610E0" w:rsidRDefault="00C41498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14:paraId="1514C717" w14:textId="77777777" w:rsidR="00C41498" w:rsidRPr="00F610E0" w:rsidRDefault="00C41498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14:paraId="592679D2" w14:textId="77777777" w:rsidR="00C41498" w:rsidRPr="00F610E0" w:rsidRDefault="00C41498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41C5D88" w14:textId="77777777" w:rsidR="00C41498" w:rsidRPr="000F3B75" w:rsidRDefault="00680D52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1</w:t>
          </w:r>
        </w:p>
      </w:tc>
      <w:tc>
        <w:tcPr>
          <w:tcW w:w="994" w:type="dxa"/>
          <w:tcBorders>
            <w:top w:val="single" w:sz="12" w:space="0" w:color="auto"/>
            <w:left w:val="nil"/>
            <w:bottom w:val="single" w:sz="12" w:space="0" w:color="auto"/>
          </w:tcBorders>
        </w:tcPr>
        <w:p w14:paraId="3F3D07FE" w14:textId="77777777" w:rsidR="00C41498" w:rsidRPr="00D77881" w:rsidRDefault="00680D52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2</w:t>
          </w:r>
        </w:p>
      </w:tc>
    </w:tr>
    <w:tr w:rsidR="00C41498" w14:paraId="401E4505" w14:textId="77777777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14:paraId="78A113DE" w14:textId="77777777" w:rsidR="00C41498" w:rsidRPr="00F610E0" w:rsidRDefault="00C41498" w:rsidP="008D0C44">
          <w:pPr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568432F8" w14:textId="77777777" w:rsidR="00C41498" w:rsidRPr="00855451" w:rsidRDefault="00C41498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2"/>
              <w:szCs w:val="22"/>
              <w:lang w:val="uk-UA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14:paraId="28A42FBC" w14:textId="77777777"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3DC7F865" w14:textId="77777777"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bottom w:val="nil"/>
            <w:right w:val="nil"/>
          </w:tcBorders>
        </w:tcPr>
        <w:p w14:paraId="3B90FDE7" w14:textId="77777777"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835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44695E22" w14:textId="77777777" w:rsidR="00C41498" w:rsidRPr="00EA7BD2" w:rsidRDefault="000042FE" w:rsidP="009349B1">
          <w:pPr>
            <w:jc w:val="center"/>
            <w:rPr>
              <w:rFonts w:ascii="GOST type A" w:hAnsi="GOST type A"/>
              <w:i/>
              <w:sz w:val="28"/>
              <w:szCs w:val="34"/>
              <w:lang w:val="uk-UA"/>
            </w:rPr>
          </w:pPr>
          <w:r>
            <w:rPr>
              <w:rFonts w:ascii="GOST type A" w:hAnsi="GOST type A"/>
              <w:i/>
              <w:sz w:val="28"/>
              <w:szCs w:val="34"/>
              <w:lang w:val="uk-UA"/>
            </w:rPr>
            <w:t>КПІ ім. І.</w:t>
          </w:r>
          <w:r w:rsidR="00EA7BD2" w:rsidRPr="00EA7BD2">
            <w:rPr>
              <w:rFonts w:ascii="GOST type A" w:hAnsi="GOST type A"/>
              <w:i/>
              <w:sz w:val="28"/>
              <w:szCs w:val="34"/>
              <w:lang w:val="uk-UA"/>
            </w:rPr>
            <w:t>Сікорського,</w:t>
          </w:r>
        </w:p>
        <w:p w14:paraId="194D28AD" w14:textId="722113E2" w:rsidR="00EA7BD2" w:rsidRPr="00AB3E04" w:rsidRDefault="00EA7BD2" w:rsidP="009349B1">
          <w:pPr>
            <w:jc w:val="center"/>
            <w:rPr>
              <w:rFonts w:ascii="GOST type A" w:hAnsi="GOST type A"/>
              <w:sz w:val="34"/>
              <w:szCs w:val="34"/>
              <w:lang w:val="uk-UA"/>
            </w:rPr>
          </w:pPr>
          <w:r w:rsidRPr="00EA7BD2">
            <w:rPr>
              <w:rFonts w:ascii="GOST type A" w:hAnsi="GOST type A"/>
              <w:i/>
              <w:sz w:val="28"/>
              <w:szCs w:val="34"/>
              <w:lang w:val="uk-UA"/>
            </w:rPr>
            <w:t>ФЕЛ, КЕОА, ДК-</w:t>
          </w:r>
          <w:r w:rsidR="00AB3E04">
            <w:rPr>
              <w:rFonts w:ascii="GOST type A" w:hAnsi="GOST type A"/>
              <w:i/>
              <w:sz w:val="28"/>
              <w:szCs w:val="34"/>
              <w:lang w:val="uk-UA"/>
            </w:rPr>
            <w:t>82</w:t>
          </w:r>
        </w:p>
      </w:tc>
    </w:tr>
    <w:tr w:rsidR="00C41498" w14:paraId="2BCEE5C4" w14:textId="77777777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nil"/>
            <w:right w:val="nil"/>
          </w:tcBorders>
          <w:vAlign w:val="center"/>
        </w:tcPr>
        <w:p w14:paraId="644AB84A" w14:textId="77777777" w:rsidR="00C41498" w:rsidRPr="00F610E0" w:rsidRDefault="00C41498" w:rsidP="008D0C44">
          <w:pPr>
            <w:rPr>
              <w:rFonts w:ascii="GOST type A" w:hAnsi="GOST type A"/>
              <w:i/>
              <w:sz w:val="24"/>
              <w:szCs w:val="24"/>
            </w:rPr>
          </w:pPr>
          <w:proofErr w:type="spellStart"/>
          <w:r w:rsidRPr="00F610E0">
            <w:rPr>
              <w:rFonts w:ascii="GOST type A" w:hAnsi="GOST type A"/>
              <w:i/>
              <w:sz w:val="24"/>
              <w:szCs w:val="24"/>
            </w:rPr>
            <w:t>Н.контр</w:t>
          </w:r>
          <w:proofErr w:type="spellEnd"/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8CE92B" w14:textId="77777777" w:rsidR="00C41498" w:rsidRPr="00855451" w:rsidRDefault="00C41498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2"/>
              <w:szCs w:val="22"/>
              <w:lang w:val="uk-UA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5D9DAE2" w14:textId="77777777"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01AED5CA" w14:textId="77777777"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 w:val="restart"/>
          <w:tcBorders>
            <w:top w:val="nil"/>
            <w:left w:val="nil"/>
            <w:right w:val="nil"/>
          </w:tcBorders>
          <w:vAlign w:val="center"/>
        </w:tcPr>
        <w:p w14:paraId="2B4C5703" w14:textId="77777777" w:rsidR="00C41498" w:rsidRPr="00855451" w:rsidRDefault="00C41498" w:rsidP="00993E35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855451">
            <w:rPr>
              <w:rFonts w:ascii="GOST type A" w:hAnsi="GOST type A"/>
              <w:i/>
              <w:sz w:val="34"/>
              <w:szCs w:val="34"/>
              <w:lang w:val="uk-UA"/>
            </w:rPr>
            <w:t>Перелік елементів</w:t>
          </w:r>
        </w:p>
      </w:tc>
      <w:tc>
        <w:tcPr>
          <w:tcW w:w="2835" w:type="dxa"/>
          <w:gridSpan w:val="6"/>
          <w:vMerge/>
          <w:tcBorders>
            <w:left w:val="single" w:sz="12" w:space="0" w:color="auto"/>
          </w:tcBorders>
          <w:vAlign w:val="center"/>
        </w:tcPr>
        <w:p w14:paraId="2AB2E383" w14:textId="77777777" w:rsidR="00C41498" w:rsidRPr="002D31C1" w:rsidRDefault="00C41498" w:rsidP="00F75A3A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14:paraId="1660DA6D" w14:textId="77777777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12" w:space="0" w:color="auto"/>
            <w:right w:val="nil"/>
          </w:tcBorders>
          <w:vAlign w:val="center"/>
        </w:tcPr>
        <w:p w14:paraId="3B516D7D" w14:textId="77777777" w:rsidR="00C41498" w:rsidRPr="00F610E0" w:rsidRDefault="00EA7BD2" w:rsidP="008D0C44">
          <w:pPr>
            <w:rPr>
              <w:rFonts w:ascii="GOST type A" w:hAnsi="GOST type A"/>
              <w:i/>
              <w:sz w:val="24"/>
              <w:szCs w:val="24"/>
            </w:rPr>
          </w:pPr>
          <w:proofErr w:type="spellStart"/>
          <w:r>
            <w:rPr>
              <w:rFonts w:ascii="GOST type A" w:hAnsi="GOST type A"/>
              <w:i/>
              <w:sz w:val="24"/>
              <w:szCs w:val="24"/>
            </w:rPr>
            <w:t>За</w:t>
          </w:r>
          <w:r w:rsidR="00C41498" w:rsidRPr="00F610E0">
            <w:rPr>
              <w:rFonts w:ascii="GOST type A" w:hAnsi="GOST type A"/>
              <w:i/>
              <w:sz w:val="24"/>
              <w:szCs w:val="24"/>
            </w:rPr>
            <w:t>тв</w:t>
          </w:r>
          <w:proofErr w:type="spellEnd"/>
          <w:r w:rsidR="00C41498"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DE233B8" w14:textId="77777777" w:rsidR="00C41498" w:rsidRPr="000042FE" w:rsidRDefault="00EA7BD2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4"/>
              <w:szCs w:val="24"/>
              <w:lang w:val="uk-UA"/>
            </w:rPr>
          </w:pPr>
          <w:proofErr w:type="spellStart"/>
          <w:r w:rsidRPr="000042FE">
            <w:rPr>
              <w:rFonts w:ascii="GOST type A" w:hAnsi="GOST type A"/>
              <w:i/>
              <w:sz w:val="24"/>
              <w:szCs w:val="24"/>
              <w:lang w:val="uk-UA"/>
            </w:rPr>
            <w:t>Губар</w:t>
          </w:r>
          <w:proofErr w:type="spellEnd"/>
          <w:r w:rsidRPr="000042FE">
            <w:rPr>
              <w:rFonts w:ascii="GOST type A" w:hAnsi="GOST type A"/>
              <w:i/>
              <w:sz w:val="24"/>
              <w:szCs w:val="24"/>
              <w:lang w:val="uk-UA"/>
            </w:rPr>
            <w:t xml:space="preserve"> В.Г.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14:paraId="29E6F57C" w14:textId="77777777"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C644F25" w14:textId="77777777"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bottom w:val="single" w:sz="12" w:space="0" w:color="auto"/>
            <w:right w:val="nil"/>
          </w:tcBorders>
        </w:tcPr>
        <w:p w14:paraId="4F3D01A7" w14:textId="77777777" w:rsidR="00C41498" w:rsidRPr="002D31C1" w:rsidRDefault="00C41498">
          <w:pPr>
            <w:jc w:val="center"/>
            <w:rPr>
              <w:rFonts w:ascii="ГОСТ тип А" w:hAnsi="ГОСТ тип А"/>
              <w:i/>
              <w:spacing w:val="40"/>
            </w:rPr>
          </w:pPr>
        </w:p>
      </w:tc>
      <w:tc>
        <w:tcPr>
          <w:tcW w:w="2835" w:type="dxa"/>
          <w:gridSpan w:val="6"/>
          <w:vMerge/>
          <w:tcBorders>
            <w:left w:val="single" w:sz="12" w:space="0" w:color="auto"/>
            <w:bottom w:val="single" w:sz="12" w:space="0" w:color="auto"/>
          </w:tcBorders>
        </w:tcPr>
        <w:p w14:paraId="72753AE2" w14:textId="77777777"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14:paraId="0582C1E2" w14:textId="77777777" w:rsidTr="00556E11">
      <w:trPr>
        <w:trHeight w:hRule="exact" w:val="397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14:paraId="1CA857D9" w14:textId="77777777" w:rsidR="00C41498" w:rsidRPr="009349B1" w:rsidRDefault="00C41498">
          <w:pPr>
            <w:jc w:val="center"/>
            <w:rPr>
              <w:rFonts w:ascii="GOST type A" w:hAnsi="GOST type A"/>
              <w:i/>
            </w:rPr>
          </w:pP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13EE7EB" w14:textId="77777777" w:rsidR="00C41498" w:rsidRPr="009349B1" w:rsidRDefault="00C41498">
          <w:pPr>
            <w:jc w:val="center"/>
            <w:rPr>
              <w:rFonts w:ascii="GOST type A" w:hAnsi="GOST type A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14:paraId="6553CBCE" w14:textId="77777777"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BE88D5" w14:textId="77777777"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5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A94475E" w14:textId="77777777"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14:paraId="6A6AE929" w14:textId="77777777" w:rsidTr="00556E11">
      <w:trPr>
        <w:trHeight w:hRule="exact" w:val="284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14:paraId="0454C1B0" w14:textId="77777777" w:rsidR="00C41498" w:rsidRPr="00F610E0" w:rsidRDefault="00EA7BD2" w:rsidP="008D0C44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>.</w:t>
          </w:r>
          <w:r w:rsidR="00C41498" w:rsidRPr="00EA7BD2">
            <w:rPr>
              <w:rFonts w:ascii="GOST type A" w:hAnsi="GOST type A"/>
              <w:i/>
              <w:sz w:val="24"/>
            </w:rPr>
            <w:t xml:space="preserve"> </w:t>
          </w:r>
          <w:r w:rsidR="00C41498" w:rsidRPr="00F610E0">
            <w:rPr>
              <w:rFonts w:ascii="GOST type A" w:hAnsi="GOST type A"/>
              <w:i/>
              <w:sz w:val="24"/>
            </w:rPr>
            <w:t>№ подл.</w:t>
          </w: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2973476" w14:textId="77777777" w:rsidR="00C41498" w:rsidRPr="00F610E0" w:rsidRDefault="00C41498" w:rsidP="00EA7BD2">
          <w:pPr>
            <w:jc w:val="center"/>
            <w:rPr>
              <w:rFonts w:ascii="GOST type A" w:hAnsi="GOST type A"/>
              <w:i/>
              <w:sz w:val="24"/>
            </w:rPr>
          </w:pPr>
          <w:r w:rsidRPr="00F610E0">
            <w:rPr>
              <w:rFonts w:ascii="GOST type A" w:hAnsi="GOST type A"/>
              <w:i/>
              <w:sz w:val="24"/>
            </w:rPr>
            <w:t>П</w:t>
          </w:r>
          <w:r w:rsidR="00EA7BD2">
            <w:rPr>
              <w:rFonts w:ascii="GOST type A" w:hAnsi="GOST type A"/>
              <w:i/>
              <w:sz w:val="24"/>
              <w:lang w:val="uk-UA"/>
            </w:rPr>
            <w:t>і</w:t>
          </w:r>
          <w:proofErr w:type="spellStart"/>
          <w:r w:rsidR="00EA7BD2">
            <w:rPr>
              <w:rFonts w:ascii="GOST type A" w:hAnsi="GOST type A"/>
              <w:i/>
              <w:sz w:val="24"/>
            </w:rPr>
            <w:t>дп</w:t>
          </w:r>
          <w:proofErr w:type="spellEnd"/>
          <w:r w:rsidR="00EA7BD2">
            <w:rPr>
              <w:rFonts w:ascii="GOST type A" w:hAnsi="GOST type A"/>
              <w:i/>
              <w:sz w:val="24"/>
            </w:rPr>
            <w:t>. т</w:t>
          </w:r>
          <w:r w:rsidR="00EA7BD2">
            <w:rPr>
              <w:rFonts w:ascii="GOST type A" w:hAnsi="GOST type A"/>
              <w:i/>
              <w:sz w:val="24"/>
              <w:lang w:val="uk-UA"/>
            </w:rPr>
            <w:t>а</w:t>
          </w:r>
          <w:r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14:paraId="3DC45D32" w14:textId="77777777" w:rsidR="00C41498" w:rsidRPr="00F610E0" w:rsidRDefault="00C41498" w:rsidP="00EA7BD2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 w:rsidRPr="00F610E0">
            <w:rPr>
              <w:rFonts w:ascii="GOST type A" w:hAnsi="GOST type A"/>
              <w:i/>
              <w:sz w:val="24"/>
            </w:rPr>
            <w:t>Взам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 xml:space="preserve">. </w:t>
          </w:r>
          <w:r w:rsidR="00EA7BD2">
            <w:rPr>
              <w:rFonts w:ascii="GOST type A" w:hAnsi="GOST type A"/>
              <w:i/>
              <w:sz w:val="24"/>
              <w:lang w:val="uk-UA"/>
            </w:rPr>
            <w:t>і</w:t>
          </w:r>
          <w:proofErr w:type="spellStart"/>
          <w:r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>. №</w:t>
          </w:r>
        </w:p>
      </w:tc>
      <w:tc>
        <w:tcPr>
          <w:tcW w:w="175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382833" w14:textId="77777777" w:rsidR="00C41498" w:rsidRPr="00F610E0" w:rsidRDefault="00EA7BD2" w:rsidP="009349B1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 xml:space="preserve">. № </w:t>
          </w:r>
          <w:proofErr w:type="spellStart"/>
          <w:r w:rsidR="00C41498" w:rsidRPr="00F610E0">
            <w:rPr>
              <w:rFonts w:ascii="GOST type A" w:hAnsi="GOST type A"/>
              <w:i/>
              <w:sz w:val="24"/>
            </w:rPr>
            <w:t>дубл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>.</w:t>
          </w:r>
        </w:p>
      </w:tc>
      <w:tc>
        <w:tcPr>
          <w:tcW w:w="2608" w:type="dxa"/>
          <w:gridSpan w:val="5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26AE89E" w14:textId="77777777" w:rsidR="00C41498" w:rsidRPr="00F610E0" w:rsidRDefault="00EA7BD2" w:rsidP="00EA7BD2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Пі</w:t>
          </w:r>
          <w:r w:rsidR="00C41498" w:rsidRPr="00F610E0">
            <w:rPr>
              <w:rFonts w:ascii="GOST type A" w:hAnsi="GOST type A"/>
              <w:i/>
              <w:sz w:val="24"/>
            </w:rPr>
            <w:t>дп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 xml:space="preserve">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="00C41498"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</w:tr>
  </w:tbl>
  <w:p w14:paraId="227FBC16" w14:textId="77777777" w:rsidR="00C41498" w:rsidRPr="000E2948" w:rsidRDefault="00C41498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E6DD6" w14:textId="77777777" w:rsidR="00486FCA" w:rsidRDefault="00486FCA">
      <w:r>
        <w:separator/>
      </w:r>
    </w:p>
  </w:footnote>
  <w:footnote w:type="continuationSeparator" w:id="0">
    <w:p w14:paraId="476D6EDD" w14:textId="77777777" w:rsidR="00486FCA" w:rsidRDefault="00486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132"/>
      <w:gridCol w:w="6229"/>
      <w:gridCol w:w="565"/>
      <w:gridCol w:w="2548"/>
    </w:tblGrid>
    <w:tr w:rsidR="00C41498" w14:paraId="22AB5608" w14:textId="77777777" w:rsidTr="005B54A1">
      <w:trPr>
        <w:trHeight w:hRule="exact" w:val="836"/>
      </w:trPr>
      <w:tc>
        <w:tcPr>
          <w:tcW w:w="1132" w:type="dxa"/>
        </w:tcPr>
        <w:p w14:paraId="4359F8AA" w14:textId="77777777" w:rsidR="00C41498" w:rsidRPr="005B54A1" w:rsidRDefault="00C41498" w:rsidP="00832717">
          <w:pPr>
            <w:jc w:val="center"/>
            <w:rPr>
              <w:rFonts w:ascii="GOST type A" w:hAnsi="GOST type A"/>
              <w:i/>
              <w:sz w:val="25"/>
              <w:szCs w:val="25"/>
            </w:rPr>
          </w:pPr>
          <w:r w:rsidRPr="005B54A1">
            <w:rPr>
              <w:rFonts w:ascii="GOST type A" w:hAnsi="GOST type A"/>
              <w:i/>
              <w:sz w:val="25"/>
              <w:szCs w:val="25"/>
            </w:rPr>
            <w:t>Поз.</w:t>
          </w:r>
        </w:p>
        <w:p w14:paraId="7EAA77EA" w14:textId="29696E79" w:rsidR="00C41498" w:rsidRPr="00BE75E6" w:rsidRDefault="00EA7BD2" w:rsidP="005B54A1">
          <w:pPr>
            <w:jc w:val="center"/>
            <w:rPr>
              <w:rFonts w:ascii="ГОСТ тип А" w:hAnsi="ГОСТ тип А"/>
              <w:i/>
              <w:sz w:val="24"/>
            </w:rPr>
          </w:pPr>
          <w:proofErr w:type="spellStart"/>
          <w:r w:rsidRPr="005B54A1">
            <w:rPr>
              <w:rFonts w:ascii="GOST type A" w:hAnsi="GOST type A"/>
              <w:i/>
              <w:sz w:val="25"/>
              <w:szCs w:val="25"/>
            </w:rPr>
            <w:t>п</w:t>
          </w:r>
          <w:r w:rsidR="00C41498" w:rsidRPr="005B54A1">
            <w:rPr>
              <w:rFonts w:ascii="GOST type A" w:hAnsi="GOST type A"/>
              <w:i/>
              <w:sz w:val="25"/>
              <w:szCs w:val="25"/>
            </w:rPr>
            <w:t>означен</w:t>
          </w:r>
          <w:r w:rsidRPr="005B54A1">
            <w:rPr>
              <w:rFonts w:ascii="GOST type A" w:hAnsi="GOST type A"/>
              <w:i/>
              <w:sz w:val="25"/>
              <w:szCs w:val="25"/>
            </w:rPr>
            <w:t>ня</w:t>
          </w:r>
          <w:proofErr w:type="spellEnd"/>
        </w:p>
      </w:tc>
      <w:tc>
        <w:tcPr>
          <w:tcW w:w="6229" w:type="dxa"/>
          <w:vAlign w:val="center"/>
        </w:tcPr>
        <w:p w14:paraId="6CC741B8" w14:textId="77777777" w:rsidR="00C41498" w:rsidRPr="00EA7BD2" w:rsidRDefault="00C41498" w:rsidP="00EA7BD2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На</w:t>
          </w:r>
          <w:proofErr w:type="spellStart"/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йменування</w:t>
          </w:r>
          <w:proofErr w:type="spellEnd"/>
        </w:p>
      </w:tc>
      <w:tc>
        <w:tcPr>
          <w:tcW w:w="565" w:type="dxa"/>
          <w:vAlign w:val="center"/>
        </w:tcPr>
        <w:p w14:paraId="33311778" w14:textId="77777777" w:rsidR="00C41498" w:rsidRPr="00F610E0" w:rsidRDefault="00C41498" w:rsidP="00882274">
          <w:pPr>
            <w:ind w:left="-74" w:right="-74"/>
            <w:jc w:val="center"/>
            <w:rPr>
              <w:rFonts w:ascii="GOST type A" w:hAnsi="GOST type A"/>
              <w:i/>
              <w:sz w:val="34"/>
              <w:szCs w:val="34"/>
            </w:rPr>
          </w:pPr>
          <w:proofErr w:type="spellStart"/>
          <w:r w:rsidRPr="00F610E0">
            <w:rPr>
              <w:rFonts w:ascii="GOST type A" w:hAnsi="GOST type A"/>
              <w:i/>
              <w:sz w:val="34"/>
              <w:szCs w:val="34"/>
            </w:rPr>
            <w:t>К</w:t>
          </w:r>
          <w:r w:rsidR="00EA7BD2">
            <w:rPr>
              <w:rFonts w:ascii="GOST type A" w:hAnsi="GOST type A"/>
              <w:i/>
              <w:sz w:val="34"/>
              <w:szCs w:val="34"/>
            </w:rPr>
            <w:t>і</w:t>
          </w:r>
          <w:r w:rsidRPr="00F610E0">
            <w:rPr>
              <w:rFonts w:ascii="GOST type A" w:hAnsi="GOST type A"/>
              <w:i/>
              <w:sz w:val="34"/>
              <w:szCs w:val="34"/>
            </w:rPr>
            <w:t>л</w:t>
          </w:r>
          <w:proofErr w:type="spellEnd"/>
          <w:r w:rsidRPr="00F610E0">
            <w:rPr>
              <w:rFonts w:ascii="GOST type A" w:hAnsi="GOST type A"/>
              <w:i/>
              <w:sz w:val="34"/>
              <w:szCs w:val="34"/>
            </w:rPr>
            <w:t>.</w:t>
          </w:r>
        </w:p>
      </w:tc>
      <w:tc>
        <w:tcPr>
          <w:tcW w:w="2548" w:type="dxa"/>
          <w:vAlign w:val="center"/>
        </w:tcPr>
        <w:p w14:paraId="7D5E3886" w14:textId="77777777" w:rsidR="00C41498" w:rsidRPr="00F610E0" w:rsidRDefault="00C41498" w:rsidP="00EA7BD2">
          <w:pPr>
            <w:jc w:val="center"/>
            <w:rPr>
              <w:rFonts w:ascii="GOST type A" w:hAnsi="GOST type A"/>
              <w:i/>
              <w:sz w:val="34"/>
              <w:szCs w:val="34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Прим</w:t>
          </w:r>
          <w:proofErr w:type="spellStart"/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ітки</w:t>
          </w:r>
          <w:proofErr w:type="spellEnd"/>
        </w:p>
      </w:tc>
    </w:tr>
  </w:tbl>
  <w:p w14:paraId="2210335F" w14:textId="77777777" w:rsidR="00C41498" w:rsidRDefault="00C41498">
    <w:pPr>
      <w:pStyle w:val="a4"/>
      <w:spacing w:line="12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3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132"/>
      <w:gridCol w:w="2265"/>
      <w:gridCol w:w="3397"/>
      <w:gridCol w:w="566"/>
      <w:gridCol w:w="566"/>
      <w:gridCol w:w="2548"/>
    </w:tblGrid>
    <w:tr w:rsidR="00C41498" w:rsidRPr="00BE75E6" w14:paraId="51500923" w14:textId="77777777" w:rsidTr="005B54A1">
      <w:trPr>
        <w:gridAfter w:val="3"/>
        <w:wAfter w:w="3680" w:type="dxa"/>
        <w:trHeight w:val="282"/>
      </w:trPr>
      <w:tc>
        <w:tcPr>
          <w:tcW w:w="339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7E41A5D" w14:textId="77777777" w:rsidR="00C41498" w:rsidRPr="00F610E0" w:rsidRDefault="00C41498" w:rsidP="00F610E0">
          <w:pPr>
            <w:spacing w:line="0" w:lineRule="atLeast"/>
            <w:ind w:left="71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Справ. №</w:t>
          </w:r>
        </w:p>
      </w:tc>
      <w:tc>
        <w:tcPr>
          <w:tcW w:w="3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D45866" w14:textId="77777777" w:rsidR="00C41498" w:rsidRPr="00F610E0" w:rsidRDefault="00C41498" w:rsidP="00EA7BD2">
          <w:pPr>
            <w:overflowPunct/>
            <w:autoSpaceDE/>
            <w:adjustRightInd/>
            <w:spacing w:line="0" w:lineRule="atLeast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 xml:space="preserve">Перв. </w:t>
          </w:r>
          <w:proofErr w:type="spellStart"/>
          <w:r w:rsidR="00EA7BD2">
            <w:rPr>
              <w:rFonts w:ascii="GOST type A" w:hAnsi="GOST type A"/>
              <w:i/>
              <w:sz w:val="24"/>
              <w:szCs w:val="24"/>
              <w:lang w:val="uk-UA"/>
            </w:rPr>
            <w:t>застосув</w:t>
          </w:r>
          <w:proofErr w:type="spellEnd"/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</w:tr>
    <w:tr w:rsidR="00C41498" w:rsidRPr="00BE75E6" w14:paraId="5AD96A04" w14:textId="77777777" w:rsidTr="005B54A1">
      <w:trPr>
        <w:gridAfter w:val="3"/>
        <w:wAfter w:w="3680" w:type="dxa"/>
        <w:trHeight w:val="394"/>
      </w:trPr>
      <w:tc>
        <w:tcPr>
          <w:tcW w:w="339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7B5384" w14:textId="77777777" w:rsidR="00C41498" w:rsidRPr="00882274" w:rsidRDefault="00C41498">
          <w:pPr>
            <w:jc w:val="center"/>
            <w:rPr>
              <w:rFonts w:ascii="GOST type A" w:hAnsi="GOST type A"/>
              <w:i/>
              <w:sz w:val="28"/>
              <w:szCs w:val="28"/>
            </w:rPr>
          </w:pPr>
        </w:p>
      </w:tc>
      <w:tc>
        <w:tcPr>
          <w:tcW w:w="3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3FB396" w14:textId="77777777" w:rsidR="00C41498" w:rsidRPr="000F3B75" w:rsidRDefault="00C41498" w:rsidP="000F3B75">
          <w:pPr>
            <w:overflowPunct/>
            <w:autoSpaceDE/>
            <w:adjustRightInd/>
            <w:spacing w:line="0" w:lineRule="atLeast"/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</w:p>
      </w:tc>
    </w:tr>
    <w:tr w:rsidR="00C41498" w14:paraId="20744B4F" w14:textId="77777777" w:rsidTr="005B54A1">
      <w:tblPrEx>
        <w:tblBorders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</w:tblPrEx>
      <w:trPr>
        <w:trHeight w:hRule="exact" w:val="845"/>
      </w:trPr>
      <w:tc>
        <w:tcPr>
          <w:tcW w:w="1132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14:paraId="61C50433" w14:textId="20DA49DC" w:rsidR="00C41498" w:rsidRPr="00850D92" w:rsidRDefault="00C41498" w:rsidP="00850D92">
          <w:pPr>
            <w:jc w:val="center"/>
            <w:rPr>
              <w:rFonts w:ascii="GOST type A" w:hAnsi="GOST type A"/>
              <w:i/>
              <w:sz w:val="25"/>
              <w:szCs w:val="25"/>
            </w:rPr>
          </w:pPr>
          <w:r w:rsidRPr="00850D92">
            <w:rPr>
              <w:rFonts w:ascii="GOST type A" w:hAnsi="GOST type A"/>
              <w:i/>
              <w:sz w:val="25"/>
              <w:szCs w:val="25"/>
            </w:rPr>
            <w:t>Поз.</w:t>
          </w:r>
        </w:p>
        <w:p w14:paraId="3542D401" w14:textId="1369639B" w:rsidR="00C41498" w:rsidRPr="00BE75E6" w:rsidRDefault="00EA7BD2" w:rsidP="00850D92">
          <w:pPr>
            <w:jc w:val="center"/>
            <w:rPr>
              <w:rFonts w:ascii="ГОСТ тип А" w:hAnsi="ГОСТ тип А"/>
              <w:i/>
              <w:sz w:val="24"/>
            </w:rPr>
          </w:pPr>
          <w:proofErr w:type="spellStart"/>
          <w:r w:rsidRPr="00850D92">
            <w:rPr>
              <w:rFonts w:ascii="GOST type A" w:hAnsi="GOST type A"/>
              <w:i/>
              <w:sz w:val="25"/>
              <w:szCs w:val="25"/>
            </w:rPr>
            <w:t>п</w:t>
          </w:r>
          <w:r w:rsidR="00C41498" w:rsidRPr="00850D92">
            <w:rPr>
              <w:rFonts w:ascii="GOST type A" w:hAnsi="GOST type A"/>
              <w:i/>
              <w:sz w:val="25"/>
              <w:szCs w:val="25"/>
            </w:rPr>
            <w:t>означен</w:t>
          </w:r>
          <w:r w:rsidRPr="00850D92">
            <w:rPr>
              <w:rFonts w:ascii="GOST type A" w:hAnsi="GOST type A"/>
              <w:i/>
              <w:sz w:val="25"/>
              <w:szCs w:val="25"/>
            </w:rPr>
            <w:t>ня</w:t>
          </w:r>
          <w:proofErr w:type="spellEnd"/>
        </w:p>
      </w:tc>
      <w:tc>
        <w:tcPr>
          <w:tcW w:w="6228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FCBF66A" w14:textId="77777777" w:rsidR="00C41498" w:rsidRPr="00EA7BD2" w:rsidRDefault="00C41498" w:rsidP="00EA7BD2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На</w:t>
          </w:r>
          <w:proofErr w:type="spellStart"/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йменування</w:t>
          </w:r>
          <w:proofErr w:type="spellEnd"/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EB9285C" w14:textId="77777777" w:rsidR="00C41498" w:rsidRPr="00F610E0" w:rsidRDefault="00C41498" w:rsidP="00EA7BD2">
          <w:pPr>
            <w:ind w:left="-74" w:right="-74"/>
            <w:jc w:val="center"/>
            <w:rPr>
              <w:rFonts w:ascii="GOST type A" w:hAnsi="GOST type A"/>
              <w:i/>
              <w:sz w:val="34"/>
              <w:szCs w:val="34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К</w:t>
          </w:r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і</w:t>
          </w:r>
          <w:r w:rsidRPr="00F610E0">
            <w:rPr>
              <w:rFonts w:ascii="GOST type A" w:hAnsi="GOST type A"/>
              <w:i/>
              <w:sz w:val="34"/>
              <w:szCs w:val="34"/>
            </w:rPr>
            <w:t>л.</w:t>
          </w:r>
        </w:p>
      </w:tc>
      <w:tc>
        <w:tcPr>
          <w:tcW w:w="2548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104E21D3" w14:textId="77777777" w:rsidR="00C41498" w:rsidRPr="00F610E0" w:rsidRDefault="00C41498" w:rsidP="00EA7BD2">
          <w:pPr>
            <w:jc w:val="center"/>
            <w:rPr>
              <w:rFonts w:ascii="GOST type A" w:hAnsi="GOST type A"/>
              <w:i/>
              <w:sz w:val="34"/>
              <w:szCs w:val="34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Прим</w:t>
          </w:r>
          <w:proofErr w:type="spellStart"/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ітки</w:t>
          </w:r>
          <w:proofErr w:type="spellEnd"/>
        </w:p>
      </w:tc>
    </w:tr>
  </w:tbl>
  <w:p w14:paraId="2879DD42" w14:textId="77777777" w:rsidR="00C41498" w:rsidRDefault="00C41498">
    <w:pPr>
      <w:pStyle w:val="a4"/>
      <w:spacing w:line="7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A5E05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2FC3"/>
    <w:rsid w:val="000042FE"/>
    <w:rsid w:val="000125AD"/>
    <w:rsid w:val="00013D00"/>
    <w:rsid w:val="000169E0"/>
    <w:rsid w:val="000304AB"/>
    <w:rsid w:val="00032BAF"/>
    <w:rsid w:val="00033E79"/>
    <w:rsid w:val="00042CEB"/>
    <w:rsid w:val="00046BFB"/>
    <w:rsid w:val="00057C83"/>
    <w:rsid w:val="00061A45"/>
    <w:rsid w:val="00061F22"/>
    <w:rsid w:val="000669F5"/>
    <w:rsid w:val="00096CB9"/>
    <w:rsid w:val="000A0764"/>
    <w:rsid w:val="000A5A7A"/>
    <w:rsid w:val="000A6FC3"/>
    <w:rsid w:val="000B41B7"/>
    <w:rsid w:val="000B6D24"/>
    <w:rsid w:val="000D75D0"/>
    <w:rsid w:val="000E1BA6"/>
    <w:rsid w:val="000E2943"/>
    <w:rsid w:val="000E2948"/>
    <w:rsid w:val="000E3B3C"/>
    <w:rsid w:val="000E7FF3"/>
    <w:rsid w:val="000F3B75"/>
    <w:rsid w:val="00102201"/>
    <w:rsid w:val="001027D5"/>
    <w:rsid w:val="001029F2"/>
    <w:rsid w:val="001061B9"/>
    <w:rsid w:val="00110B90"/>
    <w:rsid w:val="001116D7"/>
    <w:rsid w:val="00130E0D"/>
    <w:rsid w:val="0013344A"/>
    <w:rsid w:val="00134211"/>
    <w:rsid w:val="00150045"/>
    <w:rsid w:val="00166643"/>
    <w:rsid w:val="001A0227"/>
    <w:rsid w:val="001A4D07"/>
    <w:rsid w:val="001B341A"/>
    <w:rsid w:val="001C2BC1"/>
    <w:rsid w:val="001D02A1"/>
    <w:rsid w:val="001D6C12"/>
    <w:rsid w:val="001E4786"/>
    <w:rsid w:val="001F5D5C"/>
    <w:rsid w:val="0021367D"/>
    <w:rsid w:val="00217F54"/>
    <w:rsid w:val="0023108B"/>
    <w:rsid w:val="00231A63"/>
    <w:rsid w:val="00233081"/>
    <w:rsid w:val="00241E24"/>
    <w:rsid w:val="00245CEA"/>
    <w:rsid w:val="00252343"/>
    <w:rsid w:val="002531F8"/>
    <w:rsid w:val="002565DB"/>
    <w:rsid w:val="002569D4"/>
    <w:rsid w:val="00267A09"/>
    <w:rsid w:val="00267CF0"/>
    <w:rsid w:val="00280EDB"/>
    <w:rsid w:val="002903E9"/>
    <w:rsid w:val="00296876"/>
    <w:rsid w:val="002A1CD1"/>
    <w:rsid w:val="002B45BC"/>
    <w:rsid w:val="002C5A4A"/>
    <w:rsid w:val="002D31C1"/>
    <w:rsid w:val="002D750E"/>
    <w:rsid w:val="002F7584"/>
    <w:rsid w:val="00334D92"/>
    <w:rsid w:val="00341F6A"/>
    <w:rsid w:val="00342A9D"/>
    <w:rsid w:val="003537DC"/>
    <w:rsid w:val="00361879"/>
    <w:rsid w:val="00372306"/>
    <w:rsid w:val="00373082"/>
    <w:rsid w:val="00375E1F"/>
    <w:rsid w:val="003764F4"/>
    <w:rsid w:val="00383AA4"/>
    <w:rsid w:val="003A0E12"/>
    <w:rsid w:val="003A4338"/>
    <w:rsid w:val="003B77E0"/>
    <w:rsid w:val="003C6087"/>
    <w:rsid w:val="003C7920"/>
    <w:rsid w:val="003D779A"/>
    <w:rsid w:val="003E0186"/>
    <w:rsid w:val="003F7A21"/>
    <w:rsid w:val="00402C5B"/>
    <w:rsid w:val="00413E1A"/>
    <w:rsid w:val="004221D9"/>
    <w:rsid w:val="00424861"/>
    <w:rsid w:val="00427833"/>
    <w:rsid w:val="004322C8"/>
    <w:rsid w:val="00453ACB"/>
    <w:rsid w:val="004561D1"/>
    <w:rsid w:val="00460336"/>
    <w:rsid w:val="004641A1"/>
    <w:rsid w:val="00466CAE"/>
    <w:rsid w:val="00471F45"/>
    <w:rsid w:val="00483848"/>
    <w:rsid w:val="00486FCA"/>
    <w:rsid w:val="004A0F77"/>
    <w:rsid w:val="004A19F7"/>
    <w:rsid w:val="004B0C02"/>
    <w:rsid w:val="004B1F92"/>
    <w:rsid w:val="004B61E0"/>
    <w:rsid w:val="004D303D"/>
    <w:rsid w:val="004E02ED"/>
    <w:rsid w:val="004E10A4"/>
    <w:rsid w:val="004E5C5E"/>
    <w:rsid w:val="004E7DFC"/>
    <w:rsid w:val="004F06D8"/>
    <w:rsid w:val="004F0844"/>
    <w:rsid w:val="004F220C"/>
    <w:rsid w:val="004F5C98"/>
    <w:rsid w:val="0050085A"/>
    <w:rsid w:val="00507D1A"/>
    <w:rsid w:val="00514986"/>
    <w:rsid w:val="005506A4"/>
    <w:rsid w:val="0055395A"/>
    <w:rsid w:val="00554F49"/>
    <w:rsid w:val="00556E11"/>
    <w:rsid w:val="005848CF"/>
    <w:rsid w:val="005934CD"/>
    <w:rsid w:val="005A4640"/>
    <w:rsid w:val="005B033E"/>
    <w:rsid w:val="005B06DC"/>
    <w:rsid w:val="005B14C2"/>
    <w:rsid w:val="005B4907"/>
    <w:rsid w:val="005B54A1"/>
    <w:rsid w:val="005C69DB"/>
    <w:rsid w:val="005D238D"/>
    <w:rsid w:val="006006AB"/>
    <w:rsid w:val="00604431"/>
    <w:rsid w:val="00604EA7"/>
    <w:rsid w:val="00622127"/>
    <w:rsid w:val="00651C6F"/>
    <w:rsid w:val="006533DD"/>
    <w:rsid w:val="00660B1C"/>
    <w:rsid w:val="006628FD"/>
    <w:rsid w:val="00665CBF"/>
    <w:rsid w:val="006669F2"/>
    <w:rsid w:val="00680D52"/>
    <w:rsid w:val="006957B9"/>
    <w:rsid w:val="006A2FC3"/>
    <w:rsid w:val="006A3387"/>
    <w:rsid w:val="006B575F"/>
    <w:rsid w:val="006C05B0"/>
    <w:rsid w:val="006C1974"/>
    <w:rsid w:val="006C392D"/>
    <w:rsid w:val="006D28DC"/>
    <w:rsid w:val="006D628F"/>
    <w:rsid w:val="006E62B2"/>
    <w:rsid w:val="006F63DA"/>
    <w:rsid w:val="00700510"/>
    <w:rsid w:val="00701C8B"/>
    <w:rsid w:val="0071359A"/>
    <w:rsid w:val="007251AE"/>
    <w:rsid w:val="00735017"/>
    <w:rsid w:val="00735E9E"/>
    <w:rsid w:val="00743396"/>
    <w:rsid w:val="007508E5"/>
    <w:rsid w:val="00752954"/>
    <w:rsid w:val="00761E41"/>
    <w:rsid w:val="00762552"/>
    <w:rsid w:val="00766816"/>
    <w:rsid w:val="00777265"/>
    <w:rsid w:val="007C2689"/>
    <w:rsid w:val="007D198F"/>
    <w:rsid w:val="007D3058"/>
    <w:rsid w:val="007D606C"/>
    <w:rsid w:val="007E1DC2"/>
    <w:rsid w:val="007E22EE"/>
    <w:rsid w:val="007E512A"/>
    <w:rsid w:val="007F5564"/>
    <w:rsid w:val="00807889"/>
    <w:rsid w:val="00810157"/>
    <w:rsid w:val="00815EB6"/>
    <w:rsid w:val="00831DFD"/>
    <w:rsid w:val="00832717"/>
    <w:rsid w:val="00836EE5"/>
    <w:rsid w:val="00850D92"/>
    <w:rsid w:val="00855451"/>
    <w:rsid w:val="00861D94"/>
    <w:rsid w:val="008661AA"/>
    <w:rsid w:val="00866BA0"/>
    <w:rsid w:val="00882274"/>
    <w:rsid w:val="0089542C"/>
    <w:rsid w:val="008B31E2"/>
    <w:rsid w:val="008B5A44"/>
    <w:rsid w:val="008D0C44"/>
    <w:rsid w:val="008D20F2"/>
    <w:rsid w:val="008E568A"/>
    <w:rsid w:val="008E7F2A"/>
    <w:rsid w:val="0091643E"/>
    <w:rsid w:val="00921EE6"/>
    <w:rsid w:val="00923C39"/>
    <w:rsid w:val="00927170"/>
    <w:rsid w:val="00930038"/>
    <w:rsid w:val="009349B1"/>
    <w:rsid w:val="00945A7E"/>
    <w:rsid w:val="0094621E"/>
    <w:rsid w:val="00955D0A"/>
    <w:rsid w:val="00957B38"/>
    <w:rsid w:val="009702B5"/>
    <w:rsid w:val="00973526"/>
    <w:rsid w:val="00974A46"/>
    <w:rsid w:val="00976FC7"/>
    <w:rsid w:val="00980C4A"/>
    <w:rsid w:val="009829FD"/>
    <w:rsid w:val="009842AC"/>
    <w:rsid w:val="00993E35"/>
    <w:rsid w:val="00996329"/>
    <w:rsid w:val="00997294"/>
    <w:rsid w:val="009A1A29"/>
    <w:rsid w:val="009A2E34"/>
    <w:rsid w:val="009A5343"/>
    <w:rsid w:val="009B0DB6"/>
    <w:rsid w:val="009B270F"/>
    <w:rsid w:val="009B317F"/>
    <w:rsid w:val="009B701D"/>
    <w:rsid w:val="009B732A"/>
    <w:rsid w:val="009D092C"/>
    <w:rsid w:val="009F3ED7"/>
    <w:rsid w:val="009F65A6"/>
    <w:rsid w:val="00A12057"/>
    <w:rsid w:val="00A30FB0"/>
    <w:rsid w:val="00A33C63"/>
    <w:rsid w:val="00A448A3"/>
    <w:rsid w:val="00A44E09"/>
    <w:rsid w:val="00A5626F"/>
    <w:rsid w:val="00A65A9A"/>
    <w:rsid w:val="00A74B33"/>
    <w:rsid w:val="00A7661A"/>
    <w:rsid w:val="00AA0E0C"/>
    <w:rsid w:val="00AB2D42"/>
    <w:rsid w:val="00AB3E04"/>
    <w:rsid w:val="00AB7FEC"/>
    <w:rsid w:val="00AD71EB"/>
    <w:rsid w:val="00AE3607"/>
    <w:rsid w:val="00AF53AD"/>
    <w:rsid w:val="00B04B06"/>
    <w:rsid w:val="00B11D2B"/>
    <w:rsid w:val="00B12FC8"/>
    <w:rsid w:val="00B23636"/>
    <w:rsid w:val="00B349EC"/>
    <w:rsid w:val="00B401AF"/>
    <w:rsid w:val="00B4488C"/>
    <w:rsid w:val="00B44D5C"/>
    <w:rsid w:val="00B45022"/>
    <w:rsid w:val="00B60155"/>
    <w:rsid w:val="00B661CD"/>
    <w:rsid w:val="00B96DE0"/>
    <w:rsid w:val="00BA02F8"/>
    <w:rsid w:val="00BB4999"/>
    <w:rsid w:val="00BD399D"/>
    <w:rsid w:val="00BD56D6"/>
    <w:rsid w:val="00BE75E6"/>
    <w:rsid w:val="00C24559"/>
    <w:rsid w:val="00C3136B"/>
    <w:rsid w:val="00C41498"/>
    <w:rsid w:val="00C511CA"/>
    <w:rsid w:val="00C60637"/>
    <w:rsid w:val="00C6696F"/>
    <w:rsid w:val="00C82E35"/>
    <w:rsid w:val="00C8712A"/>
    <w:rsid w:val="00C90849"/>
    <w:rsid w:val="00CB5F34"/>
    <w:rsid w:val="00CC31D7"/>
    <w:rsid w:val="00CC49D0"/>
    <w:rsid w:val="00CD7716"/>
    <w:rsid w:val="00CE3C9D"/>
    <w:rsid w:val="00CF08F8"/>
    <w:rsid w:val="00D030B8"/>
    <w:rsid w:val="00D04696"/>
    <w:rsid w:val="00D048F1"/>
    <w:rsid w:val="00D24759"/>
    <w:rsid w:val="00D46A16"/>
    <w:rsid w:val="00D61265"/>
    <w:rsid w:val="00D71E4F"/>
    <w:rsid w:val="00D71F63"/>
    <w:rsid w:val="00D7561D"/>
    <w:rsid w:val="00D77881"/>
    <w:rsid w:val="00D82A71"/>
    <w:rsid w:val="00D8456E"/>
    <w:rsid w:val="00D96224"/>
    <w:rsid w:val="00D96AC0"/>
    <w:rsid w:val="00DB23EE"/>
    <w:rsid w:val="00DC147F"/>
    <w:rsid w:val="00DC5946"/>
    <w:rsid w:val="00DD1631"/>
    <w:rsid w:val="00DD4452"/>
    <w:rsid w:val="00DF1176"/>
    <w:rsid w:val="00DF39D3"/>
    <w:rsid w:val="00DF650F"/>
    <w:rsid w:val="00E044EF"/>
    <w:rsid w:val="00E164B8"/>
    <w:rsid w:val="00E24DC7"/>
    <w:rsid w:val="00E26503"/>
    <w:rsid w:val="00E42D8F"/>
    <w:rsid w:val="00E44857"/>
    <w:rsid w:val="00E511BC"/>
    <w:rsid w:val="00E5696F"/>
    <w:rsid w:val="00E56DF7"/>
    <w:rsid w:val="00E65839"/>
    <w:rsid w:val="00E74CAA"/>
    <w:rsid w:val="00EA7BD2"/>
    <w:rsid w:val="00EB2BF6"/>
    <w:rsid w:val="00EC0511"/>
    <w:rsid w:val="00EC6604"/>
    <w:rsid w:val="00ED4523"/>
    <w:rsid w:val="00EE5D4A"/>
    <w:rsid w:val="00EF429A"/>
    <w:rsid w:val="00F05D97"/>
    <w:rsid w:val="00F060B4"/>
    <w:rsid w:val="00F0641F"/>
    <w:rsid w:val="00F14E28"/>
    <w:rsid w:val="00F2202F"/>
    <w:rsid w:val="00F22E18"/>
    <w:rsid w:val="00F244B2"/>
    <w:rsid w:val="00F339FC"/>
    <w:rsid w:val="00F3526D"/>
    <w:rsid w:val="00F35754"/>
    <w:rsid w:val="00F36C2C"/>
    <w:rsid w:val="00F45C8A"/>
    <w:rsid w:val="00F5062C"/>
    <w:rsid w:val="00F51693"/>
    <w:rsid w:val="00F52B1B"/>
    <w:rsid w:val="00F610E0"/>
    <w:rsid w:val="00F64A20"/>
    <w:rsid w:val="00F7523A"/>
    <w:rsid w:val="00F75A3A"/>
    <w:rsid w:val="00F77290"/>
    <w:rsid w:val="00F808EB"/>
    <w:rsid w:val="00FB4FD8"/>
    <w:rsid w:val="00FB5709"/>
    <w:rsid w:val="00FC031E"/>
    <w:rsid w:val="00FE77B2"/>
    <w:rsid w:val="00FE7A09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1B0A2F"/>
  <w15:docId w15:val="{3A0BF4AC-0D0A-4678-96A5-997BF74B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Times New Roman" w:hAnsi="Symbol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rFonts w:ascii="Times New Roman" w:hAnsi="Times New Roman"/>
      <w:snapToGrid w:val="0"/>
      <w:color w:val="000000"/>
      <w:sz w:val="24"/>
    </w:rPr>
  </w:style>
  <w:style w:type="paragraph" w:styleId="2">
    <w:name w:val="heading 2"/>
    <w:basedOn w:val="a0"/>
    <w:next w:val="a0"/>
    <w:qFormat/>
    <w:pPr>
      <w:keepNext/>
      <w:spacing w:before="60" w:after="60"/>
      <w:ind w:left="-74" w:right="-74"/>
      <w:jc w:val="center"/>
      <w:outlineLvl w:val="1"/>
    </w:pPr>
    <w:rPr>
      <w:rFonts w:ascii="Times New Roman" w:hAnsi="Times New Roman"/>
      <w:snapToGrid w:val="0"/>
      <w:color w:val="000000"/>
      <w:sz w:val="24"/>
    </w:rPr>
  </w:style>
  <w:style w:type="paragraph" w:styleId="3">
    <w:name w:val="heading 3"/>
    <w:basedOn w:val="a0"/>
    <w:next w:val="a0"/>
    <w:qFormat/>
    <w:pPr>
      <w:keepNext/>
      <w:spacing w:before="60" w:after="60"/>
      <w:jc w:val="center"/>
      <w:outlineLvl w:val="2"/>
    </w:pPr>
    <w:rPr>
      <w:rFonts w:ascii="Times New Roman" w:hAnsi="Times New Roman"/>
      <w:spacing w:val="80"/>
      <w:sz w:val="24"/>
      <w:u w:val="single"/>
    </w:rPr>
  </w:style>
  <w:style w:type="paragraph" w:styleId="4">
    <w:name w:val="heading 4"/>
    <w:basedOn w:val="a0"/>
    <w:next w:val="a0"/>
    <w:qFormat/>
    <w:pPr>
      <w:keepNext/>
      <w:outlineLvl w:val="3"/>
    </w:pPr>
    <w:rPr>
      <w:rFonts w:ascii="Times New Roman" w:hAnsi="Times New Roman"/>
      <w:snapToGrid w:val="0"/>
      <w:color w:val="000000"/>
      <w:sz w:val="24"/>
    </w:rPr>
  </w:style>
  <w:style w:type="paragraph" w:styleId="5">
    <w:name w:val="heading 5"/>
    <w:basedOn w:val="a0"/>
    <w:next w:val="a0"/>
    <w:qFormat/>
    <w:pPr>
      <w:keepNext/>
      <w:spacing w:before="60" w:after="60"/>
      <w:outlineLvl w:val="4"/>
    </w:pPr>
    <w:rPr>
      <w:rFonts w:ascii="Times New Roman" w:hAnsi="Times New Roman"/>
      <w:sz w:val="24"/>
    </w:rPr>
  </w:style>
  <w:style w:type="paragraph" w:styleId="6">
    <w:name w:val="heading 6"/>
    <w:basedOn w:val="a0"/>
    <w:next w:val="a0"/>
    <w:qFormat/>
    <w:pPr>
      <w:keepNext/>
      <w:spacing w:before="60" w:after="60"/>
      <w:ind w:left="-74" w:right="-74"/>
      <w:jc w:val="center"/>
      <w:outlineLvl w:val="5"/>
    </w:pPr>
    <w:rPr>
      <w:rFonts w:ascii="Times New Roman" w:hAnsi="Times New Roman"/>
      <w:spacing w:val="-1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703"/>
        <w:tab w:val="right" w:pos="9406"/>
      </w:tabs>
    </w:pPr>
  </w:style>
  <w:style w:type="paragraph" w:styleId="a5">
    <w:name w:val="footer"/>
    <w:basedOn w:val="a0"/>
    <w:pPr>
      <w:tabs>
        <w:tab w:val="center" w:pos="4703"/>
        <w:tab w:val="right" w:pos="9406"/>
      </w:tabs>
    </w:pPr>
  </w:style>
  <w:style w:type="paragraph" w:styleId="a6">
    <w:name w:val="caption"/>
    <w:basedOn w:val="a0"/>
    <w:next w:val="a0"/>
    <w:qFormat/>
    <w:pPr>
      <w:spacing w:before="120" w:after="120"/>
    </w:pPr>
    <w:rPr>
      <w:b/>
      <w:bCs/>
    </w:rPr>
  </w:style>
  <w:style w:type="character" w:styleId="a7">
    <w:name w:val="Hyperlink"/>
    <w:uiPriority w:val="99"/>
    <w:unhideWhenUsed/>
    <w:rsid w:val="003537DC"/>
    <w:rPr>
      <w:color w:val="0000FF"/>
      <w:u w:val="single"/>
    </w:rPr>
  </w:style>
  <w:style w:type="character" w:styleId="a8">
    <w:name w:val="Emphasis"/>
    <w:uiPriority w:val="20"/>
    <w:qFormat/>
    <w:rsid w:val="003537DC"/>
    <w:rPr>
      <w:i/>
      <w:iCs/>
    </w:rPr>
  </w:style>
  <w:style w:type="paragraph" w:styleId="a">
    <w:name w:val="List Bullet"/>
    <w:basedOn w:val="a0"/>
    <w:rsid w:val="007D606C"/>
    <w:pPr>
      <w:numPr>
        <w:numId w:val="1"/>
      </w:numPr>
      <w:overflowPunct/>
      <w:autoSpaceDE/>
      <w:autoSpaceDN/>
      <w:adjustRightInd/>
      <w:contextualSpacing/>
      <w:textAlignment w:val="auto"/>
    </w:pPr>
    <w:rPr>
      <w:rFonts w:ascii="Times New Roman" w:hAnsi="Times New Roman"/>
    </w:rPr>
  </w:style>
  <w:style w:type="character" w:styleId="a9">
    <w:name w:val="Placeholder Text"/>
    <w:basedOn w:val="a1"/>
    <w:uiPriority w:val="99"/>
    <w:semiHidden/>
    <w:rsid w:val="00453ACB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453AC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453AC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1064;&#1072;&#1073;&#1083;&#1086;&#1085;&#1099;\Perechen%20200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DFE4A-F311-41BB-8E79-FBF78833F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Perechen 2002.dot</Template>
  <TotalTime>105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элементов</vt:lpstr>
    </vt:vector>
  </TitlesOfParts>
  <Company>Моя хаза ні кола ні двору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элементов</dc:title>
  <dc:subject>Огонь-М</dc:subject>
  <dc:creator>Адаменко Ирина Александровна</dc:creator>
  <cp:keywords/>
  <cp:lastModifiedBy>User</cp:lastModifiedBy>
  <cp:revision>26</cp:revision>
  <cp:lastPrinted>2021-05-24T11:56:00Z</cp:lastPrinted>
  <dcterms:created xsi:type="dcterms:W3CDTF">2019-04-15T20:16:00Z</dcterms:created>
  <dcterms:modified xsi:type="dcterms:W3CDTF">2021-05-24T12:34:00Z</dcterms:modified>
  <cp:category>.doc</cp:category>
</cp:coreProperties>
</file>