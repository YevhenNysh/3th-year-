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454"/>
        <w:gridCol w:w="3969"/>
        <w:gridCol w:w="3572"/>
        <w:gridCol w:w="567"/>
        <w:gridCol w:w="1248"/>
      </w:tblGrid>
      <w:tr w:rsidR="005E65EC" w:rsidRPr="00714006" w:rsidTr="00B67B42">
        <w:trPr>
          <w:trHeight w:hRule="exact" w:val="454"/>
        </w:trPr>
        <w:tc>
          <w:tcPr>
            <w:tcW w:w="340" w:type="dxa"/>
            <w:vAlign w:val="center"/>
          </w:tcPr>
          <w:p w:rsidR="005E65EC" w:rsidRPr="00DE2AA9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vAlign w:val="center"/>
          </w:tcPr>
          <w:p w:rsidR="005E65EC" w:rsidRPr="00714006" w:rsidRDefault="005E65EC" w:rsidP="007C46B0">
            <w:pPr>
              <w:spacing w:before="60" w:after="60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454" w:type="dxa"/>
            <w:vAlign w:val="center"/>
          </w:tcPr>
          <w:p w:rsidR="005E65EC" w:rsidRPr="00714006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E65EC" w:rsidRPr="00714006" w:rsidRDefault="005E65EC" w:rsidP="007C46B0">
            <w:pPr>
              <w:spacing w:before="60" w:after="6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5E65EC" w:rsidRPr="00714006" w:rsidRDefault="005E65EC" w:rsidP="007C46B0">
            <w:pPr>
              <w:spacing w:before="60" w:after="60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E65EC" w:rsidRPr="00714006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:rsidR="005E65EC" w:rsidRPr="00714006" w:rsidRDefault="005E65EC" w:rsidP="007C46B0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556296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556296" w:rsidRPr="00201876" w:rsidRDefault="00556296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56296" w:rsidRPr="00CE2490" w:rsidRDefault="00556296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556296" w:rsidRPr="00354EDD" w:rsidRDefault="00354EDD" w:rsidP="00556296">
            <w:pPr>
              <w:pStyle w:val="3"/>
              <w:spacing w:before="0" w:after="0"/>
              <w:rPr>
                <w:rFonts w:ascii="GOST type A" w:hAnsi="GOST type A"/>
                <w:b/>
                <w:i/>
                <w:spacing w:val="0"/>
                <w:sz w:val="32"/>
                <w:szCs w:val="28"/>
                <w:lang w:val="uk-UA"/>
              </w:rPr>
            </w:pPr>
            <w:r>
              <w:rPr>
                <w:rFonts w:ascii="GOST type A" w:hAnsi="GOST type A"/>
                <w:b/>
                <w:i/>
                <w:spacing w:val="0"/>
                <w:sz w:val="32"/>
                <w:szCs w:val="28"/>
                <w:lang w:val="uk-UA"/>
              </w:rPr>
              <w:t>Документація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556296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556296" w:rsidRPr="00201876" w:rsidRDefault="00556296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56296" w:rsidRPr="00CE2490" w:rsidRDefault="00556296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556296" w:rsidRPr="00050276" w:rsidRDefault="00556296" w:rsidP="00886EB2">
            <w:pPr>
              <w:pStyle w:val="2"/>
              <w:spacing w:before="0" w:after="0"/>
              <w:rPr>
                <w:rFonts w:ascii="ГОСТ тип А" w:hAnsi="ГОСТ тип А"/>
                <w:szCs w:val="24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556296" w:rsidRPr="00714006" w:rsidTr="00B67B42">
        <w:trPr>
          <w:trHeight w:hRule="exact" w:val="700"/>
        </w:trPr>
        <w:tc>
          <w:tcPr>
            <w:tcW w:w="340" w:type="dxa"/>
            <w:shd w:val="clear" w:color="auto" w:fill="auto"/>
            <w:vAlign w:val="center"/>
          </w:tcPr>
          <w:p w:rsidR="00556296" w:rsidRPr="00354EDD" w:rsidRDefault="00354EDD" w:rsidP="007C54BD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  <w:r>
              <w:rPr>
                <w:rFonts w:ascii="GOST type A" w:hAnsi="GOST type A"/>
                <w:i/>
                <w:sz w:val="22"/>
              </w:rPr>
              <w:t>А4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56296" w:rsidRPr="00201876" w:rsidRDefault="00354EDD" w:rsidP="006118DE">
            <w:pPr>
              <w:rPr>
                <w:rFonts w:ascii="GOST type A" w:hAnsi="GOST type A"/>
                <w:i/>
                <w:sz w:val="32"/>
                <w:szCs w:val="28"/>
              </w:rPr>
            </w:pPr>
            <w:r w:rsidRPr="00354EDD">
              <w:rPr>
                <w:rFonts w:ascii="GOST type A" w:hAnsi="GOST type A" w:hint="eastAsia"/>
                <w:i/>
                <w:sz w:val="32"/>
                <w:szCs w:val="28"/>
              </w:rPr>
              <w:t>ДК</w:t>
            </w:r>
            <w:r>
              <w:rPr>
                <w:rFonts w:ascii="GOST type A" w:hAnsi="GOST type A"/>
                <w:i/>
                <w:sz w:val="32"/>
                <w:szCs w:val="28"/>
              </w:rPr>
              <w:t>62.</w:t>
            </w:r>
            <w:r w:rsidRPr="00354EDD">
              <w:rPr>
                <w:rFonts w:ascii="GOST type A" w:hAnsi="GOST type A"/>
                <w:i/>
                <w:sz w:val="32"/>
                <w:szCs w:val="28"/>
              </w:rPr>
              <w:t xml:space="preserve">411134.001 </w:t>
            </w:r>
            <w:r w:rsidRPr="00354EDD">
              <w:rPr>
                <w:rFonts w:ascii="GOST type A" w:hAnsi="GOST type A" w:hint="eastAsia"/>
                <w:i/>
                <w:sz w:val="32"/>
                <w:szCs w:val="28"/>
              </w:rPr>
              <w:t>ПЕ</w:t>
            </w:r>
            <w:r w:rsidRPr="00354EDD">
              <w:rPr>
                <w:rFonts w:ascii="GOST type A" w:hAnsi="GOST type A"/>
                <w:i/>
                <w:sz w:val="32"/>
                <w:szCs w:val="28"/>
              </w:rPr>
              <w:t>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556296" w:rsidRPr="00050276" w:rsidRDefault="00200A59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Цифровий індикатор напруги. </w:t>
            </w:r>
            <w:r w:rsidR="00354EDD">
              <w:rPr>
                <w:rFonts w:ascii="GOST type A" w:hAnsi="GOST type A"/>
                <w:i/>
                <w:sz w:val="32"/>
                <w:szCs w:val="28"/>
                <w:lang w:val="uk-UA"/>
              </w:rPr>
              <w:t>Перелік елементів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56296" w:rsidRPr="00201876" w:rsidRDefault="00200A59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  <w:r>
              <w:rPr>
                <w:rFonts w:ascii="GOST type A" w:hAnsi="GOST type A"/>
                <w:i/>
                <w:sz w:val="28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556296" w:rsidRPr="00714006" w:rsidTr="00B67B42">
        <w:trPr>
          <w:trHeight w:hRule="exact" w:val="711"/>
        </w:trPr>
        <w:tc>
          <w:tcPr>
            <w:tcW w:w="340" w:type="dxa"/>
            <w:shd w:val="clear" w:color="auto" w:fill="auto"/>
            <w:vAlign w:val="center"/>
          </w:tcPr>
          <w:p w:rsidR="00556296" w:rsidRPr="00201876" w:rsidRDefault="00354EDD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  <w:r>
              <w:rPr>
                <w:rFonts w:ascii="GOST type A" w:hAnsi="GOST type A"/>
                <w:i/>
                <w:sz w:val="22"/>
              </w:rPr>
              <w:t>А3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556296" w:rsidRPr="00977F5A" w:rsidRDefault="00556296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56296" w:rsidRPr="00201876" w:rsidRDefault="00556296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56296" w:rsidRPr="00201876" w:rsidRDefault="00200A59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  <w:r w:rsidRPr="00200A59">
              <w:rPr>
                <w:rFonts w:ascii="GOST type A" w:hAnsi="GOST type A" w:hint="eastAsia"/>
                <w:i/>
                <w:sz w:val="32"/>
                <w:szCs w:val="28"/>
              </w:rPr>
              <w:t>ДК</w:t>
            </w:r>
            <w:r>
              <w:rPr>
                <w:rFonts w:ascii="GOST type A" w:hAnsi="GOST type A"/>
                <w:i/>
                <w:sz w:val="32"/>
                <w:szCs w:val="28"/>
              </w:rPr>
              <w:t>62.</w:t>
            </w:r>
            <w:r w:rsidRPr="00200A59">
              <w:rPr>
                <w:rFonts w:ascii="GOST type A" w:hAnsi="GOST type A"/>
                <w:i/>
                <w:sz w:val="32"/>
                <w:szCs w:val="28"/>
              </w:rPr>
              <w:t xml:space="preserve">411134.001 </w:t>
            </w:r>
            <w:r w:rsidRPr="00200A59">
              <w:rPr>
                <w:rFonts w:ascii="GOST type A" w:hAnsi="GOST type A" w:hint="eastAsia"/>
                <w:i/>
                <w:sz w:val="32"/>
                <w:szCs w:val="28"/>
              </w:rPr>
              <w:t>Е</w:t>
            </w:r>
            <w:r w:rsidRPr="00200A59">
              <w:rPr>
                <w:rFonts w:ascii="GOST type A" w:hAnsi="GOST type A"/>
                <w:i/>
                <w:sz w:val="32"/>
                <w:szCs w:val="28"/>
              </w:rPr>
              <w:t>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556296" w:rsidRDefault="00200A59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28"/>
                <w:lang w:val="uk-UA"/>
              </w:rPr>
              <w:t>Цифровий індикатор напруги.</w:t>
            </w:r>
          </w:p>
          <w:p w:rsidR="00200A59" w:rsidRPr="00050276" w:rsidRDefault="00200A59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28"/>
                <w:lang w:val="uk-UA"/>
              </w:rPr>
              <w:t>Схема електрична принципова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56296" w:rsidRPr="00201876" w:rsidRDefault="00200A59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  <w:r>
              <w:rPr>
                <w:rFonts w:ascii="GOST type A" w:hAnsi="GOST type A"/>
                <w:i/>
                <w:sz w:val="28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556296" w:rsidRPr="00201876" w:rsidRDefault="00556296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6118DE" w:rsidRDefault="00200A59" w:rsidP="006118DE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uk-UA"/>
              </w:rPr>
            </w:pPr>
            <w:r>
              <w:rPr>
                <w:rFonts w:ascii="GOST type A" w:hAnsi="GOST type A"/>
                <w:i/>
                <w:sz w:val="22"/>
                <w:lang w:val="uk-UA"/>
              </w:rPr>
              <w:t>А2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201876" w:rsidRDefault="00200A59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  <w:r w:rsidRPr="00200A59">
              <w:rPr>
                <w:rFonts w:ascii="GOST type A" w:hAnsi="GOST type A" w:hint="eastAsia"/>
                <w:i/>
                <w:sz w:val="32"/>
                <w:szCs w:val="28"/>
              </w:rPr>
              <w:t>ДК</w:t>
            </w:r>
            <w:r w:rsidRPr="00200A59">
              <w:rPr>
                <w:rFonts w:ascii="GOST type A" w:hAnsi="GOST type A"/>
                <w:i/>
                <w:sz w:val="32"/>
                <w:szCs w:val="28"/>
              </w:rPr>
              <w:t>62.750706.001</w:t>
            </w:r>
            <w:r>
              <w:rPr>
                <w:rFonts w:ascii="GOST type A" w:hAnsi="GOST type A"/>
                <w:i/>
                <w:sz w:val="32"/>
                <w:szCs w:val="28"/>
              </w:rPr>
              <w:t xml:space="preserve"> </w:t>
            </w:r>
            <w:r w:rsidRPr="00200A59">
              <w:rPr>
                <w:rFonts w:ascii="GOST type A" w:hAnsi="GOST type A" w:hint="eastAsia"/>
                <w:i/>
                <w:sz w:val="32"/>
                <w:szCs w:val="28"/>
              </w:rPr>
              <w:t>СК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200A59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200A59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Плата</w:t>
            </w:r>
            <w:r w:rsidRPr="00200A59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. </w:t>
            </w:r>
            <w:r w:rsidRPr="00200A59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Складальне</w:t>
            </w:r>
            <w:r w:rsidRPr="00200A59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</w:t>
            </w:r>
            <w:r w:rsidRPr="00200A59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креслення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200A59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  <w:r>
              <w:rPr>
                <w:rFonts w:ascii="GOST type A" w:hAnsi="GOST type A"/>
                <w:i/>
                <w:sz w:val="28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6118DE" w:rsidRDefault="006118DE" w:rsidP="006118DE">
            <w:pPr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2060F4" w:rsidRDefault="006118DE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711CE2" w:rsidRDefault="00711CE2" w:rsidP="00711CE2">
            <w:pPr>
              <w:pStyle w:val="3"/>
              <w:spacing w:before="0" w:after="0"/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711CE2">
              <w:rPr>
                <w:rFonts w:ascii="GOST type A" w:hAnsi="GOST type A"/>
                <w:b/>
                <w:i/>
                <w:spacing w:val="0"/>
                <w:sz w:val="32"/>
                <w:szCs w:val="28"/>
                <w:lang w:val="uk-UA"/>
              </w:rPr>
              <w:t>Деталі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711CE2" w:rsidRDefault="00711CE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uk-UA"/>
              </w:rPr>
            </w:pPr>
            <w:r>
              <w:rPr>
                <w:rFonts w:ascii="GOST type A" w:hAnsi="GOST type A"/>
                <w:i/>
                <w:sz w:val="22"/>
                <w:lang w:val="uk-UA"/>
              </w:rPr>
              <w:t>А2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E765FB" w:rsidRDefault="00E765FB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987454" w:rsidRDefault="00711CE2" w:rsidP="006118DE">
            <w:pPr>
              <w:rPr>
                <w:rFonts w:ascii="GOST type A" w:hAnsi="GOST type A"/>
                <w:i/>
                <w:sz w:val="32"/>
                <w:szCs w:val="28"/>
              </w:rPr>
            </w:pPr>
            <w:r w:rsidRPr="00711CE2">
              <w:rPr>
                <w:rFonts w:ascii="GOST type A" w:hAnsi="GOST type A" w:hint="eastAsia"/>
                <w:i/>
                <w:sz w:val="32"/>
                <w:szCs w:val="28"/>
              </w:rPr>
              <w:t>ДК</w:t>
            </w:r>
            <w:r w:rsidRPr="00711CE2">
              <w:rPr>
                <w:rFonts w:ascii="GOST type A" w:hAnsi="GOST type A"/>
                <w:i/>
                <w:sz w:val="32"/>
                <w:szCs w:val="28"/>
              </w:rPr>
              <w:t>62.758723.001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711CE2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>
              <w:rPr>
                <w:rFonts w:ascii="GOST type A" w:hAnsi="GOST type A"/>
                <w:i/>
                <w:sz w:val="32"/>
                <w:szCs w:val="28"/>
                <w:lang w:val="uk-UA"/>
              </w:rPr>
              <w:t>Плата друкована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711CE2" w:rsidRDefault="00711CE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E765FB" w:rsidRDefault="00E765FB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Інші вироби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pStyle w:val="2"/>
              <w:spacing w:before="0" w:after="0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E765FB" w:rsidRDefault="00E765FB" w:rsidP="00995D5F">
            <w:pPr>
              <w:jc w:val="center"/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</w:pPr>
            <w:r w:rsidRPr="00E765FB"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  <w:t>Конденсатори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BB379A" w:rsidRDefault="006118DE" w:rsidP="00BB379A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BB379A" w:rsidRDefault="006118DE" w:rsidP="00BB379A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BB379A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E765FB" w:rsidRDefault="00BB379A" w:rsidP="00E765FB">
            <w:pPr>
              <w:rPr>
                <w:rFonts w:ascii="GOST type A" w:hAnsi="GOST type A"/>
                <w:i/>
                <w:sz w:val="32"/>
                <w:szCs w:val="28"/>
              </w:rPr>
            </w:pPr>
            <w:r w:rsidRPr="00BB379A">
              <w:rPr>
                <w:rFonts w:ascii="GOST type A" w:hAnsi="GOST type A"/>
                <w:i/>
                <w:sz w:val="32"/>
                <w:szCs w:val="28"/>
              </w:rPr>
              <w:t xml:space="preserve">C-0805 16 </w:t>
            </w:r>
            <w:r w:rsidRPr="00BB379A">
              <w:rPr>
                <w:rFonts w:ascii="GOST type A" w:hAnsi="GOST type A" w:hint="eastAsia"/>
                <w:i/>
                <w:sz w:val="32"/>
                <w:szCs w:val="28"/>
              </w:rPr>
              <w:t>В</w:t>
            </w:r>
            <w:r w:rsidRPr="00BB379A">
              <w:rPr>
                <w:rFonts w:ascii="GOST type A" w:hAnsi="GOST type A"/>
                <w:i/>
                <w:sz w:val="32"/>
                <w:szCs w:val="28"/>
              </w:rPr>
              <w:t xml:space="preserve"> 1</w:t>
            </w:r>
            <w:r w:rsidRPr="00BB379A">
              <w:rPr>
                <w:rFonts w:ascii="GOST type A" w:hAnsi="GOST type A" w:hint="eastAsia"/>
                <w:i/>
                <w:sz w:val="32"/>
                <w:szCs w:val="28"/>
              </w:rPr>
              <w:t>нФ</w:t>
            </w:r>
            <w:r w:rsidRPr="00BB379A">
              <w:rPr>
                <w:rFonts w:ascii="GOST type A" w:hAnsi="GOST type A"/>
                <w:i/>
                <w:sz w:val="32"/>
                <w:szCs w:val="28"/>
              </w:rPr>
              <w:t xml:space="preserve"> 10% X7R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BB379A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B379A" w:rsidRDefault="00BB379A" w:rsidP="00886EB2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C3</w:t>
            </w: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BB379A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BB379A" w:rsidP="00886EB2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  <w:r w:rsidRPr="00BB379A">
              <w:rPr>
                <w:rFonts w:ascii="GOST type A" w:hAnsi="GOST type A"/>
                <w:i/>
                <w:sz w:val="32"/>
                <w:szCs w:val="28"/>
              </w:rPr>
              <w:t xml:space="preserve">C-0805 16 </w:t>
            </w:r>
            <w:r w:rsidRPr="00BB379A">
              <w:rPr>
                <w:rFonts w:ascii="GOST type A" w:hAnsi="GOST type A" w:hint="eastAsia"/>
                <w:i/>
                <w:sz w:val="32"/>
                <w:szCs w:val="28"/>
              </w:rPr>
              <w:t>В</w:t>
            </w:r>
            <w:r w:rsidRPr="00BB379A">
              <w:rPr>
                <w:rFonts w:ascii="GOST type A" w:hAnsi="GOST type A"/>
                <w:i/>
                <w:sz w:val="32"/>
                <w:szCs w:val="28"/>
              </w:rPr>
              <w:t xml:space="preserve"> 15</w:t>
            </w:r>
            <w:r w:rsidRPr="00BB379A">
              <w:rPr>
                <w:rFonts w:ascii="GOST type A" w:hAnsi="GOST type A" w:hint="eastAsia"/>
                <w:i/>
                <w:sz w:val="32"/>
                <w:szCs w:val="28"/>
              </w:rPr>
              <w:t>нФ</w:t>
            </w:r>
            <w:r w:rsidRPr="00BB379A">
              <w:rPr>
                <w:rFonts w:ascii="GOST type A" w:hAnsi="GOST type A"/>
                <w:i/>
                <w:sz w:val="32"/>
                <w:szCs w:val="28"/>
              </w:rPr>
              <w:t xml:space="preserve"> 10% X7R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BB379A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B379A" w:rsidRDefault="00BB379A" w:rsidP="00886EB2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C1</w:t>
            </w: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BB379A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4B4FD9" w:rsidRDefault="006118DE" w:rsidP="006118DE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BB379A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BB379A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C-0805 16 </w:t>
            </w:r>
            <w:r w:rsidRPr="00BB379A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В</w:t>
            </w:r>
            <w:r w:rsidRPr="00BB379A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33</w:t>
            </w:r>
            <w:r w:rsidRPr="00BB379A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нФ</w:t>
            </w:r>
            <w:r w:rsidRPr="00BB379A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10% X7R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5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201876" w:rsidRDefault="00BB379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C2, C5-C8</w:t>
            </w: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BB379A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BB379A" w:rsidRDefault="00BB379A" w:rsidP="00BB379A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  <w:r w:rsidRPr="00BB379A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C-0805 16 </w:t>
            </w:r>
            <w:r w:rsidRPr="00BB379A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В</w:t>
            </w:r>
            <w:r w:rsidRPr="00BB379A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560</w:t>
            </w:r>
            <w:r w:rsidRPr="00BB379A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нФ</w:t>
            </w:r>
            <w:r w:rsidRPr="00BB379A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10% X7R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BB379A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B379A" w:rsidRDefault="00BB379A" w:rsidP="00886EB2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C4</w:t>
            </w: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BB379A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200A59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BB379A" w:rsidRDefault="00BB379A" w:rsidP="00886EB2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  <w:r w:rsidRPr="00BB379A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Type A 16 </w:t>
            </w:r>
            <w:r w:rsidRPr="00BB379A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В</w:t>
            </w:r>
            <w:r w:rsidRPr="00BB379A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10</w:t>
            </w:r>
            <w:r w:rsidRPr="00BB379A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мкФ</w:t>
            </w:r>
            <w:r w:rsidRPr="00BB379A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20%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BB379A" w:rsidRDefault="00BB379A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B379A" w:rsidRDefault="00BB379A" w:rsidP="00886EB2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C9</w:t>
            </w: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E9229C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539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201876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ГОСТ тип А" w:hAnsi="ГОСТ тип А"/>
                <w:i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54AB3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E9229C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200A59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050276" w:rsidRDefault="006118DE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201876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B54AB3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201876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BB379A" w:rsidRDefault="00BB379A" w:rsidP="00BB379A">
            <w:pPr>
              <w:jc w:val="center"/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</w:pPr>
            <w:r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  <w:t>Мікросхеми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CE2490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6118DE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6118DE" w:rsidRPr="00987454" w:rsidRDefault="006118DE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6118DE" w:rsidRPr="00977F5A" w:rsidRDefault="006118DE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6118DE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118DE" w:rsidRPr="00CE2490" w:rsidRDefault="006118DE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6118DE" w:rsidRPr="00987454" w:rsidRDefault="006118DE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F97C20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AB1C85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987454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AB1C85" w:rsidRDefault="00AB1C85" w:rsidP="00AB1C85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  <w:r w:rsidRPr="00AB1C85">
              <w:rPr>
                <w:rFonts w:ascii="GOST type A" w:hAnsi="GOST type A"/>
                <w:i/>
                <w:sz w:val="31"/>
                <w:szCs w:val="31"/>
                <w:lang w:val="uk-UA"/>
              </w:rPr>
              <w:t>CD4011B Texas Instruments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201876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  <w:r>
              <w:rPr>
                <w:rFonts w:ascii="GOST type A" w:hAnsi="GOST type A"/>
                <w:i/>
                <w:sz w:val="28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AB1C85" w:rsidRDefault="00AB1C85" w:rsidP="00886EB2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DD1</w:t>
            </w:r>
          </w:p>
        </w:tc>
      </w:tr>
      <w:tr w:rsidR="00F97C20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AB1C85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CE2490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050276" w:rsidRDefault="00AB1C85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>CD4029B Texas Instruments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AB1C85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AB1C85" w:rsidRDefault="00AB1C85" w:rsidP="00886EB2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DD2, DD3</w:t>
            </w:r>
          </w:p>
        </w:tc>
      </w:tr>
      <w:tr w:rsidR="00F97C20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AB1C85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CE2490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050276" w:rsidRDefault="00AB1C85" w:rsidP="00AB1C85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>CD4511B Texas Instruments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AB1C85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AB1C85" w:rsidRDefault="00AB1C85" w:rsidP="00886EB2">
            <w:pPr>
              <w:rPr>
                <w:rFonts w:ascii="GOST type A" w:hAnsi="GOST type A"/>
                <w:i/>
                <w:sz w:val="26"/>
                <w:szCs w:val="26"/>
                <w:lang w:val="uk-UA"/>
              </w:rPr>
            </w:pPr>
            <w:r>
              <w:rPr>
                <w:rFonts w:ascii="GOST type A" w:hAnsi="GOST type A"/>
                <w:i/>
                <w:sz w:val="26"/>
                <w:szCs w:val="26"/>
                <w:lang w:val="en-US"/>
              </w:rPr>
              <w:t>DD4, DD5</w:t>
            </w:r>
          </w:p>
        </w:tc>
      </w:tr>
      <w:tr w:rsidR="00F97C20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987454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AB1C85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CE2490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050276" w:rsidRDefault="00AB1C85" w:rsidP="00A40DFB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>LM311D Texas Instruments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F97C20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AB1C85" w:rsidRDefault="00AB1C85" w:rsidP="00886EB2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DA1</w:t>
            </w:r>
          </w:p>
        </w:tc>
      </w:tr>
      <w:tr w:rsidR="00F97C20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F97C20" w:rsidRPr="00201876" w:rsidRDefault="00F97C20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F97C20" w:rsidRPr="00977F5A" w:rsidRDefault="00F97C20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F97C20" w:rsidRPr="00CE2490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97C20" w:rsidRPr="00CE2490" w:rsidRDefault="00F97C20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F97C20" w:rsidRPr="00050276" w:rsidRDefault="00F97C20" w:rsidP="00886EB2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7C20" w:rsidRPr="00E41F22" w:rsidRDefault="00F97C20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F97C20" w:rsidRPr="00BD7F0C" w:rsidRDefault="00F97C20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DD75B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987454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0950DA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AB1C85" w:rsidRDefault="00AB1C85" w:rsidP="00886EB2">
            <w:pPr>
              <w:jc w:val="center"/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</w:pPr>
            <w:r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  <w:t>Резистори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E41F22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3E4E71" w:rsidRDefault="00DD75B2" w:rsidP="00886EB2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DD75B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987454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5968FB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050276" w:rsidRDefault="00DD75B2" w:rsidP="00A40DFB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200A59" w:rsidRDefault="00DD75B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F97C20" w:rsidRDefault="00DD75B2" w:rsidP="00886EB2">
            <w:pPr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DD75B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DD75B2" w:rsidRPr="00201876" w:rsidRDefault="00DD75B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DD75B2" w:rsidRPr="00977F5A" w:rsidRDefault="00DD75B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DD75B2" w:rsidRPr="00AB1C85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D75B2" w:rsidRPr="00CE2490" w:rsidRDefault="00DD75B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DD75B2" w:rsidRPr="00050276" w:rsidRDefault="00AB1C85" w:rsidP="00AB1C85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R-0805 0,125 </w:t>
            </w:r>
            <w:r w:rsidRPr="00AB1C85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Вт</w:t>
            </w: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4,7 </w:t>
            </w:r>
            <w:r w:rsidRPr="00AB1C85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кОм</w:t>
            </w: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5%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75B2" w:rsidRPr="00AB1C85" w:rsidRDefault="00AB1C85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DD75B2" w:rsidRPr="00AB1C85" w:rsidRDefault="00AB1C85" w:rsidP="00886EB2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R7</w:t>
            </w: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977F5A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AB1C85" w:rsidRDefault="00E6152F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CE2490" w:rsidRDefault="00E6152F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E6152F" w:rsidP="009328C4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  <w:r w:rsidRPr="00AB1C85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R-0805 0,125 </w:t>
            </w:r>
            <w:r w:rsidRPr="00AB1C85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Вт</w:t>
            </w:r>
            <w:r w:rsidRPr="00AB1C85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12 </w:t>
            </w:r>
            <w:r w:rsidRPr="00AB1C85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кОм</w:t>
            </w:r>
            <w:r w:rsidRPr="00AB1C85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5%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E6152F" w:rsidRDefault="00E6152F" w:rsidP="009328C4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E6152F" w:rsidRDefault="00E6152F" w:rsidP="009328C4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R9</w:t>
            </w: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977F5A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AB1C85" w:rsidRDefault="00E6152F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CE2490" w:rsidRDefault="00E6152F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E6152F" w:rsidP="009328C4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R-0805 0,125 </w:t>
            </w:r>
            <w:r w:rsidRPr="00AB1C85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Вт</w:t>
            </w: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22 </w:t>
            </w:r>
            <w:r w:rsidRPr="00AB1C85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кОм</w:t>
            </w: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5%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AB1C85" w:rsidRDefault="00E6152F" w:rsidP="009328C4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AB1C85" w:rsidRDefault="00E6152F" w:rsidP="009328C4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R5</w:t>
            </w: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977F5A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AB1C85" w:rsidRDefault="00E6152F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CE2490" w:rsidRDefault="00E6152F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E6152F" w:rsidP="009328C4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R-0805 0,125 </w:t>
            </w:r>
            <w:r w:rsidRPr="00AB1C85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Вт</w:t>
            </w: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30 </w:t>
            </w:r>
            <w:r w:rsidRPr="00AB1C85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кОм</w:t>
            </w: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5%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AB1C85" w:rsidRDefault="00E6152F" w:rsidP="009328C4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AB1C85" w:rsidRDefault="00E6152F" w:rsidP="009328C4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R4</w:t>
            </w: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201876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977F5A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AB1C85" w:rsidRDefault="00E6152F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CE2490" w:rsidRDefault="00E6152F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E6152F" w:rsidP="009328C4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R-0805 0,125 </w:t>
            </w:r>
            <w:r w:rsidRPr="00AB1C85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Вт</w:t>
            </w: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47 </w:t>
            </w:r>
            <w:r w:rsidRPr="00AB1C85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кОм</w:t>
            </w:r>
            <w:r w:rsidRPr="00AB1C85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5%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AB1C85" w:rsidRDefault="00E6152F" w:rsidP="009328C4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AB1C85" w:rsidRDefault="00E6152F" w:rsidP="009328C4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R2, R6</w:t>
            </w: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977F5A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AB1C85" w:rsidRDefault="00E6152F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CE2490" w:rsidRDefault="00E6152F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E6152F" w:rsidP="00A6227A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  <w:r w:rsidRPr="00E6152F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R-0805 0,125 </w:t>
            </w:r>
            <w:r w:rsidRPr="00E6152F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Вт</w:t>
            </w:r>
            <w:r w:rsidRPr="00E6152F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470 </w:t>
            </w:r>
            <w:r w:rsidRPr="00E6152F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кОм</w:t>
            </w:r>
            <w:r w:rsidRPr="00E6152F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5%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E6152F" w:rsidRDefault="00E6152F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E6152F" w:rsidRDefault="00E6152F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R3</w:t>
            </w: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CE2490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51458E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E6152F" w:rsidRDefault="00E6152F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987454" w:rsidRDefault="00E6152F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E6152F" w:rsidP="00A6227A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  <w:r w:rsidRPr="00E6152F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R-0805 0,125 </w:t>
            </w:r>
            <w:r w:rsidRPr="00E6152F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Вт</w:t>
            </w:r>
            <w:r w:rsidRPr="00E6152F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1 </w:t>
            </w:r>
            <w:r w:rsidRPr="00E6152F">
              <w:rPr>
                <w:rFonts w:ascii="GOST type A" w:hAnsi="GOST type A" w:hint="eastAsia"/>
                <w:i/>
                <w:sz w:val="31"/>
                <w:szCs w:val="31"/>
                <w:lang w:val="uk-UA"/>
              </w:rPr>
              <w:t>МОм</w:t>
            </w:r>
            <w:r w:rsidRPr="00E6152F">
              <w:rPr>
                <w:rFonts w:ascii="GOST type A" w:hAnsi="GOST type A"/>
                <w:i/>
                <w:sz w:val="31"/>
                <w:szCs w:val="31"/>
                <w:lang w:val="uk-UA"/>
              </w:rPr>
              <w:t xml:space="preserve"> 5%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E6152F" w:rsidRDefault="00E6152F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E6152F" w:rsidRDefault="00E6152F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R1</w:t>
            </w: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977F5A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E6152F" w:rsidRDefault="00E6152F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18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CE2490" w:rsidRDefault="00E6152F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E6152F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E6152F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3296W 0,5 </w:t>
            </w:r>
            <w:r w:rsidRPr="00E6152F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Вт</w:t>
            </w:r>
            <w:r w:rsidRPr="00E6152F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47 </w:t>
            </w:r>
            <w:r w:rsidRPr="00E6152F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кОм</w:t>
            </w:r>
            <w:r w:rsidRPr="00E6152F"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10%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E6152F" w:rsidRDefault="00E6152F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E6152F" w:rsidRDefault="00E6152F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R8</w:t>
            </w: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977F5A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5968FB" w:rsidRDefault="00E6152F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CE2490" w:rsidRDefault="00E6152F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B67B42" w:rsidRDefault="00E6152F" w:rsidP="00A6227A">
            <w:pPr>
              <w:rPr>
                <w:rFonts w:ascii="GOST type A" w:hAnsi="GOST type A"/>
                <w:i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200A59" w:rsidRDefault="00E6152F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5670ED" w:rsidRDefault="00E6152F" w:rsidP="00A6227A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CE2490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51458E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E342CB" w:rsidRDefault="00E6152F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987454" w:rsidRDefault="00E6152F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B67B42" w:rsidRDefault="00B67B42" w:rsidP="00E6152F">
            <w:pPr>
              <w:jc w:val="center"/>
              <w:rPr>
                <w:rFonts w:ascii="GOST type A" w:hAnsi="GOST type A"/>
                <w:b/>
                <w:i/>
                <w:sz w:val="31"/>
                <w:szCs w:val="31"/>
                <w:u w:val="single"/>
                <w:lang w:val="uk-UA"/>
              </w:rPr>
            </w:pPr>
            <w:r w:rsidRPr="00B67B42">
              <w:rPr>
                <w:rFonts w:ascii="GOST type A" w:hAnsi="GOST type A" w:hint="eastAsia"/>
                <w:b/>
                <w:i/>
                <w:sz w:val="31"/>
                <w:szCs w:val="31"/>
                <w:u w:val="single"/>
                <w:lang w:val="uk-UA"/>
              </w:rPr>
              <w:t>Роз</w:t>
            </w:r>
            <w:r w:rsidRPr="00B67B42">
              <w:rPr>
                <w:rFonts w:ascii="Arial" w:hAnsi="Arial" w:cs="Arial"/>
                <w:b/>
                <w:i/>
                <w:sz w:val="31"/>
                <w:szCs w:val="31"/>
                <w:u w:val="single"/>
                <w:lang w:val="uk-UA"/>
              </w:rPr>
              <w:t>’</w:t>
            </w:r>
            <w:r w:rsidRPr="00B67B42">
              <w:rPr>
                <w:rFonts w:ascii="GOST type A" w:hAnsi="GOST type A" w:cs="GOST type A"/>
                <w:b/>
                <w:i/>
                <w:sz w:val="31"/>
                <w:szCs w:val="31"/>
                <w:u w:val="single"/>
                <w:lang w:val="uk-UA"/>
              </w:rPr>
              <w:t>єми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CE2490" w:rsidRDefault="00E6152F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5968FB" w:rsidRDefault="00E6152F" w:rsidP="00A6227A">
            <w:pPr>
              <w:rPr>
                <w:rFonts w:ascii="GOST type A" w:hAnsi="GOST type A"/>
                <w:i/>
                <w:sz w:val="22"/>
                <w:szCs w:val="22"/>
              </w:rPr>
            </w:pPr>
          </w:p>
        </w:tc>
      </w:tr>
      <w:tr w:rsidR="00E6152F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977F5A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A40DFB" w:rsidRDefault="00E6152F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076410" w:rsidRDefault="00E6152F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E6152F" w:rsidP="004F1CC6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E41F22" w:rsidRDefault="00E6152F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E9524F" w:rsidRDefault="00E6152F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E6152F" w:rsidRPr="00B67B42" w:rsidTr="00B67B42">
        <w:trPr>
          <w:trHeight w:hRule="exact" w:val="452"/>
        </w:trPr>
        <w:tc>
          <w:tcPr>
            <w:tcW w:w="340" w:type="dxa"/>
            <w:shd w:val="clear" w:color="auto" w:fill="auto"/>
            <w:vAlign w:val="center"/>
          </w:tcPr>
          <w:p w:rsidR="00E6152F" w:rsidRPr="00987454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977F5A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E6152F" w:rsidRDefault="00E6152F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076410" w:rsidRDefault="00E6152F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B67B42" w:rsidP="004F1CC6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  <w:r w:rsidRPr="00B67B42">
              <w:rPr>
                <w:rFonts w:ascii="GOST type A" w:hAnsi="GOST type A"/>
                <w:i/>
                <w:sz w:val="31"/>
                <w:szCs w:val="31"/>
                <w:lang w:val="uk-UA"/>
              </w:rPr>
              <w:t>TSW-104-15-T-S Samtec Inc.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E6152F" w:rsidRDefault="00B67B42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B67B42" w:rsidRDefault="00B67B42" w:rsidP="004F1CC6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XP1</w:t>
            </w:r>
          </w:p>
        </w:tc>
      </w:tr>
      <w:tr w:rsidR="00E6152F" w:rsidRPr="00B67B42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E6152F" w:rsidRPr="00B67B42" w:rsidRDefault="00E6152F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E6152F" w:rsidRPr="00B67B42" w:rsidRDefault="00E6152F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E6152F" w:rsidRPr="00B67B42" w:rsidRDefault="00E6152F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6152F" w:rsidRPr="00B67B42" w:rsidRDefault="00E6152F" w:rsidP="004F1CC6">
            <w:pPr>
              <w:rPr>
                <w:rFonts w:ascii="GOST type A" w:hAnsi="GOST type A"/>
                <w:i/>
                <w:sz w:val="32"/>
                <w:szCs w:val="28"/>
                <w:lang w:val="en-US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E6152F" w:rsidRPr="00050276" w:rsidRDefault="00E6152F" w:rsidP="004F1CC6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6152F" w:rsidRPr="00B67B42" w:rsidRDefault="00E6152F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E6152F" w:rsidRPr="00B67B42" w:rsidRDefault="00E6152F" w:rsidP="004F1CC6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B67B42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B67B42" w:rsidRDefault="00B67B4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  <w:lang w:val="en-US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B67B42" w:rsidRDefault="00B67B42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B67B42" w:rsidRDefault="00B67B42" w:rsidP="004F1CC6">
            <w:pPr>
              <w:rPr>
                <w:rFonts w:ascii="GOST type A" w:hAnsi="GOST type A"/>
                <w:i/>
                <w:sz w:val="32"/>
                <w:szCs w:val="28"/>
                <w:lang w:val="en-US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E6152F" w:rsidRDefault="00B67B42" w:rsidP="009328C4">
            <w:pPr>
              <w:jc w:val="center"/>
              <w:rPr>
                <w:rFonts w:ascii="GOST type A" w:hAnsi="GOST type A"/>
                <w:b/>
                <w:i/>
                <w:sz w:val="31"/>
                <w:szCs w:val="31"/>
                <w:u w:val="single"/>
                <w:lang w:val="uk-UA"/>
              </w:rPr>
            </w:pPr>
            <w:r>
              <w:rPr>
                <w:rFonts w:ascii="GOST type A" w:hAnsi="GOST type A"/>
                <w:b/>
                <w:i/>
                <w:sz w:val="31"/>
                <w:szCs w:val="31"/>
                <w:u w:val="single"/>
                <w:lang w:val="uk-UA"/>
              </w:rPr>
              <w:t>Семи-сегментні індикатори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9328C4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5968FB" w:rsidRDefault="00B67B42" w:rsidP="009328C4">
            <w:pPr>
              <w:rPr>
                <w:rFonts w:ascii="GOST type A" w:hAnsi="GOST type A"/>
                <w:i/>
                <w:sz w:val="22"/>
                <w:szCs w:val="22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201876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977F5A" w:rsidRDefault="00B67B4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E9229C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4B4FD9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9328C4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E41F22" w:rsidRDefault="00B67B42" w:rsidP="009328C4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9524F" w:rsidRDefault="00B67B42" w:rsidP="009328C4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B67B42" w:rsidRPr="00714006" w:rsidTr="00B67B42">
        <w:trPr>
          <w:trHeight w:hRule="exact" w:val="763"/>
        </w:trPr>
        <w:tc>
          <w:tcPr>
            <w:tcW w:w="340" w:type="dxa"/>
            <w:shd w:val="clear" w:color="auto" w:fill="auto"/>
            <w:vAlign w:val="center"/>
          </w:tcPr>
          <w:p w:rsidR="00B67B42" w:rsidRPr="00CE2539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977F5A" w:rsidRDefault="00B67B4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B67B42" w:rsidRDefault="00B67B42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20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076410" w:rsidRDefault="00B67B42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9328C4">
            <w:pPr>
              <w:rPr>
                <w:rFonts w:ascii="GOST type A" w:hAnsi="GOST type A"/>
                <w:i/>
                <w:sz w:val="31"/>
                <w:szCs w:val="31"/>
                <w:lang w:val="uk-UA"/>
              </w:rPr>
            </w:pPr>
            <w:r w:rsidRPr="00E6152F">
              <w:rPr>
                <w:rFonts w:ascii="GOST type A" w:hAnsi="GOST type A"/>
                <w:i/>
                <w:sz w:val="31"/>
                <w:szCs w:val="31"/>
                <w:lang w:val="uk-UA"/>
              </w:rPr>
              <w:t>LEDS3632AUR1C Wayjun Technology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E6152F" w:rsidRDefault="00B67B42" w:rsidP="009328C4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9328C4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HG1, HG2</w:t>
            </w: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201876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977F5A" w:rsidRDefault="00B67B4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E07ABB" w:rsidRDefault="00B67B42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076410" w:rsidRDefault="00B67B42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4F1CC6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200A59" w:rsidRDefault="00B67B42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534B" w:rsidRDefault="00B67B42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CE2539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977F5A" w:rsidRDefault="00B67B4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E07ABB" w:rsidRDefault="00B67B42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076410" w:rsidRDefault="00B67B42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B67B42" w:rsidRDefault="00B67B42" w:rsidP="00B67B42">
            <w:pPr>
              <w:jc w:val="center"/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5968FB" w:rsidRDefault="00B67B42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3E4E71" w:rsidRDefault="00B67B42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201876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977F5A" w:rsidRDefault="00B67B42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2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E07ABB" w:rsidRDefault="00B67B42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076410" w:rsidRDefault="00B67B42" w:rsidP="004F1CC6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4F1CC6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201876" w:rsidRDefault="00B67B42" w:rsidP="004F1CC6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B54AB3" w:rsidRDefault="00B67B42" w:rsidP="004F1CC6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201876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987454" w:rsidRDefault="00B67B42" w:rsidP="00A6227A">
            <w:pPr>
              <w:rPr>
                <w:rFonts w:ascii="GOST type A" w:hAnsi="GOST type A"/>
                <w:i/>
                <w:sz w:val="28"/>
                <w:szCs w:val="28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B67B42" w:rsidRDefault="00B67B42" w:rsidP="00B67B42">
            <w:pPr>
              <w:jc w:val="center"/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en-US"/>
              </w:rPr>
            </w:pPr>
            <w:r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  <w:t>Транзистори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B67B42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21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B67B42">
              <w:rPr>
                <w:rFonts w:ascii="GOST type A" w:hAnsi="GOST type A"/>
                <w:i/>
                <w:sz w:val="32"/>
                <w:szCs w:val="28"/>
                <w:lang w:val="uk-UA"/>
              </w:rPr>
              <w:t>BC846 Nexperia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B67B42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VT2, VT3</w:t>
            </w: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B67B42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22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B67B42">
              <w:rPr>
                <w:rFonts w:ascii="GOST type A" w:hAnsi="GOST type A"/>
                <w:i/>
                <w:sz w:val="32"/>
                <w:szCs w:val="28"/>
                <w:lang w:val="uk-UA"/>
              </w:rPr>
              <w:t>MMBF5484 ON Semiconductor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B67B42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VT1</w:t>
            </w: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B67B42" w:rsidRDefault="00B67B42" w:rsidP="00B67B42">
            <w:pPr>
              <w:jc w:val="center"/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</w:pPr>
            <w:r>
              <w:rPr>
                <w:rFonts w:ascii="GOST type A" w:hAnsi="GOST type A"/>
                <w:b/>
                <w:i/>
                <w:sz w:val="32"/>
                <w:szCs w:val="28"/>
                <w:u w:val="single"/>
                <w:lang w:val="uk-UA"/>
              </w:rPr>
              <w:t>Матеріали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B67B42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23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  <w:r w:rsidRPr="00B67B42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ПОС</w:t>
            </w:r>
            <w:r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</w:t>
            </w:r>
            <w:r w:rsidRPr="00B67B42">
              <w:rPr>
                <w:rFonts w:ascii="GOST type A" w:hAnsi="GOST type A"/>
                <w:i/>
                <w:sz w:val="32"/>
                <w:szCs w:val="28"/>
                <w:lang w:val="uk-UA"/>
              </w:rPr>
              <w:t>61</w:t>
            </w:r>
            <w:r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</w:t>
            </w:r>
            <w:r w:rsidRPr="00B67B42">
              <w:rPr>
                <w:rFonts w:ascii="GOST type A" w:hAnsi="GOST type A" w:hint="eastAsia"/>
                <w:i/>
                <w:sz w:val="32"/>
                <w:szCs w:val="28"/>
                <w:lang w:val="uk-UA"/>
              </w:rPr>
              <w:t>ГОСТ</w:t>
            </w:r>
            <w:r>
              <w:rPr>
                <w:rFonts w:ascii="GOST type A" w:hAnsi="GOST type A"/>
                <w:i/>
                <w:sz w:val="32"/>
                <w:szCs w:val="28"/>
                <w:lang w:val="uk-UA"/>
              </w:rPr>
              <w:t xml:space="preserve"> </w:t>
            </w:r>
            <w:r w:rsidRPr="00B67B42">
              <w:rPr>
                <w:rFonts w:ascii="GOST type A" w:hAnsi="GOST type A"/>
                <w:i/>
                <w:sz w:val="32"/>
                <w:szCs w:val="28"/>
                <w:lang w:val="uk-UA"/>
              </w:rPr>
              <w:t>21930-76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B67B42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  <w:lang w:val="uk-UA"/>
              </w:rPr>
            </w:pPr>
            <w:r>
              <w:rPr>
                <w:rFonts w:ascii="GOST type A" w:hAnsi="GOST type A"/>
                <w:i/>
                <w:sz w:val="28"/>
                <w:szCs w:val="24"/>
                <w:lang w:val="uk-UA"/>
              </w:rPr>
              <w:t>10г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  <w:tr w:rsidR="00B67B42" w:rsidRPr="00714006" w:rsidTr="00B67B4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67B42" w:rsidRPr="00987454" w:rsidRDefault="00B67B42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67B42" w:rsidRPr="002060F4" w:rsidRDefault="00B67B42" w:rsidP="00886EB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67B42" w:rsidRPr="00CE2490" w:rsidRDefault="00B67B42" w:rsidP="00886EB2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67B42" w:rsidRPr="00987454" w:rsidRDefault="00B67B42" w:rsidP="00886EB2">
            <w:pPr>
              <w:rPr>
                <w:rFonts w:ascii="GOST type A" w:hAnsi="GOST type A"/>
                <w:i/>
                <w:sz w:val="32"/>
                <w:szCs w:val="28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67B42" w:rsidRPr="00050276" w:rsidRDefault="00B67B42" w:rsidP="00A6227A">
            <w:pPr>
              <w:rPr>
                <w:rFonts w:ascii="GOST type A" w:hAnsi="GOST type A"/>
                <w:i/>
                <w:sz w:val="32"/>
                <w:szCs w:val="28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67B42" w:rsidRPr="00CE2490" w:rsidRDefault="00B67B42" w:rsidP="00A6227A">
            <w:pPr>
              <w:jc w:val="center"/>
              <w:rPr>
                <w:rFonts w:ascii="GOST type A" w:hAnsi="GOST type A"/>
                <w:i/>
                <w:sz w:val="28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67B42" w:rsidRPr="00E6152F" w:rsidRDefault="00B67B42" w:rsidP="00A6227A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</w:tr>
    </w:tbl>
    <w:p w:rsidR="006A2FC3" w:rsidRPr="00200A59" w:rsidRDefault="006A2FC3" w:rsidP="006A2FC3">
      <w:pPr>
        <w:spacing w:line="7" w:lineRule="auto"/>
        <w:rPr>
          <w:sz w:val="2"/>
        </w:rPr>
      </w:pPr>
    </w:p>
    <w:sectPr w:rsidR="006A2FC3" w:rsidRPr="00200A59" w:rsidSect="00D551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89" w:right="284" w:bottom="284" w:left="1134" w:header="295" w:footer="2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A65" w:rsidRDefault="002C3A65">
      <w:r>
        <w:separator/>
      </w:r>
    </w:p>
  </w:endnote>
  <w:endnote w:type="continuationSeparator" w:id="0">
    <w:p w:rsidR="002C3A65" w:rsidRDefault="002C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F2A" w:rsidRDefault="00182F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886EB2" w:rsidRPr="002D31C1" w:rsidTr="007C46B0">
      <w:trPr>
        <w:cantSplit/>
        <w:trHeight w:hRule="exact" w:val="130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886EB2" w:rsidRPr="002D31C1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9B270F" w:rsidRDefault="00886EB2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886EB2" w:rsidRPr="00A3378B" w:rsidRDefault="00886EB2" w:rsidP="00A3378B">
          <w:pPr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 w:rsidRPr="00223D23">
            <w:rPr>
              <w:rFonts w:ascii="GOST type A" w:hAnsi="GOST type A"/>
              <w:i/>
              <w:sz w:val="58"/>
              <w:szCs w:val="58"/>
            </w:rPr>
            <w:t>Д</w:t>
          </w:r>
          <w:r w:rsidR="00182F2A">
            <w:rPr>
              <w:rFonts w:ascii="GOST type A" w:hAnsi="GOST type A"/>
              <w:i/>
              <w:sz w:val="58"/>
              <w:szCs w:val="58"/>
              <w:lang w:val="uk-UA"/>
            </w:rPr>
            <w:t>К62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 w:rsidR="00182F2A">
            <w:rPr>
              <w:rFonts w:ascii="GOST type A" w:hAnsi="GOST type A"/>
              <w:i/>
              <w:sz w:val="58"/>
              <w:szCs w:val="58"/>
              <w:lang w:val="uk-UA"/>
            </w:rPr>
            <w:t>750706</w:t>
          </w:r>
          <w:r w:rsidRPr="00182F2A">
            <w:rPr>
              <w:rFonts w:ascii="GOST type A" w:hAnsi="GOST type A"/>
              <w:i/>
              <w:sz w:val="58"/>
              <w:szCs w:val="58"/>
            </w:rPr>
            <w:t>.</w:t>
          </w:r>
          <w:r w:rsidR="00182F2A">
            <w:rPr>
              <w:rFonts w:ascii="GOST type A" w:hAnsi="GOST type A"/>
              <w:i/>
              <w:sz w:val="58"/>
              <w:szCs w:val="58"/>
              <w:lang w:val="uk-UA"/>
            </w:rPr>
            <w:t>001</w:t>
          </w:r>
          <w:r w:rsidR="006613AA">
            <w:rPr>
              <w:rFonts w:ascii="GOST type A" w:hAnsi="GOST type A"/>
              <w:i/>
              <w:sz w:val="58"/>
              <w:szCs w:val="58"/>
              <w:lang w:val="uk-UA"/>
            </w:rPr>
            <w:t xml:space="preserve"> СП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ГОСТ тип А" w:hAnsi="ГОСТ тип А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</w:rPr>
            <w:t>Арк.</w:t>
          </w:r>
        </w:p>
      </w:tc>
    </w:tr>
    <w:tr w:rsidR="00886EB2" w:rsidTr="007C46B0">
      <w:trPr>
        <w:cantSplit/>
        <w:trHeight w:hRule="exact" w:val="102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86EB2" w:rsidRPr="009B270F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86EB2" w:rsidRPr="00A3378B" w:rsidRDefault="00886EB2" w:rsidP="007C46B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A3378B">
            <w:rPr>
              <w:rFonts w:ascii="GOST type A" w:hAnsi="GOST type A"/>
              <w:i/>
              <w:sz w:val="32"/>
            </w:rPr>
            <w:fldChar w:fldCharType="begin"/>
          </w:r>
          <w:r w:rsidRPr="00A3378B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A3378B">
            <w:rPr>
              <w:rFonts w:ascii="GOST type A" w:hAnsi="GOST type A"/>
              <w:i/>
              <w:sz w:val="32"/>
            </w:rPr>
            <w:fldChar w:fldCharType="separate"/>
          </w:r>
          <w:r w:rsidR="00F74C87">
            <w:rPr>
              <w:rFonts w:ascii="GOST type A" w:hAnsi="GOST type A"/>
              <w:i/>
              <w:noProof/>
              <w:sz w:val="32"/>
            </w:rPr>
            <w:t>2</w:t>
          </w:r>
          <w:r w:rsidRPr="00A3378B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886EB2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886EB2" w:rsidRPr="00F610E0">
            <w:rPr>
              <w:rFonts w:ascii="GOST type A" w:hAnsi="GOST type A"/>
              <w:i/>
              <w:sz w:val="24"/>
              <w:szCs w:val="22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  <w:szCs w:val="22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2D31C1" w:rsidRDefault="00886EB2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</w:t>
          </w:r>
          <w:r w:rsidR="00886EB2" w:rsidRPr="00182F2A">
            <w:rPr>
              <w:rFonts w:ascii="GOST type A" w:hAnsi="GOST type A"/>
              <w:i/>
              <w:sz w:val="24"/>
            </w:rPr>
            <w:t xml:space="preserve"> </w:t>
          </w:r>
          <w:r w:rsidR="00886EB2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A3378B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Підп.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886EB2" w:rsidRPr="00C52797" w:rsidRDefault="00886EB2" w:rsidP="00807889">
    <w:pPr>
      <w:pStyle w:val="a5"/>
      <w:rPr>
        <w:sz w:val="2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6"/>
      <w:gridCol w:w="57"/>
      <w:gridCol w:w="283"/>
      <w:gridCol w:w="283"/>
      <w:gridCol w:w="992"/>
      <w:gridCol w:w="997"/>
    </w:tblGrid>
    <w:tr w:rsidR="00886EB2" w:rsidTr="007C46B0">
      <w:trPr>
        <w:cantSplit/>
        <w:trHeight w:hRule="exact" w:val="289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886EB2" w:rsidRDefault="00886EB2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8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886EB2" w:rsidRPr="008D0C44" w:rsidRDefault="00886EB2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886EB2" w:rsidTr="007C46B0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Default="00886EB2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886EB2" w:rsidRPr="008D0C44" w:rsidRDefault="00886EB2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886EB2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Default="00886EB2">
          <w:pPr>
            <w:jc w:val="center"/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886EB2" w:rsidRPr="00A3378B" w:rsidRDefault="0095193E" w:rsidP="00A3378B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>
            <w:rPr>
              <w:rFonts w:ascii="GOST type A" w:hAnsi="GOST type A"/>
              <w:i/>
              <w:sz w:val="58"/>
              <w:szCs w:val="58"/>
            </w:rPr>
            <w:t>ДК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62</w:t>
          </w:r>
          <w:r w:rsidR="00886EB2" w:rsidRPr="00223D23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750706</w:t>
          </w:r>
          <w:r w:rsidR="00886EB2" w:rsidRPr="0095193E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001 СП</w:t>
          </w:r>
        </w:p>
      </w:tc>
    </w:tr>
    <w:tr w:rsidR="00886EB2" w:rsidTr="007C46B0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886EB2" w:rsidRPr="002D31C1" w:rsidRDefault="00886EB2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8" w:type="dxa"/>
          <w:gridSpan w:val="9"/>
          <w:vMerge/>
          <w:tcBorders>
            <w:left w:val="nil"/>
            <w:right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886EB2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886EB2" w:rsidRPr="00A3378B" w:rsidRDefault="00A3378B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8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</w:rPr>
          </w:pPr>
        </w:p>
      </w:tc>
    </w:tr>
    <w:tr w:rsidR="00886EB2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886EB2" w:rsidRPr="00F610E0" w:rsidRDefault="00886EB2" w:rsidP="00A3378B">
          <w:pPr>
            <w:rPr>
              <w:rFonts w:ascii="GOST type A" w:hAnsi="GOST type A"/>
              <w:i/>
              <w:sz w:val="24"/>
              <w:szCs w:val="24"/>
            </w:rPr>
          </w:pPr>
          <w:bookmarkStart w:id="0" w:name="_GoBack"/>
          <w:bookmarkEnd w:id="0"/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A3378B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r w:rsidR="00A3378B">
            <w:rPr>
              <w:rFonts w:ascii="GOST type A" w:hAnsi="GOST type A"/>
              <w:i/>
              <w:sz w:val="24"/>
              <w:szCs w:val="24"/>
            </w:rPr>
            <w:t>зро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б.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86EB2" w:rsidRPr="00B309CE" w:rsidRDefault="00B309CE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Салім М. С.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886EB2" w:rsidRDefault="00E5310B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Плата</w:t>
          </w:r>
        </w:p>
        <w:p w:rsidR="00A3378B" w:rsidRPr="006118DE" w:rsidRDefault="00A3378B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Специфікація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Л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86EB2" w:rsidRPr="00A3378B" w:rsidRDefault="00A3378B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886EB2" w:rsidRPr="00F610E0" w:rsidRDefault="00A3378B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</w:t>
          </w:r>
          <w:r w:rsidR="00886EB2" w:rsidRPr="00F610E0">
            <w:rPr>
              <w:rFonts w:ascii="GOST type A" w:hAnsi="GOST type A"/>
              <w:i/>
              <w:sz w:val="24"/>
            </w:rPr>
            <w:t>в</w:t>
          </w:r>
        </w:p>
      </w:tc>
    </w:tr>
    <w:tr w:rsidR="00886EB2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886EB2" w:rsidRPr="00F610E0" w:rsidRDefault="00A3378B" w:rsidP="00A3378B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86EB2" w:rsidRPr="00A3378B" w:rsidRDefault="00A3378B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886EB2" w:rsidRPr="00E044EF" w:rsidRDefault="00886EB2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886EB2" w:rsidRPr="00F610E0" w:rsidRDefault="00886EB2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886EB2" w:rsidRPr="00F610E0" w:rsidRDefault="00886EB2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B309CE" w:rsidRDefault="00B309CE" w:rsidP="00DA534E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886EB2" w:rsidRPr="00B309CE" w:rsidRDefault="00B309CE" w:rsidP="00DA534E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3</w:t>
          </w:r>
        </w:p>
      </w:tc>
    </w:tr>
    <w:tr w:rsidR="00886EB2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886EB2" w:rsidRPr="00F610E0" w:rsidRDefault="00886EB2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86EB2" w:rsidRPr="00F610E0" w:rsidRDefault="00886EB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8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86EB2" w:rsidRPr="00A3378B" w:rsidRDefault="00F5567B" w:rsidP="009349B1">
          <w:pPr>
            <w:jc w:val="center"/>
            <w:rPr>
              <w:rFonts w:ascii="GOST type A" w:hAnsi="GOST type A"/>
              <w:i/>
              <w:sz w:val="28"/>
              <w:szCs w:val="36"/>
            </w:rPr>
          </w:pPr>
          <w:r>
            <w:rPr>
              <w:rFonts w:ascii="GOST type A" w:hAnsi="GOST type A" w:hint="eastAsia"/>
              <w:i/>
              <w:sz w:val="28"/>
              <w:szCs w:val="36"/>
            </w:rPr>
            <w:t>КПІ ім. І</w:t>
          </w:r>
          <w:r>
            <w:rPr>
              <w:rFonts w:ascii="GOST type A" w:hAnsi="GOST type A"/>
              <w:i/>
              <w:sz w:val="28"/>
              <w:szCs w:val="36"/>
              <w:lang w:val="uk-UA"/>
            </w:rPr>
            <w:t>.</w:t>
          </w:r>
          <w:r w:rsidR="00A3378B" w:rsidRPr="00A3378B">
            <w:rPr>
              <w:rFonts w:ascii="GOST type A" w:hAnsi="GOST type A" w:hint="eastAsia"/>
              <w:i/>
              <w:sz w:val="28"/>
              <w:szCs w:val="36"/>
            </w:rPr>
            <w:t>Сікорського,</w:t>
          </w:r>
        </w:p>
        <w:p w:rsidR="00A3378B" w:rsidRPr="009D1602" w:rsidRDefault="00A3378B" w:rsidP="009349B1">
          <w:pPr>
            <w:jc w:val="center"/>
            <w:rPr>
              <w:rFonts w:ascii="GOST type A" w:hAnsi="GOST type A"/>
              <w:sz w:val="28"/>
              <w:szCs w:val="34"/>
              <w:lang w:val="uk-UA"/>
            </w:rPr>
          </w:pPr>
          <w:r w:rsidRPr="00A3378B">
            <w:rPr>
              <w:rFonts w:ascii="GOST type A" w:hAnsi="GOST type A"/>
              <w:i/>
              <w:sz w:val="28"/>
              <w:szCs w:val="36"/>
              <w:lang w:val="uk-UA"/>
            </w:rPr>
            <w:t>ФЕЛ, КЕОА</w:t>
          </w:r>
          <w:r w:rsidR="009D1602" w:rsidRPr="006613AA">
            <w:rPr>
              <w:rFonts w:ascii="GOST type A" w:hAnsi="GOST type A"/>
              <w:i/>
              <w:sz w:val="28"/>
              <w:szCs w:val="36"/>
            </w:rPr>
            <w:t xml:space="preserve">, </w:t>
          </w:r>
          <w:r w:rsidR="009D1602">
            <w:rPr>
              <w:rFonts w:ascii="GOST type A" w:hAnsi="GOST type A"/>
              <w:i/>
              <w:sz w:val="28"/>
              <w:szCs w:val="36"/>
              <w:lang w:val="uk-UA"/>
            </w:rPr>
            <w:t>ДК-62</w:t>
          </w:r>
        </w:p>
      </w:tc>
    </w:tr>
    <w:tr w:rsidR="00886EB2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886EB2" w:rsidRPr="00F610E0" w:rsidRDefault="00886EB2" w:rsidP="008D0C44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Н.контр.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886EB2" w:rsidRPr="00F610E0" w:rsidRDefault="00886EB2" w:rsidP="00A3378B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  <w:vAlign w:val="center"/>
        </w:tcPr>
        <w:p w:rsidR="00886EB2" w:rsidRPr="00F610E0" w:rsidRDefault="00886EB2" w:rsidP="00993E35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</w:tcBorders>
          <w:vAlign w:val="center"/>
        </w:tcPr>
        <w:p w:rsidR="00886EB2" w:rsidRPr="002D31C1" w:rsidRDefault="00886EB2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886EB2" w:rsidRPr="00F610E0" w:rsidRDefault="00A3378B" w:rsidP="008D0C44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886EB2" w:rsidRPr="00F610E0">
            <w:rPr>
              <w:rFonts w:ascii="GOST type A" w:hAnsi="GOST type A"/>
              <w:i/>
              <w:sz w:val="24"/>
              <w:szCs w:val="24"/>
            </w:rPr>
            <w:t>тв.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A3378B" w:rsidRDefault="00A3378B" w:rsidP="00556296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Губар В.Г.</w:t>
          </w:r>
        </w:p>
        <w:p w:rsidR="00886EB2" w:rsidRPr="00F610E0" w:rsidRDefault="00886EB2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86EB2" w:rsidRPr="00F610E0" w:rsidRDefault="00886EB2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886EB2" w:rsidRPr="002D31C1" w:rsidRDefault="00886EB2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886EB2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</w:tr>
    <w:tr w:rsidR="00886EB2" w:rsidTr="007C46B0">
      <w:trPr>
        <w:trHeight w:hRule="exact" w:val="283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</w:t>
          </w:r>
          <w:r w:rsidR="00886EB2" w:rsidRPr="00A3378B">
            <w:rPr>
              <w:rFonts w:ascii="GOST type A" w:hAnsi="GOST type A"/>
              <w:i/>
              <w:sz w:val="24"/>
            </w:rPr>
            <w:t xml:space="preserve"> </w:t>
          </w:r>
          <w:r w:rsidR="00886EB2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П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 xml:space="preserve">дп. 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886EB2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A3378B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886EB2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F610E0" w:rsidRDefault="00A3378B" w:rsidP="00A3378B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886EB2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886EB2" w:rsidRPr="000E2948" w:rsidRDefault="00886EB2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A65" w:rsidRDefault="002C3A65">
      <w:r>
        <w:separator/>
      </w:r>
    </w:p>
  </w:footnote>
  <w:footnote w:type="continuationSeparator" w:id="0">
    <w:p w:rsidR="002C3A65" w:rsidRDefault="002C3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F2A" w:rsidRDefault="00182F2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EB2" w:rsidRPr="000E2948" w:rsidRDefault="00886EB2">
    <w:pPr>
      <w:rPr>
        <w:sz w:val="2"/>
        <w:szCs w:val="2"/>
      </w:rPr>
    </w:pPr>
  </w:p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40"/>
      <w:gridCol w:w="340"/>
      <w:gridCol w:w="454"/>
      <w:gridCol w:w="3969"/>
      <w:gridCol w:w="3572"/>
      <w:gridCol w:w="567"/>
      <w:gridCol w:w="1248"/>
    </w:tblGrid>
    <w:tr w:rsidR="00886EB2" w:rsidRPr="00714006" w:rsidTr="005E65EC">
      <w:trPr>
        <w:cantSplit/>
        <w:trHeight w:val="850"/>
      </w:trPr>
      <w:tc>
        <w:tcPr>
          <w:tcW w:w="340" w:type="dxa"/>
          <w:textDirection w:val="btLr"/>
          <w:vAlign w:val="center"/>
        </w:tcPr>
        <w:p w:rsidR="00886EB2" w:rsidRPr="00DB58AF" w:rsidRDefault="00886EB2" w:rsidP="007C46B0">
          <w:pPr>
            <w:jc w:val="center"/>
            <w:rPr>
              <w:rFonts w:ascii="GOST type A" w:hAnsi="GOST type A"/>
              <w:i/>
              <w:sz w:val="24"/>
              <w:szCs w:val="22"/>
              <w:lang w:val="en-US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Формат</w:t>
          </w:r>
        </w:p>
      </w:tc>
      <w:tc>
        <w:tcPr>
          <w:tcW w:w="340" w:type="dxa"/>
          <w:textDirection w:val="btLr"/>
          <w:vAlign w:val="center"/>
        </w:tcPr>
        <w:p w:rsidR="00886EB2" w:rsidRPr="00DB58AF" w:rsidRDefault="00886EB2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Зона</w:t>
          </w:r>
        </w:p>
      </w:tc>
      <w:tc>
        <w:tcPr>
          <w:tcW w:w="454" w:type="dxa"/>
          <w:textDirection w:val="btLr"/>
          <w:vAlign w:val="center"/>
        </w:tcPr>
        <w:p w:rsidR="00886EB2" w:rsidRPr="00DB58AF" w:rsidRDefault="00886EB2" w:rsidP="00A3378B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Позиц</w:t>
          </w:r>
          <w:r w:rsidR="00A3378B">
            <w:rPr>
              <w:rFonts w:ascii="GOST type A" w:hAnsi="GOST type A"/>
              <w:i/>
              <w:sz w:val="24"/>
              <w:szCs w:val="22"/>
              <w:lang w:val="uk-UA"/>
            </w:rPr>
            <w:t>і</w:t>
          </w:r>
          <w:r w:rsidRPr="00DB58AF">
            <w:rPr>
              <w:rFonts w:ascii="GOST type A" w:hAnsi="GOST type A"/>
              <w:i/>
              <w:sz w:val="24"/>
              <w:szCs w:val="22"/>
            </w:rPr>
            <w:t>я</w:t>
          </w:r>
        </w:p>
      </w:tc>
      <w:tc>
        <w:tcPr>
          <w:tcW w:w="3969" w:type="dxa"/>
          <w:vAlign w:val="center"/>
        </w:tcPr>
        <w:p w:rsidR="00886EB2" w:rsidRPr="00DB58AF" w:rsidRDefault="00A3378B" w:rsidP="00A3378B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="00886EB2" w:rsidRPr="00DB58AF">
            <w:rPr>
              <w:rFonts w:ascii="GOST type A" w:hAnsi="GOST type A"/>
              <w:i/>
              <w:sz w:val="34"/>
              <w:szCs w:val="34"/>
            </w:rPr>
            <w:t>означен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vAlign w:val="center"/>
        </w:tcPr>
        <w:p w:rsidR="00886EB2" w:rsidRPr="00A3378B" w:rsidRDefault="00886EB2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DB58AF">
            <w:rPr>
              <w:rFonts w:ascii="GOST type A" w:hAnsi="GOST type A"/>
              <w:i/>
              <w:sz w:val="34"/>
              <w:szCs w:val="34"/>
            </w:rPr>
            <w:t>На</w:t>
          </w:r>
          <w:r w:rsidR="00A3378B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extDirection w:val="btLr"/>
          <w:vAlign w:val="center"/>
        </w:tcPr>
        <w:p w:rsidR="00886EB2" w:rsidRPr="00714006" w:rsidRDefault="00886EB2" w:rsidP="007C46B0">
          <w:pPr>
            <w:ind w:left="-74" w:right="-74"/>
            <w:jc w:val="center"/>
            <w:rPr>
              <w:rFonts w:ascii="GOST type A" w:hAnsi="GOST type A"/>
              <w:i/>
              <w:sz w:val="28"/>
              <w:szCs w:val="22"/>
            </w:rPr>
          </w:pPr>
          <w:r w:rsidRPr="00714006">
            <w:rPr>
              <w:rFonts w:ascii="GOST type A" w:hAnsi="GOST type A"/>
              <w:i/>
              <w:sz w:val="24"/>
              <w:szCs w:val="22"/>
            </w:rPr>
            <w:t>К</w:t>
          </w:r>
          <w:r w:rsidR="00A3378B">
            <w:rPr>
              <w:rFonts w:ascii="GOST type A" w:hAnsi="GOST type A"/>
              <w:i/>
              <w:sz w:val="24"/>
              <w:szCs w:val="22"/>
            </w:rPr>
            <w:t>і</w:t>
          </w:r>
          <w:r w:rsidRPr="00714006">
            <w:rPr>
              <w:rFonts w:ascii="GOST type A" w:hAnsi="GOST type A"/>
              <w:i/>
              <w:sz w:val="24"/>
              <w:szCs w:val="22"/>
            </w:rPr>
            <w:t>л.</w:t>
          </w:r>
        </w:p>
      </w:tc>
      <w:tc>
        <w:tcPr>
          <w:tcW w:w="1248" w:type="dxa"/>
          <w:vAlign w:val="center"/>
        </w:tcPr>
        <w:p w:rsidR="00886EB2" w:rsidRPr="00CA5881" w:rsidRDefault="00A3378B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Примі</w:t>
          </w:r>
          <w:r w:rsidR="00886EB2"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886EB2" w:rsidRPr="00714006" w:rsidRDefault="00A3378B" w:rsidP="007C46B0">
          <w:pPr>
            <w:ind w:left="256" w:right="-74"/>
            <w:rPr>
              <w:rFonts w:ascii="GOST type A" w:hAnsi="GOST type A"/>
              <w:i/>
              <w:sz w:val="28"/>
              <w:szCs w:val="22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тка</w:t>
          </w:r>
        </w:p>
      </w:tc>
    </w:tr>
  </w:tbl>
  <w:p w:rsidR="00886EB2" w:rsidRDefault="00886EB2">
    <w:pPr>
      <w:pStyle w:val="a4"/>
      <w:spacing w:line="12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340"/>
      <w:gridCol w:w="454"/>
      <w:gridCol w:w="2268"/>
      <w:gridCol w:w="1701"/>
      <w:gridCol w:w="1701"/>
      <w:gridCol w:w="1871"/>
      <w:gridCol w:w="567"/>
      <w:gridCol w:w="1248"/>
    </w:tblGrid>
    <w:tr w:rsidR="00886EB2" w:rsidRPr="00714006" w:rsidTr="007C46B0">
      <w:trPr>
        <w:gridAfter w:val="3"/>
        <w:wAfter w:w="3686" w:type="dxa"/>
        <w:trHeight w:val="284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86EB2" w:rsidRPr="00CA5881" w:rsidRDefault="00886EB2" w:rsidP="007C46B0">
          <w:pPr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CA5881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86EB2" w:rsidRPr="00CA5881" w:rsidRDefault="00886EB2" w:rsidP="00A3378B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Перв.</w:t>
          </w:r>
          <w:r w:rsidRPr="00CA5881">
            <w:rPr>
              <w:rFonts w:ascii="GOST type A" w:hAnsi="GOST type A"/>
              <w:i/>
              <w:sz w:val="24"/>
              <w:szCs w:val="24"/>
            </w:rPr>
            <w:t xml:space="preserve"> </w:t>
          </w:r>
          <w:r w:rsidR="00A3378B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r w:rsidRPr="00CA5881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886EB2" w:rsidRPr="00714006" w:rsidTr="007C46B0">
      <w:trPr>
        <w:gridAfter w:val="3"/>
        <w:wAfter w:w="3686" w:type="dxa"/>
        <w:trHeight w:val="397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86EB2" w:rsidRPr="00714006" w:rsidRDefault="00886EB2" w:rsidP="007C46B0">
          <w:pPr>
            <w:jc w:val="center"/>
            <w:rPr>
              <w:rFonts w:ascii="GOST type A" w:hAnsi="GOST type A"/>
              <w:b/>
              <w:sz w:val="24"/>
              <w:szCs w:val="24"/>
            </w:rPr>
          </w:pP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86EB2" w:rsidRPr="00A3378B" w:rsidRDefault="00886EB2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886EB2" w:rsidRPr="00714006" w:rsidTr="005E65EC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cantSplit/>
        <w:trHeight w:hRule="exact" w:val="851"/>
      </w:trPr>
      <w:tc>
        <w:tcPr>
          <w:tcW w:w="34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886EB2" w:rsidRPr="00CA5881" w:rsidRDefault="00886EB2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Формат</w:t>
          </w:r>
        </w:p>
      </w:tc>
      <w:tc>
        <w:tcPr>
          <w:tcW w:w="3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886EB2" w:rsidRPr="00CA5881" w:rsidRDefault="00886EB2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Зона</w:t>
          </w: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886EB2" w:rsidRPr="00CA5881" w:rsidRDefault="00886EB2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Позиц</w:t>
          </w:r>
          <w:r w:rsidR="00A3378B">
            <w:rPr>
              <w:rFonts w:ascii="GOST type A" w:hAnsi="GOST type A"/>
              <w:i/>
              <w:sz w:val="24"/>
              <w:szCs w:val="28"/>
              <w:lang w:val="uk-UA"/>
            </w:rPr>
            <w:t>ія</w:t>
          </w:r>
        </w:p>
      </w:tc>
      <w:tc>
        <w:tcPr>
          <w:tcW w:w="396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A3378B" w:rsidRDefault="00A3378B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="00886EB2" w:rsidRPr="00CA5881">
            <w:rPr>
              <w:rFonts w:ascii="GOST type A" w:hAnsi="GOST type A"/>
              <w:i/>
              <w:sz w:val="34"/>
              <w:szCs w:val="34"/>
            </w:rPr>
            <w:t>означен</w:t>
          </w:r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86EB2" w:rsidRPr="00A3378B" w:rsidRDefault="00886EB2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CA5881">
            <w:rPr>
              <w:rFonts w:ascii="GOST type A" w:hAnsi="GOST type A"/>
              <w:i/>
              <w:sz w:val="34"/>
              <w:szCs w:val="34"/>
            </w:rPr>
            <w:t>На</w:t>
          </w:r>
          <w:r w:rsidR="00A3378B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886EB2" w:rsidRPr="00CA5881" w:rsidRDefault="00886EB2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К</w:t>
          </w:r>
          <w:r w:rsidR="00A3378B">
            <w:rPr>
              <w:rFonts w:ascii="GOST type A" w:hAnsi="GOST type A"/>
              <w:i/>
              <w:sz w:val="24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4"/>
              <w:szCs w:val="28"/>
            </w:rPr>
            <w:t>л.</w:t>
          </w:r>
        </w:p>
      </w:tc>
      <w:tc>
        <w:tcPr>
          <w:tcW w:w="1248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886EB2" w:rsidRPr="00CA5881" w:rsidRDefault="00886EB2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 w:rsidRPr="00CA5881">
            <w:rPr>
              <w:rFonts w:ascii="GOST type A" w:hAnsi="GOST type A"/>
              <w:i/>
              <w:sz w:val="28"/>
              <w:szCs w:val="28"/>
            </w:rPr>
            <w:t>Прим</w:t>
          </w:r>
          <w:r w:rsidR="00A3378B">
            <w:rPr>
              <w:rFonts w:ascii="GOST type A" w:hAnsi="GOST type A"/>
              <w:i/>
              <w:sz w:val="28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886EB2" w:rsidRPr="00CA5881" w:rsidRDefault="00A3378B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тки</w:t>
          </w:r>
        </w:p>
      </w:tc>
    </w:tr>
  </w:tbl>
  <w:p w:rsidR="00886EB2" w:rsidRDefault="00886EB2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125AD"/>
    <w:rsid w:val="00013D00"/>
    <w:rsid w:val="00014D20"/>
    <w:rsid w:val="000169E0"/>
    <w:rsid w:val="000304AB"/>
    <w:rsid w:val="0003283C"/>
    <w:rsid w:val="00042CEB"/>
    <w:rsid w:val="00050276"/>
    <w:rsid w:val="00053211"/>
    <w:rsid w:val="00057C83"/>
    <w:rsid w:val="00061A45"/>
    <w:rsid w:val="00061F22"/>
    <w:rsid w:val="000669F5"/>
    <w:rsid w:val="00092395"/>
    <w:rsid w:val="00094FF6"/>
    <w:rsid w:val="000A0764"/>
    <w:rsid w:val="000A14BE"/>
    <w:rsid w:val="000A2A49"/>
    <w:rsid w:val="000A3B6A"/>
    <w:rsid w:val="000A6FC3"/>
    <w:rsid w:val="000B1957"/>
    <w:rsid w:val="000B41B7"/>
    <w:rsid w:val="000B6D24"/>
    <w:rsid w:val="000B7DF9"/>
    <w:rsid w:val="000D75D0"/>
    <w:rsid w:val="000E2943"/>
    <w:rsid w:val="000E2948"/>
    <w:rsid w:val="000E7BB4"/>
    <w:rsid w:val="001027D5"/>
    <w:rsid w:val="001029F2"/>
    <w:rsid w:val="001116D7"/>
    <w:rsid w:val="00150045"/>
    <w:rsid w:val="00174687"/>
    <w:rsid w:val="00182F2A"/>
    <w:rsid w:val="001A0227"/>
    <w:rsid w:val="001A4D07"/>
    <w:rsid w:val="001B2897"/>
    <w:rsid w:val="001B341A"/>
    <w:rsid w:val="001C2BC1"/>
    <w:rsid w:val="001D02A1"/>
    <w:rsid w:val="001D3088"/>
    <w:rsid w:val="001D6C12"/>
    <w:rsid w:val="001E4786"/>
    <w:rsid w:val="001F5D5C"/>
    <w:rsid w:val="00200A59"/>
    <w:rsid w:val="0021367D"/>
    <w:rsid w:val="00231A63"/>
    <w:rsid w:val="00241000"/>
    <w:rsid w:val="00241E24"/>
    <w:rsid w:val="00245CEA"/>
    <w:rsid w:val="00267CE1"/>
    <w:rsid w:val="00267CF0"/>
    <w:rsid w:val="002903E9"/>
    <w:rsid w:val="00296876"/>
    <w:rsid w:val="002C24A9"/>
    <w:rsid w:val="002C3A65"/>
    <w:rsid w:val="002C5A4A"/>
    <w:rsid w:val="002D31C1"/>
    <w:rsid w:val="002D750E"/>
    <w:rsid w:val="00334D92"/>
    <w:rsid w:val="00341F6A"/>
    <w:rsid w:val="003537DC"/>
    <w:rsid w:val="00354EDD"/>
    <w:rsid w:val="00360DEB"/>
    <w:rsid w:val="00372306"/>
    <w:rsid w:val="00373082"/>
    <w:rsid w:val="00375E1F"/>
    <w:rsid w:val="003A0E12"/>
    <w:rsid w:val="003B1B25"/>
    <w:rsid w:val="003B7204"/>
    <w:rsid w:val="003B77E0"/>
    <w:rsid w:val="003E0186"/>
    <w:rsid w:val="003F7A21"/>
    <w:rsid w:val="004221D9"/>
    <w:rsid w:val="00427833"/>
    <w:rsid w:val="004322C8"/>
    <w:rsid w:val="00453ACB"/>
    <w:rsid w:val="004561D1"/>
    <w:rsid w:val="00456404"/>
    <w:rsid w:val="0046075B"/>
    <w:rsid w:val="004620BC"/>
    <w:rsid w:val="004641A1"/>
    <w:rsid w:val="00466CAE"/>
    <w:rsid w:val="00471F45"/>
    <w:rsid w:val="00483848"/>
    <w:rsid w:val="00485D36"/>
    <w:rsid w:val="004874CA"/>
    <w:rsid w:val="004A0F77"/>
    <w:rsid w:val="004A19F7"/>
    <w:rsid w:val="004B1F92"/>
    <w:rsid w:val="004B61E0"/>
    <w:rsid w:val="004D1CF0"/>
    <w:rsid w:val="004E10A4"/>
    <w:rsid w:val="004E5C5E"/>
    <w:rsid w:val="004E7DFC"/>
    <w:rsid w:val="004F06D8"/>
    <w:rsid w:val="004F0844"/>
    <w:rsid w:val="004F220C"/>
    <w:rsid w:val="0050746B"/>
    <w:rsid w:val="00507D1A"/>
    <w:rsid w:val="00514986"/>
    <w:rsid w:val="005173E6"/>
    <w:rsid w:val="00524E1B"/>
    <w:rsid w:val="005506A4"/>
    <w:rsid w:val="00554F49"/>
    <w:rsid w:val="00556296"/>
    <w:rsid w:val="005848CF"/>
    <w:rsid w:val="005934CD"/>
    <w:rsid w:val="005A4640"/>
    <w:rsid w:val="005B033E"/>
    <w:rsid w:val="005B06DC"/>
    <w:rsid w:val="005B14C2"/>
    <w:rsid w:val="005B4907"/>
    <w:rsid w:val="005C3611"/>
    <w:rsid w:val="005C69DB"/>
    <w:rsid w:val="005D7705"/>
    <w:rsid w:val="005E65EC"/>
    <w:rsid w:val="006006AB"/>
    <w:rsid w:val="00604431"/>
    <w:rsid w:val="00604EA7"/>
    <w:rsid w:val="006118DE"/>
    <w:rsid w:val="006133A5"/>
    <w:rsid w:val="0061500C"/>
    <w:rsid w:val="006153D9"/>
    <w:rsid w:val="00622127"/>
    <w:rsid w:val="00625F20"/>
    <w:rsid w:val="00642AC4"/>
    <w:rsid w:val="00660B1C"/>
    <w:rsid w:val="006613AA"/>
    <w:rsid w:val="00665CBF"/>
    <w:rsid w:val="006669F2"/>
    <w:rsid w:val="0067052A"/>
    <w:rsid w:val="006A2FC3"/>
    <w:rsid w:val="006B575F"/>
    <w:rsid w:val="006C05B0"/>
    <w:rsid w:val="006C1974"/>
    <w:rsid w:val="006C392D"/>
    <w:rsid w:val="006D28DC"/>
    <w:rsid w:val="006F63DA"/>
    <w:rsid w:val="00700510"/>
    <w:rsid w:val="007054B7"/>
    <w:rsid w:val="0071131D"/>
    <w:rsid w:val="00711CE2"/>
    <w:rsid w:val="0071359A"/>
    <w:rsid w:val="00735017"/>
    <w:rsid w:val="00735E9E"/>
    <w:rsid w:val="00743396"/>
    <w:rsid w:val="00755CE9"/>
    <w:rsid w:val="00761E41"/>
    <w:rsid w:val="00762552"/>
    <w:rsid w:val="007634F8"/>
    <w:rsid w:val="00777265"/>
    <w:rsid w:val="0079572B"/>
    <w:rsid w:val="007A38D2"/>
    <w:rsid w:val="007C2689"/>
    <w:rsid w:val="007C46B0"/>
    <w:rsid w:val="007C54BD"/>
    <w:rsid w:val="007C716E"/>
    <w:rsid w:val="007D198F"/>
    <w:rsid w:val="007D3058"/>
    <w:rsid w:val="007D50B1"/>
    <w:rsid w:val="007D606C"/>
    <w:rsid w:val="007E1DC2"/>
    <w:rsid w:val="007E22EE"/>
    <w:rsid w:val="007E512A"/>
    <w:rsid w:val="007F5564"/>
    <w:rsid w:val="00800B50"/>
    <w:rsid w:val="00807889"/>
    <w:rsid w:val="00810157"/>
    <w:rsid w:val="00815EB6"/>
    <w:rsid w:val="00861D94"/>
    <w:rsid w:val="008661AA"/>
    <w:rsid w:val="00866BA0"/>
    <w:rsid w:val="00882274"/>
    <w:rsid w:val="00886EB2"/>
    <w:rsid w:val="0089542C"/>
    <w:rsid w:val="008B5A44"/>
    <w:rsid w:val="008D0C44"/>
    <w:rsid w:val="008D20F2"/>
    <w:rsid w:val="008D4273"/>
    <w:rsid w:val="008E568A"/>
    <w:rsid w:val="008E7F2A"/>
    <w:rsid w:val="008F415D"/>
    <w:rsid w:val="00905AB9"/>
    <w:rsid w:val="009141AD"/>
    <w:rsid w:val="009349B1"/>
    <w:rsid w:val="0094621E"/>
    <w:rsid w:val="0095193E"/>
    <w:rsid w:val="009702B5"/>
    <w:rsid w:val="009829FD"/>
    <w:rsid w:val="009839CF"/>
    <w:rsid w:val="009842AC"/>
    <w:rsid w:val="0099381C"/>
    <w:rsid w:val="00993E35"/>
    <w:rsid w:val="00995D5F"/>
    <w:rsid w:val="00997294"/>
    <w:rsid w:val="009A1A29"/>
    <w:rsid w:val="009A2E73"/>
    <w:rsid w:val="009A5343"/>
    <w:rsid w:val="009B270F"/>
    <w:rsid w:val="009B317F"/>
    <w:rsid w:val="009B732A"/>
    <w:rsid w:val="009D1602"/>
    <w:rsid w:val="009D2E11"/>
    <w:rsid w:val="009F3B0A"/>
    <w:rsid w:val="009F3ED7"/>
    <w:rsid w:val="009F65A6"/>
    <w:rsid w:val="00A1029D"/>
    <w:rsid w:val="00A12057"/>
    <w:rsid w:val="00A30FB0"/>
    <w:rsid w:val="00A3378B"/>
    <w:rsid w:val="00A33C63"/>
    <w:rsid w:val="00A36823"/>
    <w:rsid w:val="00A403C0"/>
    <w:rsid w:val="00A40DFB"/>
    <w:rsid w:val="00A448A3"/>
    <w:rsid w:val="00A44E09"/>
    <w:rsid w:val="00A5626F"/>
    <w:rsid w:val="00A7306D"/>
    <w:rsid w:val="00A74B33"/>
    <w:rsid w:val="00A7661A"/>
    <w:rsid w:val="00AB1C85"/>
    <w:rsid w:val="00AB4DF8"/>
    <w:rsid w:val="00AB7FEC"/>
    <w:rsid w:val="00AF53AD"/>
    <w:rsid w:val="00B11D2B"/>
    <w:rsid w:val="00B23636"/>
    <w:rsid w:val="00B26E27"/>
    <w:rsid w:val="00B309CE"/>
    <w:rsid w:val="00B31627"/>
    <w:rsid w:val="00B349EC"/>
    <w:rsid w:val="00B37CD8"/>
    <w:rsid w:val="00B401AF"/>
    <w:rsid w:val="00B44D5C"/>
    <w:rsid w:val="00B60155"/>
    <w:rsid w:val="00B661CD"/>
    <w:rsid w:val="00B67B42"/>
    <w:rsid w:val="00B942F8"/>
    <w:rsid w:val="00B96DE0"/>
    <w:rsid w:val="00BB379A"/>
    <w:rsid w:val="00BB4999"/>
    <w:rsid w:val="00BD399D"/>
    <w:rsid w:val="00BD6F3B"/>
    <w:rsid w:val="00BE75E6"/>
    <w:rsid w:val="00C00056"/>
    <w:rsid w:val="00C26B87"/>
    <w:rsid w:val="00C3136B"/>
    <w:rsid w:val="00C4244F"/>
    <w:rsid w:val="00C44640"/>
    <w:rsid w:val="00C52797"/>
    <w:rsid w:val="00C54556"/>
    <w:rsid w:val="00C60637"/>
    <w:rsid w:val="00C6696F"/>
    <w:rsid w:val="00C8712A"/>
    <w:rsid w:val="00CB1CEF"/>
    <w:rsid w:val="00CC31D7"/>
    <w:rsid w:val="00CF08F8"/>
    <w:rsid w:val="00CF7A76"/>
    <w:rsid w:val="00D048F1"/>
    <w:rsid w:val="00D46A16"/>
    <w:rsid w:val="00D530A6"/>
    <w:rsid w:val="00D55192"/>
    <w:rsid w:val="00D56D1B"/>
    <w:rsid w:val="00D6531E"/>
    <w:rsid w:val="00D8456E"/>
    <w:rsid w:val="00D96224"/>
    <w:rsid w:val="00DA1888"/>
    <w:rsid w:val="00DA534E"/>
    <w:rsid w:val="00DB116D"/>
    <w:rsid w:val="00DD1631"/>
    <w:rsid w:val="00DD4452"/>
    <w:rsid w:val="00DD75B2"/>
    <w:rsid w:val="00DE2AA9"/>
    <w:rsid w:val="00DF39D3"/>
    <w:rsid w:val="00DF650F"/>
    <w:rsid w:val="00E044EF"/>
    <w:rsid w:val="00E07ABB"/>
    <w:rsid w:val="00E11228"/>
    <w:rsid w:val="00E164B8"/>
    <w:rsid w:val="00E24DC7"/>
    <w:rsid w:val="00E342CB"/>
    <w:rsid w:val="00E42D8F"/>
    <w:rsid w:val="00E44857"/>
    <w:rsid w:val="00E511BC"/>
    <w:rsid w:val="00E5310B"/>
    <w:rsid w:val="00E56DF7"/>
    <w:rsid w:val="00E6152F"/>
    <w:rsid w:val="00E6534B"/>
    <w:rsid w:val="00E74CAA"/>
    <w:rsid w:val="00E765FB"/>
    <w:rsid w:val="00E95282"/>
    <w:rsid w:val="00EB2BF6"/>
    <w:rsid w:val="00EC6604"/>
    <w:rsid w:val="00EE1B47"/>
    <w:rsid w:val="00EE5D4A"/>
    <w:rsid w:val="00EE6ED8"/>
    <w:rsid w:val="00EF429A"/>
    <w:rsid w:val="00F060B4"/>
    <w:rsid w:val="00F14E28"/>
    <w:rsid w:val="00F2202F"/>
    <w:rsid w:val="00F22E18"/>
    <w:rsid w:val="00F339FC"/>
    <w:rsid w:val="00F35754"/>
    <w:rsid w:val="00F45C8A"/>
    <w:rsid w:val="00F52B1B"/>
    <w:rsid w:val="00F5567B"/>
    <w:rsid w:val="00F610E0"/>
    <w:rsid w:val="00F74C87"/>
    <w:rsid w:val="00F7523A"/>
    <w:rsid w:val="00F75A3A"/>
    <w:rsid w:val="00F77290"/>
    <w:rsid w:val="00F808EB"/>
    <w:rsid w:val="00F97C20"/>
    <w:rsid w:val="00FB0D38"/>
    <w:rsid w:val="00FB4FD8"/>
    <w:rsid w:val="00FC031E"/>
    <w:rsid w:val="00FC416D"/>
    <w:rsid w:val="00FE217F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C84CC-DF2D-4E35-929F-682C6A7A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779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Sasha Athenes</dc:creator>
  <cp:lastModifiedBy>Пользователь Windows</cp:lastModifiedBy>
  <cp:revision>70</cp:revision>
  <cp:lastPrinted>2017-01-24T14:40:00Z</cp:lastPrinted>
  <dcterms:created xsi:type="dcterms:W3CDTF">2017-06-08T14:33:00Z</dcterms:created>
  <dcterms:modified xsi:type="dcterms:W3CDTF">2019-05-28T19:06:00Z</dcterms:modified>
  <cp:category>.doc</cp:category>
</cp:coreProperties>
</file>