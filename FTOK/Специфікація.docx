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454"/>
        <w:gridCol w:w="3969"/>
        <w:gridCol w:w="3572"/>
        <w:gridCol w:w="567"/>
        <w:gridCol w:w="1248"/>
      </w:tblGrid>
      <w:tr w:rsidR="005E65EC" w:rsidRPr="00714006" w14:paraId="40096DDB" w14:textId="77777777" w:rsidTr="00B67B42">
        <w:trPr>
          <w:trHeight w:hRule="exact" w:val="454"/>
        </w:trPr>
        <w:tc>
          <w:tcPr>
            <w:tcW w:w="340" w:type="dxa"/>
            <w:vAlign w:val="center"/>
          </w:tcPr>
          <w:p w14:paraId="7376EBED" w14:textId="77777777" w:rsidR="005E65EC" w:rsidRPr="00DE2AA9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vAlign w:val="center"/>
          </w:tcPr>
          <w:p w14:paraId="3445D3DE" w14:textId="77777777" w:rsidR="005E65EC" w:rsidRPr="00714006" w:rsidRDefault="005E65EC" w:rsidP="007C46B0">
            <w:pPr>
              <w:spacing w:before="60" w:after="6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54" w:type="dxa"/>
            <w:vAlign w:val="center"/>
          </w:tcPr>
          <w:p w14:paraId="75DDAD5C" w14:textId="77777777" w:rsidR="005E65EC" w:rsidRPr="00714006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545087B9" w14:textId="77777777" w:rsidR="005E65EC" w:rsidRPr="00714006" w:rsidRDefault="005E65EC" w:rsidP="007C46B0">
            <w:pPr>
              <w:spacing w:before="60" w:after="6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14:paraId="3073B43A" w14:textId="77777777" w:rsidR="005E65EC" w:rsidRPr="00714006" w:rsidRDefault="005E65EC" w:rsidP="007C46B0">
            <w:pPr>
              <w:spacing w:before="60" w:after="60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1D5DDC0" w14:textId="77777777" w:rsidR="005E65EC" w:rsidRPr="00714006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64A8EFEE" w14:textId="77777777" w:rsidR="005E65EC" w:rsidRPr="00714006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556296" w:rsidRPr="00714006" w14:paraId="6792D512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44C82FB8" w14:textId="77777777" w:rsidR="00556296" w:rsidRPr="00201876" w:rsidRDefault="00556296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EDB726B" w14:textId="77777777"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C16523" w14:textId="77777777"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D51C9A1" w14:textId="77777777" w:rsidR="00556296" w:rsidRPr="00CE2490" w:rsidRDefault="00556296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05B0FE22" w14:textId="77777777" w:rsidR="00556296" w:rsidRPr="00354EDD" w:rsidRDefault="00354EDD" w:rsidP="00556296">
            <w:pPr>
              <w:pStyle w:val="3"/>
              <w:spacing w:before="0" w:after="0"/>
              <w:rPr>
                <w:rFonts w:ascii="GOST type A" w:hAnsi="GOST type A"/>
                <w:b/>
                <w:i/>
                <w:spacing w:val="0"/>
                <w:sz w:val="32"/>
                <w:szCs w:val="28"/>
                <w:lang w:val="uk-UA"/>
              </w:rPr>
            </w:pPr>
            <w:r>
              <w:rPr>
                <w:rFonts w:ascii="GOST type A" w:hAnsi="GOST type A"/>
                <w:b/>
                <w:i/>
                <w:spacing w:val="0"/>
                <w:sz w:val="32"/>
                <w:szCs w:val="28"/>
                <w:lang w:val="uk-UA"/>
              </w:rPr>
              <w:t>Документація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120D41" w14:textId="77777777"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39936B94" w14:textId="77777777" w:rsidR="00556296" w:rsidRPr="00201876" w:rsidRDefault="00556296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556296" w:rsidRPr="00714006" w14:paraId="3345D77E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0704F83F" w14:textId="77777777" w:rsidR="00556296" w:rsidRPr="00201876" w:rsidRDefault="00556296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4B44128" w14:textId="77777777"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234852D" w14:textId="77777777"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3E613E5" w14:textId="77777777" w:rsidR="00556296" w:rsidRPr="00CE2490" w:rsidRDefault="00556296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0C961E79" w14:textId="77777777" w:rsidR="00556296" w:rsidRPr="00050276" w:rsidRDefault="00556296" w:rsidP="00886EB2">
            <w:pPr>
              <w:pStyle w:val="2"/>
              <w:spacing w:before="0" w:after="0"/>
              <w:rPr>
                <w:rFonts w:ascii="ГОСТ тип А" w:hAnsi="ГОСТ тип А"/>
                <w:szCs w:val="24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1BB91B" w14:textId="77777777"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20994702" w14:textId="77777777" w:rsidR="00556296" w:rsidRPr="00201876" w:rsidRDefault="00556296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556296" w:rsidRPr="00714006" w14:paraId="1CFAA6F9" w14:textId="77777777" w:rsidTr="00AB0745">
        <w:trPr>
          <w:trHeight w:hRule="exact" w:val="842"/>
        </w:trPr>
        <w:tc>
          <w:tcPr>
            <w:tcW w:w="340" w:type="dxa"/>
            <w:shd w:val="clear" w:color="auto" w:fill="auto"/>
            <w:vAlign w:val="center"/>
          </w:tcPr>
          <w:p w14:paraId="1968C65B" w14:textId="77777777" w:rsidR="00556296" w:rsidRPr="00354EDD" w:rsidRDefault="00354EDD" w:rsidP="007C54BD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  <w:r>
              <w:rPr>
                <w:rFonts w:ascii="GOST type A" w:hAnsi="GOST type A"/>
                <w:i/>
                <w:sz w:val="22"/>
              </w:rPr>
              <w:t>А4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38E52C5" w14:textId="77777777"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60A34DE" w14:textId="77777777" w:rsidR="00556296" w:rsidRPr="0000111D" w:rsidRDefault="00556296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09B18AB" w14:textId="33C5BDDA" w:rsidR="00556296" w:rsidRPr="0000111D" w:rsidRDefault="00354EDD" w:rsidP="006118DE">
            <w:pPr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</w:rPr>
              <w:t>ДК</w:t>
            </w:r>
            <w:r w:rsidR="005C386C"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82</w:t>
            </w:r>
            <w:r w:rsidRPr="0000111D">
              <w:rPr>
                <w:rFonts w:ascii="GOST type A" w:hAnsi="GOST type A"/>
                <w:i/>
                <w:sz w:val="32"/>
                <w:szCs w:val="32"/>
              </w:rPr>
              <w:t>.</w:t>
            </w:r>
            <w:r w:rsidR="005C386C"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469338</w:t>
            </w:r>
            <w:r w:rsidRPr="0000111D">
              <w:rPr>
                <w:rFonts w:ascii="GOST type A" w:hAnsi="GOST type A"/>
                <w:i/>
                <w:sz w:val="32"/>
                <w:szCs w:val="32"/>
              </w:rPr>
              <w:t>.001 ПЕ3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490E20CD" w14:textId="41568FC5" w:rsidR="00556296" w:rsidRPr="0000111D" w:rsidRDefault="005C386C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Захист телефона від піратів</w:t>
            </w:r>
            <w:r w:rsidR="00200A59"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. </w:t>
            </w:r>
            <w:r w:rsidR="00354EDD"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Перелік елементів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0D39A8" w14:textId="77777777" w:rsidR="00556296" w:rsidRPr="0000111D" w:rsidRDefault="00200A59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C69AC10" w14:textId="77777777" w:rsidR="00556296" w:rsidRPr="0000111D" w:rsidRDefault="00556296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556296" w:rsidRPr="00714006" w14:paraId="0E044A6A" w14:textId="77777777" w:rsidTr="00AB0745">
        <w:trPr>
          <w:trHeight w:hRule="exact" w:val="854"/>
        </w:trPr>
        <w:tc>
          <w:tcPr>
            <w:tcW w:w="340" w:type="dxa"/>
            <w:shd w:val="clear" w:color="auto" w:fill="auto"/>
            <w:vAlign w:val="center"/>
          </w:tcPr>
          <w:p w14:paraId="56E46B08" w14:textId="22DC6A63" w:rsidR="00556296" w:rsidRPr="005C386C" w:rsidRDefault="00354EDD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uk-UA"/>
              </w:rPr>
            </w:pPr>
            <w:r>
              <w:rPr>
                <w:rFonts w:ascii="GOST type A" w:hAnsi="GOST type A"/>
                <w:i/>
                <w:sz w:val="22"/>
              </w:rPr>
              <w:t>А</w:t>
            </w:r>
            <w:r w:rsidR="005C386C">
              <w:rPr>
                <w:rFonts w:ascii="GOST type A" w:hAnsi="GOST type A"/>
                <w:i/>
                <w:sz w:val="22"/>
                <w:lang w:val="uk-UA"/>
              </w:rPr>
              <w:t>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3EB042D" w14:textId="77777777"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A0BE5E6" w14:textId="77777777" w:rsidR="00556296" w:rsidRPr="0000111D" w:rsidRDefault="00556296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57F8131" w14:textId="677F5989" w:rsidR="00556296" w:rsidRPr="0000111D" w:rsidRDefault="005C386C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</w:rPr>
              <w:t>ДК</w:t>
            </w: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82</w:t>
            </w:r>
            <w:r w:rsidRPr="0000111D">
              <w:rPr>
                <w:rFonts w:ascii="GOST type A" w:hAnsi="GOST type A"/>
                <w:i/>
                <w:sz w:val="32"/>
                <w:szCs w:val="32"/>
              </w:rPr>
              <w:t>.</w:t>
            </w: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469338</w:t>
            </w:r>
            <w:r w:rsidR="00200A59" w:rsidRPr="0000111D">
              <w:rPr>
                <w:rFonts w:ascii="GOST type A" w:hAnsi="GOST type A"/>
                <w:i/>
                <w:sz w:val="32"/>
                <w:szCs w:val="32"/>
              </w:rPr>
              <w:t>.001 Е3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378C306F" w14:textId="0BDEE8AC" w:rsidR="00556296" w:rsidRPr="0000111D" w:rsidRDefault="005C386C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Захист телефона від піратів</w:t>
            </w:r>
            <w:r w:rsidR="00200A59"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.</w:t>
            </w:r>
          </w:p>
          <w:p w14:paraId="182AE114" w14:textId="77777777" w:rsidR="00200A59" w:rsidRPr="0000111D" w:rsidRDefault="00200A59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Схема електрична принципова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096C12" w14:textId="77777777" w:rsidR="00556296" w:rsidRPr="0000111D" w:rsidRDefault="00200A59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483C408" w14:textId="77777777" w:rsidR="00556296" w:rsidRPr="0000111D" w:rsidRDefault="00556296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2DD8BA3A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5A78060" w14:textId="77777777" w:rsidR="006118DE" w:rsidRPr="006118DE" w:rsidRDefault="00200A59" w:rsidP="006118DE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uk-UA"/>
              </w:rPr>
            </w:pPr>
            <w:r>
              <w:rPr>
                <w:rFonts w:ascii="GOST type A" w:hAnsi="GOST type A"/>
                <w:i/>
                <w:sz w:val="22"/>
                <w:lang w:val="uk-UA"/>
              </w:rPr>
              <w:t>А2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5F4C1BD" w14:textId="77777777"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B9217C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E468A3A" w14:textId="169DA494" w:rsidR="006118DE" w:rsidRPr="0000111D" w:rsidRDefault="00200A59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</w:rPr>
              <w:t>ДК</w:t>
            </w:r>
            <w:r w:rsidR="005C386C"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82</w:t>
            </w:r>
            <w:r w:rsidRPr="0000111D">
              <w:rPr>
                <w:rFonts w:ascii="GOST type A" w:hAnsi="GOST type A"/>
                <w:i/>
                <w:sz w:val="32"/>
                <w:szCs w:val="32"/>
              </w:rPr>
              <w:t>.750706.001 СК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7331E0C2" w14:textId="77777777" w:rsidR="006118DE" w:rsidRPr="0000111D" w:rsidRDefault="00200A59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Плата. Складальне креслення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885EE5" w14:textId="77777777" w:rsidR="006118DE" w:rsidRPr="0000111D" w:rsidRDefault="00200A59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9AD711A" w14:textId="77777777" w:rsidR="006118DE" w:rsidRPr="0000111D" w:rsidRDefault="006118DE" w:rsidP="006118DE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</w:tr>
      <w:tr w:rsidR="006118DE" w:rsidRPr="00714006" w14:paraId="234E586E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6E6D1D5B" w14:textId="77777777"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0C278A" w14:textId="77777777"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55C029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0B9B572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F729401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A4D00B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32CDFC21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16D0A747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0FA330A8" w14:textId="77777777"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8E5575" w14:textId="77777777" w:rsidR="006118DE" w:rsidRPr="002060F4" w:rsidRDefault="006118DE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971145D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22709BA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EAD2286" w14:textId="77777777" w:rsidR="006118DE" w:rsidRPr="0000111D" w:rsidRDefault="00711CE2" w:rsidP="00711CE2">
            <w:pPr>
              <w:pStyle w:val="3"/>
              <w:spacing w:before="0" w:after="0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b/>
                <w:i/>
                <w:spacing w:val="0"/>
                <w:sz w:val="32"/>
                <w:szCs w:val="32"/>
                <w:lang w:val="uk-UA"/>
              </w:rPr>
              <w:t>Деталі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312558F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6169117C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70D7C774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DAE117A" w14:textId="77777777"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9E1687B" w14:textId="77777777"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7723DDA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4BBC81C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2F8B3F0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1BC8E4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76F6B056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5CE5BC8B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210BA2DB" w14:textId="77777777" w:rsidR="006118DE" w:rsidRPr="00711CE2" w:rsidRDefault="00711CE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uk-UA"/>
              </w:rPr>
            </w:pPr>
            <w:r>
              <w:rPr>
                <w:rFonts w:ascii="GOST type A" w:hAnsi="GOST type A"/>
                <w:i/>
                <w:sz w:val="22"/>
                <w:lang w:val="uk-UA"/>
              </w:rPr>
              <w:t>А2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6736CD2" w14:textId="77777777"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229626" w14:textId="77777777" w:rsidR="006118DE" w:rsidRPr="0000111D" w:rsidRDefault="00E765FB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AE6EBD3" w14:textId="3CE11398" w:rsidR="006118DE" w:rsidRPr="0000111D" w:rsidRDefault="0000111D" w:rsidP="006118DE">
            <w:pPr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</w:rPr>
              <w:t>ДК</w:t>
            </w: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82</w:t>
            </w:r>
            <w:r w:rsidRPr="0000111D">
              <w:rPr>
                <w:rFonts w:ascii="GOST type A" w:hAnsi="GOST type A"/>
                <w:i/>
                <w:sz w:val="32"/>
                <w:szCs w:val="32"/>
              </w:rPr>
              <w:t>.75</w:t>
            </w:r>
            <w:r w:rsidR="00F701CF">
              <w:rPr>
                <w:rFonts w:ascii="GOST type A" w:hAnsi="GOST type A"/>
                <w:i/>
                <w:sz w:val="32"/>
                <w:szCs w:val="32"/>
                <w:lang w:val="en-US"/>
              </w:rPr>
              <w:t>8723</w:t>
            </w:r>
            <w:r w:rsidRPr="0000111D">
              <w:rPr>
                <w:rFonts w:ascii="GOST type A" w:hAnsi="GOST type A"/>
                <w:i/>
                <w:sz w:val="32"/>
                <w:szCs w:val="32"/>
              </w:rPr>
              <w:t>.001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47F1C416" w14:textId="77777777" w:rsidR="006118DE" w:rsidRPr="0000111D" w:rsidRDefault="00711CE2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Плата друкована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FC4FF1" w14:textId="77777777" w:rsidR="006118DE" w:rsidRPr="0000111D" w:rsidRDefault="00711CE2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0A93A320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18CDB04C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47F09FE" w14:textId="77777777"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8AF4BE2" w14:textId="77777777"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7FF0BA0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E6DA987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00D86EC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FDCE46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50DF124B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0397DC4C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25F1206A" w14:textId="77777777"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E753CF4" w14:textId="77777777"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B02A31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B4F7391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2114C61" w14:textId="77777777" w:rsidR="006118DE" w:rsidRPr="0000111D" w:rsidRDefault="00E765FB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00111D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Інші вироби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CAC02BF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6DF24D99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773C07E0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3EB10DE" w14:textId="77777777"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BF31CDF" w14:textId="77777777"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8A7532E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62EE015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6F574D55" w14:textId="77777777" w:rsidR="006118DE" w:rsidRPr="0000111D" w:rsidRDefault="006118DE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3EAF91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16E2008E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C80754" w:rsidRPr="00714006" w14:paraId="6747D9D1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20EA016" w14:textId="77777777" w:rsidR="00C80754" w:rsidRPr="00987454" w:rsidRDefault="00C8075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6205B90" w14:textId="77777777" w:rsidR="00C80754" w:rsidRPr="0000111D" w:rsidRDefault="00C80754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6568A0" w14:textId="77777777" w:rsidR="00C80754" w:rsidRPr="0000111D" w:rsidRDefault="00C80754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76B7646" w14:textId="77777777" w:rsidR="00C80754" w:rsidRPr="0000111D" w:rsidRDefault="00C80754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0A54574" w14:textId="4D5C3805" w:rsidR="00C80754" w:rsidRPr="0000111D" w:rsidRDefault="00C80754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00111D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Діоди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664DCD" w14:textId="77777777" w:rsidR="00C80754" w:rsidRPr="0000111D" w:rsidRDefault="00C80754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42C3A96F" w14:textId="77777777" w:rsidR="00C80754" w:rsidRPr="0000111D" w:rsidRDefault="00C80754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C80754" w:rsidRPr="00714006" w14:paraId="3D551099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1244D7CE" w14:textId="77777777" w:rsidR="00C80754" w:rsidRPr="00987454" w:rsidRDefault="00C8075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17AF55" w14:textId="77777777" w:rsidR="00C80754" w:rsidRPr="0000111D" w:rsidRDefault="00C80754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AE443F" w14:textId="77777777" w:rsidR="00C80754" w:rsidRPr="0000111D" w:rsidRDefault="00C80754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97CDBD0" w14:textId="77777777" w:rsidR="00C80754" w:rsidRPr="0000111D" w:rsidRDefault="00C80754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16097383" w14:textId="77777777" w:rsidR="00C80754" w:rsidRPr="0000111D" w:rsidRDefault="00C80754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A11DDE" w14:textId="77777777" w:rsidR="00C80754" w:rsidRPr="0000111D" w:rsidRDefault="00C80754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570386BE" w14:textId="77777777" w:rsidR="00C80754" w:rsidRPr="0000111D" w:rsidRDefault="00C80754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C80754" w:rsidRPr="00714006" w14:paraId="5C9B4C3A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454448F5" w14:textId="77777777" w:rsidR="00C80754" w:rsidRPr="00987454" w:rsidRDefault="00C8075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7AFB46C" w14:textId="77777777" w:rsidR="00C80754" w:rsidRPr="0000111D" w:rsidRDefault="00C80754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AA96FC5" w14:textId="7AF8E2F0" w:rsidR="00C80754" w:rsidRPr="001F0ED2" w:rsidRDefault="00EE7C8B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131BEEB" w14:textId="77777777" w:rsidR="00C80754" w:rsidRPr="0000111D" w:rsidRDefault="00C80754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C761BDB" w14:textId="25740311" w:rsidR="00C80754" w:rsidRPr="0000111D" w:rsidRDefault="00C80754" w:rsidP="00C80754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1N4148W Yangjie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177C46" w14:textId="47FFFFE5" w:rsidR="00C80754" w:rsidRPr="0000111D" w:rsidRDefault="00C80754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5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3207497F" w14:textId="7B44166E" w:rsidR="00C80754" w:rsidRPr="0000111D" w:rsidRDefault="00C80754" w:rsidP="00C80754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VD3-VD7</w:t>
            </w:r>
          </w:p>
        </w:tc>
      </w:tr>
      <w:tr w:rsidR="00C80754" w:rsidRPr="00714006" w14:paraId="5563C590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640701D3" w14:textId="77777777" w:rsidR="00C80754" w:rsidRPr="00987454" w:rsidRDefault="00C8075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BDDE705" w14:textId="77777777" w:rsidR="00C80754" w:rsidRPr="0000111D" w:rsidRDefault="00C80754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F4B630" w14:textId="2A3D81CD" w:rsidR="00C80754" w:rsidRPr="001F0ED2" w:rsidRDefault="00EE7C8B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8FDFD37" w14:textId="77777777" w:rsidR="00C80754" w:rsidRPr="0000111D" w:rsidRDefault="00C80754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2E82681" w14:textId="0C1CCD63" w:rsidR="00C80754" w:rsidRPr="0000111D" w:rsidRDefault="00C80754" w:rsidP="00C80754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BZX384 NXP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1A28E9" w14:textId="1F15E8EA" w:rsidR="00C80754" w:rsidRPr="0000111D" w:rsidRDefault="00C80754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39A04AD6" w14:textId="2696FE36" w:rsidR="00C80754" w:rsidRPr="0000111D" w:rsidRDefault="00C80754" w:rsidP="00C80754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VD1,VD2</w:t>
            </w:r>
          </w:p>
        </w:tc>
      </w:tr>
      <w:tr w:rsidR="00C80754" w:rsidRPr="00714006" w14:paraId="3B30D7D8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EACB3B8" w14:textId="77777777" w:rsidR="00C80754" w:rsidRPr="00987454" w:rsidRDefault="00C8075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27794E0" w14:textId="77777777" w:rsidR="00C80754" w:rsidRPr="0000111D" w:rsidRDefault="00C80754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97391C" w14:textId="77777777" w:rsidR="00C80754" w:rsidRPr="0000111D" w:rsidRDefault="00C80754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4769195" w14:textId="77777777" w:rsidR="00C80754" w:rsidRPr="0000111D" w:rsidRDefault="00C80754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13BBD3A1" w14:textId="77777777" w:rsidR="00C80754" w:rsidRPr="0000111D" w:rsidRDefault="00C80754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B285E8" w14:textId="77777777" w:rsidR="00C80754" w:rsidRPr="0000111D" w:rsidRDefault="00C80754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06C7D486" w14:textId="77777777" w:rsidR="00C80754" w:rsidRPr="0000111D" w:rsidRDefault="00C80754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09030850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507075F" w14:textId="77777777"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9B2B00A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183205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643C11B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0541A19" w14:textId="77777777" w:rsidR="006118DE" w:rsidRPr="0000111D" w:rsidRDefault="00E765FB" w:rsidP="00995D5F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00111D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Конденсатори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7A237F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79B0A6FC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690980A5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46294CA" w14:textId="77777777"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4F2FE45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91184B1" w14:textId="77777777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01C5C29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2B084CEA" w14:textId="77777777" w:rsidR="006118DE" w:rsidRPr="0000111D" w:rsidRDefault="006118DE" w:rsidP="00BB379A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7B7370" w14:textId="77777777" w:rsidR="006118DE" w:rsidRPr="0000111D" w:rsidRDefault="006118DE" w:rsidP="00BB379A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33088600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278F6E0D" w14:textId="77777777" w:rsidTr="00AB0745">
        <w:trPr>
          <w:trHeight w:hRule="exact" w:val="563"/>
        </w:trPr>
        <w:tc>
          <w:tcPr>
            <w:tcW w:w="340" w:type="dxa"/>
            <w:shd w:val="clear" w:color="auto" w:fill="auto"/>
            <w:vAlign w:val="center"/>
          </w:tcPr>
          <w:p w14:paraId="2C992132" w14:textId="77777777"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99B3A2F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313C756" w14:textId="41B8D1E6" w:rsidR="006118DE" w:rsidRPr="001F0ED2" w:rsidRDefault="00EE7C8B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8D2F2CD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FB98407" w14:textId="1F80B5CB" w:rsidR="006118DE" w:rsidRPr="0000111D" w:rsidRDefault="00BB379A" w:rsidP="00E765FB">
            <w:pPr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</w:rPr>
              <w:t xml:space="preserve">C-0805 </w:t>
            </w:r>
            <w:r w:rsidR="00DB3CE6" w:rsidRPr="0000111D">
              <w:rPr>
                <w:rFonts w:ascii="GOST type A" w:hAnsi="GOST type A"/>
                <w:i/>
                <w:sz w:val="32"/>
                <w:szCs w:val="32"/>
              </w:rPr>
              <w:t>50</w:t>
            </w:r>
            <w:r w:rsidRPr="0000111D">
              <w:rPr>
                <w:rFonts w:ascii="GOST type A" w:hAnsi="GOST type A"/>
                <w:i/>
                <w:sz w:val="32"/>
                <w:szCs w:val="32"/>
              </w:rPr>
              <w:t xml:space="preserve"> В 1</w:t>
            </w:r>
            <w:r w:rsidR="00DB3CE6" w:rsidRPr="0000111D">
              <w:rPr>
                <w:rFonts w:ascii="GOST type A" w:hAnsi="GOST type A"/>
                <w:i/>
                <w:sz w:val="32"/>
                <w:szCs w:val="32"/>
              </w:rPr>
              <w:t>мк</w:t>
            </w:r>
            <w:r w:rsidRPr="0000111D">
              <w:rPr>
                <w:rFonts w:ascii="GOST type A" w:hAnsi="GOST type A"/>
                <w:i/>
                <w:sz w:val="32"/>
                <w:szCs w:val="32"/>
              </w:rPr>
              <w:t>Ф 10% X7R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0AED69" w14:textId="2FCEBC70" w:rsidR="006118DE" w:rsidRPr="0000111D" w:rsidRDefault="00DB3CE6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D42D26D" w14:textId="0F73A3F7" w:rsidR="006118DE" w:rsidRPr="0000111D" w:rsidRDefault="00BB379A" w:rsidP="00886EB2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C</w:t>
            </w:r>
            <w:r w:rsidR="00DB3CE6"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1-</w:t>
            </w:r>
            <w:r w:rsidR="00DB3CE6"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C3</w:t>
            </w:r>
          </w:p>
        </w:tc>
      </w:tr>
      <w:tr w:rsidR="006118DE" w:rsidRPr="00714006" w14:paraId="2E843298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447DA304" w14:textId="77777777"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2E3B66F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DA7BF8" w14:textId="609EAE62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CD2A30D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7C5E7E9" w14:textId="62660116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5ECCB4" w14:textId="7E449855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75E00747" w14:textId="2894F1F0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</w:tr>
      <w:tr w:rsidR="006118DE" w:rsidRPr="00714006" w14:paraId="4AF53E04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2095B82E" w14:textId="77777777"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AC770B6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03BD234" w14:textId="4294D28C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1FBF7CC" w14:textId="77777777" w:rsidR="006118DE" w:rsidRPr="0000111D" w:rsidRDefault="006118DE" w:rsidP="006118DE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A5E1DF5" w14:textId="67C7FF5A" w:rsidR="006118DE" w:rsidRPr="0000111D" w:rsidRDefault="00DB3CE6" w:rsidP="00DB3CE6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Мікросхеми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B01979" w14:textId="75123DCE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59CDE5C9" w14:textId="2B52D1C3" w:rsidR="006118DE" w:rsidRPr="0000111D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6118DE" w:rsidRPr="00714006" w14:paraId="38A52F66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3D58EBCE" w14:textId="77777777"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75B1B33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2F3372" w14:textId="625E22BE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6D54D91" w14:textId="77777777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00D9383" w14:textId="5067C3B7" w:rsidR="006118DE" w:rsidRPr="0000111D" w:rsidRDefault="006118DE" w:rsidP="00BB379A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3E0C848" w14:textId="37CC2483" w:rsidR="006118DE" w:rsidRPr="0000111D" w:rsidRDefault="006118DE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317034C5" w14:textId="2DA1980C" w:rsidR="006118DE" w:rsidRPr="0000111D" w:rsidRDefault="006118DE" w:rsidP="00886EB2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</w:tr>
      <w:tr w:rsidR="006118DE" w:rsidRPr="00714006" w14:paraId="1D1E3CD0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341840FC" w14:textId="77777777"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181D0BA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C31267F" w14:textId="7F1FBED0" w:rsidR="006118DE" w:rsidRPr="001F0ED2" w:rsidRDefault="00EE7C8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49E8F15" w14:textId="77777777" w:rsidR="006118DE" w:rsidRPr="0000111D" w:rsidRDefault="006118DE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61E3F444" w14:textId="187C1212" w:rsidR="006118DE" w:rsidRPr="0000111D" w:rsidRDefault="00DB3CE6" w:rsidP="00C80754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74</w:t>
            </w:r>
            <w:r w:rsidR="00336071"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AC191SC Fairchild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1EB42A" w14:textId="46B8862C" w:rsidR="006118DE" w:rsidRPr="0000111D" w:rsidRDefault="00DB3CE6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1F27279" w14:textId="0203ED2E" w:rsidR="006118DE" w:rsidRPr="0000111D" w:rsidRDefault="00DB3CE6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DD8,DD9</w:t>
            </w:r>
          </w:p>
        </w:tc>
      </w:tr>
      <w:tr w:rsidR="006118DE" w:rsidRPr="00714006" w14:paraId="3951590F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2C0FC707" w14:textId="77777777"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4531000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199B7E4" w14:textId="77777777" w:rsidR="006118DE" w:rsidRPr="0000111D" w:rsidRDefault="006118DE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13066A3" w14:textId="77777777" w:rsidR="006118DE" w:rsidRPr="0000111D" w:rsidRDefault="006118DE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68DE7FFC" w14:textId="77777777" w:rsidR="006118DE" w:rsidRPr="0000111D" w:rsidRDefault="006118DE" w:rsidP="00C80754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E0E1A8" w14:textId="77777777" w:rsidR="006118DE" w:rsidRPr="0000111D" w:rsidRDefault="006118DE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603DAE37" w14:textId="6BAEA904" w:rsidR="006118DE" w:rsidRPr="0000111D" w:rsidRDefault="00DB3CE6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DD12,DD13</w:t>
            </w:r>
          </w:p>
        </w:tc>
      </w:tr>
      <w:tr w:rsidR="006118DE" w:rsidRPr="00714006" w14:paraId="115DD66A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00D26F91" w14:textId="77777777"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40EBC5C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45CCF1E" w14:textId="0A6816EA" w:rsidR="006118DE" w:rsidRPr="001F0ED2" w:rsidRDefault="00EE7C8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AA6171F" w14:textId="77777777" w:rsidR="006118DE" w:rsidRPr="0000111D" w:rsidRDefault="006118DE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  <w:p w14:paraId="5A532F87" w14:textId="77777777" w:rsidR="005C386C" w:rsidRPr="0000111D" w:rsidRDefault="005C386C" w:rsidP="00C80754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</w:p>
          <w:p w14:paraId="448FC1E3" w14:textId="77777777" w:rsidR="005C386C" w:rsidRPr="0000111D" w:rsidRDefault="005C386C" w:rsidP="00C80754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</w:p>
          <w:p w14:paraId="64D657DC" w14:textId="77777777" w:rsidR="005C386C" w:rsidRPr="0000111D" w:rsidRDefault="005C386C" w:rsidP="00C80754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</w:p>
          <w:p w14:paraId="1F457961" w14:textId="77777777" w:rsidR="005C386C" w:rsidRPr="0000111D" w:rsidRDefault="005C386C" w:rsidP="00C80754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</w:p>
          <w:p w14:paraId="20B30A2D" w14:textId="77777777" w:rsidR="005C386C" w:rsidRPr="0000111D" w:rsidRDefault="005C386C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  <w:p w14:paraId="578291FE" w14:textId="474E44D2" w:rsidR="005C386C" w:rsidRPr="0000111D" w:rsidRDefault="005C386C" w:rsidP="00C80754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727A892" w14:textId="3AB25276" w:rsidR="006118DE" w:rsidRPr="0000111D" w:rsidRDefault="00336071" w:rsidP="00C80754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74HC86D Philips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7AC713" w14:textId="6ACE0A8A" w:rsidR="006118DE" w:rsidRPr="0000111D" w:rsidRDefault="00336071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C33FC2C" w14:textId="6288F388" w:rsidR="006118DE" w:rsidRPr="0000111D" w:rsidRDefault="00336071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DD1</w:t>
            </w:r>
          </w:p>
        </w:tc>
      </w:tr>
      <w:tr w:rsidR="006118DE" w:rsidRPr="00714006" w14:paraId="565EFE8F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7F75D59" w14:textId="77777777"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7C50C0E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D6C3E10" w14:textId="0318433D" w:rsidR="006118DE" w:rsidRPr="001F0ED2" w:rsidRDefault="00EE7C8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95E8DE" w14:textId="77777777" w:rsidR="006118DE" w:rsidRPr="0000111D" w:rsidRDefault="006118DE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E136CA2" w14:textId="7B690651" w:rsidR="006118DE" w:rsidRPr="0000111D" w:rsidRDefault="00336071" w:rsidP="00C80754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74HCT74PW NXP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3B508D" w14:textId="72171AB8" w:rsidR="006118DE" w:rsidRPr="0000111D" w:rsidRDefault="00336071" w:rsidP="00C807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308E18ED" w14:textId="0FF1F4F6" w:rsidR="006118DE" w:rsidRPr="0000111D" w:rsidRDefault="00336071" w:rsidP="00C807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DD2</w:t>
            </w:r>
          </w:p>
        </w:tc>
      </w:tr>
      <w:tr w:rsidR="006118DE" w:rsidRPr="00714006" w14:paraId="6E162DB0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15589236" w14:textId="77777777"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1EDE86E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FA6A07" w14:textId="019C5642" w:rsidR="006118DE" w:rsidRPr="001F0ED2" w:rsidRDefault="00EE7C8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7C24C84" w14:textId="77777777" w:rsidR="006118DE" w:rsidRPr="0000111D" w:rsidRDefault="006118DE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3FE1063" w14:textId="3C773998" w:rsidR="006118DE" w:rsidRPr="0000111D" w:rsidRDefault="00D6382B" w:rsidP="00C80754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CD4061A NXP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C774CB" w14:textId="2D8E4EFB" w:rsidR="006118DE" w:rsidRPr="00986E14" w:rsidRDefault="00986E14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72D84684" w14:textId="2A8FE329" w:rsidR="006118DE" w:rsidRPr="00986E14" w:rsidRDefault="00986E14" w:rsidP="00986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986E14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DD10</w:t>
            </w:r>
          </w:p>
        </w:tc>
      </w:tr>
      <w:tr w:rsidR="006118DE" w:rsidRPr="00714006" w14:paraId="63CF3E6D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63E39CF7" w14:textId="77777777"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E099C74" w14:textId="77777777" w:rsidR="006118DE" w:rsidRPr="0000111D" w:rsidRDefault="006118DE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C3D71F" w14:textId="27B820C5" w:rsidR="006118DE" w:rsidRPr="001F0ED2" w:rsidRDefault="00EE7C8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12096F5" w14:textId="77777777" w:rsidR="006118DE" w:rsidRPr="0000111D" w:rsidRDefault="006118DE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2A4BEE8D" w14:textId="3356C101" w:rsidR="006118DE" w:rsidRPr="0000111D" w:rsidRDefault="00D6382B" w:rsidP="00C80754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CD74AC02M96 TI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0B5DE1" w14:textId="4778C0BC" w:rsidR="006118DE" w:rsidRPr="00986E14" w:rsidRDefault="00986E14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51D6597" w14:textId="0AA66C1D" w:rsidR="006118DE" w:rsidRPr="00986E14" w:rsidRDefault="00986E14" w:rsidP="00986E1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986E14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DD3</w:t>
            </w:r>
          </w:p>
        </w:tc>
      </w:tr>
      <w:tr w:rsidR="00F97C20" w:rsidRPr="00714006" w14:paraId="739C66CF" w14:textId="77777777" w:rsidTr="00AB0745">
        <w:trPr>
          <w:trHeight w:hRule="exact" w:val="708"/>
        </w:trPr>
        <w:tc>
          <w:tcPr>
            <w:tcW w:w="340" w:type="dxa"/>
            <w:shd w:val="clear" w:color="auto" w:fill="auto"/>
            <w:vAlign w:val="center"/>
          </w:tcPr>
          <w:p w14:paraId="209ABD02" w14:textId="77777777"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51AE4C" w14:textId="77777777" w:rsidR="00F97C20" w:rsidRPr="0000111D" w:rsidRDefault="00F97C20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9878C5" w14:textId="5869DCAC" w:rsidR="00F97C20" w:rsidRPr="001F0ED2" w:rsidRDefault="00EE7C8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10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F5DEB6A" w14:textId="77777777" w:rsidR="00F97C20" w:rsidRPr="0000111D" w:rsidRDefault="00F97C20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011D3726" w14:textId="5EBD81E2" w:rsidR="00F97C20" w:rsidRPr="0000111D" w:rsidRDefault="00D6382B" w:rsidP="00C80754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 xml:space="preserve">SN74HC10QDREP Texas </w:t>
            </w: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  <w:lang w:val="en-US"/>
              </w:rPr>
              <w:t>Instruments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D9672C" w14:textId="5B1DD9CB" w:rsidR="00F97C20" w:rsidRPr="007E5D7A" w:rsidRDefault="007E5D7A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757EFEF" w14:textId="36BCBF4E" w:rsidR="00F97C20" w:rsidRPr="0000111D" w:rsidRDefault="00D6382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DD4,DD7</w:t>
            </w:r>
          </w:p>
        </w:tc>
      </w:tr>
      <w:tr w:rsidR="00F97C20" w:rsidRPr="00714006" w14:paraId="5990EE3F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220FBE0" w14:textId="77777777"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6B90C6" w14:textId="77777777" w:rsidR="00F97C20" w:rsidRPr="0000111D" w:rsidRDefault="00F97C20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79DD1F2" w14:textId="50B4D805" w:rsidR="00F97C20" w:rsidRPr="0000111D" w:rsidRDefault="00F97C20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C8C1ED5" w14:textId="77777777" w:rsidR="00F97C20" w:rsidRPr="0000111D" w:rsidRDefault="00F97C20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2687BD34" w14:textId="188D09FE" w:rsidR="00F97C20" w:rsidRPr="0000111D" w:rsidRDefault="00F97C20" w:rsidP="00C80754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72360D" w14:textId="615EF301" w:rsidR="00F97C20" w:rsidRPr="0000111D" w:rsidRDefault="00F97C20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78907978" w14:textId="13E0EBA4" w:rsidR="00F97C20" w:rsidRPr="0000111D" w:rsidRDefault="00D6382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DD11,DD14</w:t>
            </w:r>
          </w:p>
        </w:tc>
      </w:tr>
      <w:tr w:rsidR="00F97C20" w:rsidRPr="00714006" w14:paraId="07037C86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2810D841" w14:textId="77777777"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94508A3" w14:textId="77777777" w:rsidR="00F97C20" w:rsidRPr="0000111D" w:rsidRDefault="00F97C20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8691294" w14:textId="6BC12E6F" w:rsidR="00F97C20" w:rsidRPr="001F0ED2" w:rsidRDefault="001F0ED2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  <w:r w:rsidR="00EE7C8B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1FAAEE7" w14:textId="77777777" w:rsidR="00F97C20" w:rsidRPr="0000111D" w:rsidRDefault="00F97C20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1914A66B" w14:textId="3D723E57" w:rsidR="00F97C20" w:rsidRPr="0000111D" w:rsidRDefault="00D6382B" w:rsidP="00C80754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TC74AC04F Toshiba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4109D2" w14:textId="17292E0B" w:rsidR="00F97C20" w:rsidRPr="0000111D" w:rsidRDefault="00D6382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0222AAEA" w14:textId="41AFE494" w:rsidR="00F97C20" w:rsidRPr="0000111D" w:rsidRDefault="00D6382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DD5,DD6</w:t>
            </w:r>
          </w:p>
        </w:tc>
      </w:tr>
      <w:tr w:rsidR="00F97C20" w:rsidRPr="00714006" w14:paraId="6476607C" w14:textId="77777777" w:rsidTr="00AB0745">
        <w:trPr>
          <w:trHeight w:hRule="exact" w:val="788"/>
        </w:trPr>
        <w:tc>
          <w:tcPr>
            <w:tcW w:w="340" w:type="dxa"/>
            <w:shd w:val="clear" w:color="auto" w:fill="auto"/>
            <w:vAlign w:val="center"/>
          </w:tcPr>
          <w:p w14:paraId="2BCCC5EC" w14:textId="77777777"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9D1C3C4" w14:textId="77777777" w:rsidR="00F97C20" w:rsidRPr="0000111D" w:rsidRDefault="00F97C20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502D61" w14:textId="6204F94B" w:rsidR="00F97C20" w:rsidRPr="001F0ED2" w:rsidRDefault="00336071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  <w:r w:rsidR="00EE7C8B">
              <w:rPr>
                <w:rFonts w:ascii="GOST type A" w:hAnsi="GOST type A"/>
                <w:i/>
                <w:sz w:val="32"/>
                <w:szCs w:val="32"/>
                <w:lang w:val="uk-UA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1E9A513" w14:textId="77777777" w:rsidR="00F97C20" w:rsidRPr="0000111D" w:rsidRDefault="00F97C20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6B6EA4A3" w14:textId="7275401B" w:rsidR="00F97C20" w:rsidRPr="0000111D" w:rsidRDefault="00D6382B" w:rsidP="00C80754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>КР1014КТ1А Электроника и связь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AF0026" w14:textId="21D81492" w:rsidR="00F97C20" w:rsidRPr="0000111D" w:rsidRDefault="00D6382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6AA559E4" w14:textId="32273C7E" w:rsidR="00F97C20" w:rsidRPr="0000111D" w:rsidRDefault="00D6382B" w:rsidP="00C8075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DA1</w:t>
            </w:r>
          </w:p>
        </w:tc>
      </w:tr>
      <w:tr w:rsidR="00F97C20" w:rsidRPr="00714006" w14:paraId="029A2093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2C605B07" w14:textId="77777777" w:rsidR="00F97C20" w:rsidRPr="00201876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790D731" w14:textId="77777777" w:rsidR="00F97C20" w:rsidRPr="0000111D" w:rsidRDefault="00F97C20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A9C1664" w14:textId="77777777" w:rsidR="00F97C20" w:rsidRPr="0000111D" w:rsidRDefault="00F97C20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113DEE2" w14:textId="77777777" w:rsidR="00F97C20" w:rsidRPr="0000111D" w:rsidRDefault="00F97C20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625A54CC" w14:textId="77777777" w:rsidR="00F97C20" w:rsidRPr="0000111D" w:rsidRDefault="00F97C20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E740800" w14:textId="77777777" w:rsidR="00F97C20" w:rsidRPr="0000111D" w:rsidRDefault="00F97C20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0463C571" w14:textId="77777777" w:rsidR="00F97C20" w:rsidRPr="0000111D" w:rsidRDefault="00F97C20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DD75B2" w:rsidRPr="00714006" w14:paraId="76A778A8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6DE0546F" w14:textId="77777777" w:rsidR="00DD75B2" w:rsidRPr="00987454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2140689" w14:textId="77777777" w:rsidR="00DD75B2" w:rsidRPr="0000111D" w:rsidRDefault="00DD75B2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4B8903" w14:textId="77777777" w:rsidR="00DD75B2" w:rsidRPr="0000111D" w:rsidRDefault="00DD75B2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DD430BA" w14:textId="77777777" w:rsidR="00DD75B2" w:rsidRPr="0000111D" w:rsidRDefault="00DD75B2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05E13FA" w14:textId="77777777" w:rsidR="00DD75B2" w:rsidRPr="0000111D" w:rsidRDefault="00AB1C85" w:rsidP="00886EB2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00111D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Резистори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3157CD" w14:textId="77777777" w:rsidR="00DD75B2" w:rsidRPr="0000111D" w:rsidRDefault="00DD75B2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54024896" w14:textId="77777777" w:rsidR="00DD75B2" w:rsidRPr="0000111D" w:rsidRDefault="00DD75B2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DD75B2" w:rsidRPr="00714006" w14:paraId="342451D0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11CCC0E4" w14:textId="77777777" w:rsidR="00DD75B2" w:rsidRPr="00987454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710A80B" w14:textId="77777777" w:rsidR="00DD75B2" w:rsidRPr="0000111D" w:rsidRDefault="00DD75B2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0B9732" w14:textId="77777777" w:rsidR="00DD75B2" w:rsidRPr="0000111D" w:rsidRDefault="00DD75B2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8B433E7" w14:textId="77777777" w:rsidR="00DD75B2" w:rsidRPr="0000111D" w:rsidRDefault="00DD75B2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437FD7B" w14:textId="77777777" w:rsidR="00DD75B2" w:rsidRPr="0000111D" w:rsidRDefault="00DD75B2" w:rsidP="00A40DFB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3044C59" w14:textId="77777777" w:rsidR="00DD75B2" w:rsidRPr="0000111D" w:rsidRDefault="00DD75B2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76F1C520" w14:textId="77777777" w:rsidR="00DD75B2" w:rsidRPr="0000111D" w:rsidRDefault="00DD75B2" w:rsidP="00886EB2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</w:tr>
      <w:tr w:rsidR="00DD75B2" w:rsidRPr="00714006" w14:paraId="6C649748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06375B2" w14:textId="77777777" w:rsidR="00DD75B2" w:rsidRPr="00201876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2A72567" w14:textId="77777777" w:rsidR="00DD75B2" w:rsidRPr="0000111D" w:rsidRDefault="00DD75B2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1529E15" w14:textId="737A85AC" w:rsidR="00DD75B2" w:rsidRPr="001F0ED2" w:rsidRDefault="00AB1C85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  <w:r w:rsidR="00EE7C8B">
              <w:rPr>
                <w:rFonts w:ascii="GOST type A" w:hAnsi="GOST type A"/>
                <w:i/>
                <w:sz w:val="32"/>
                <w:szCs w:val="32"/>
                <w:lang w:val="uk-UA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9877846" w14:textId="77777777" w:rsidR="00DD75B2" w:rsidRPr="0000111D" w:rsidRDefault="00DD75B2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0D1DFDCF" w14:textId="1092EABE" w:rsidR="00DD75B2" w:rsidRPr="0000111D" w:rsidRDefault="00D6382B" w:rsidP="00D6382B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 xml:space="preserve">R-0805 0,125 Вт 39 кОм 5 %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9EA2A6" w14:textId="77777777" w:rsidR="00DD75B2" w:rsidRPr="0000111D" w:rsidRDefault="00AB1C85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AD299D7" w14:textId="55B7CDC5" w:rsidR="00DD75B2" w:rsidRPr="0000111D" w:rsidRDefault="00AB1C85" w:rsidP="00886EB2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R</w:t>
            </w:r>
            <w:r w:rsidR="00D6382B"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4</w:t>
            </w:r>
          </w:p>
        </w:tc>
      </w:tr>
      <w:tr w:rsidR="00E6152F" w:rsidRPr="00714006" w14:paraId="6E34C5CA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6A0C9E9D" w14:textId="77777777"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12DD7D0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6BCF3D1" w14:textId="12E5199F" w:rsidR="00E6152F" w:rsidRPr="001F0ED2" w:rsidRDefault="00E6152F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  <w:r w:rsidR="00EE7C8B">
              <w:rPr>
                <w:rFonts w:ascii="GOST type A" w:hAnsi="GOST type A"/>
                <w:i/>
                <w:sz w:val="32"/>
                <w:szCs w:val="32"/>
                <w:lang w:val="uk-UA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E28E0B" w14:textId="77777777" w:rsidR="00E6152F" w:rsidRPr="0000111D" w:rsidRDefault="00E6152F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36FF743" w14:textId="1151F78F" w:rsidR="00E6152F" w:rsidRPr="0000111D" w:rsidRDefault="00D6382B" w:rsidP="00D6382B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 xml:space="preserve">R-0805 0,125 Вт 76,5 кОм 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6DB92E" w14:textId="77777777" w:rsidR="00E6152F" w:rsidRPr="0000111D" w:rsidRDefault="00E6152F" w:rsidP="009328C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7165ECA7" w14:textId="39F2B509" w:rsidR="00E6152F" w:rsidRPr="0000111D" w:rsidRDefault="00E6152F" w:rsidP="009328C4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R</w:t>
            </w:r>
            <w:r w:rsidR="00D6382B"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3</w:t>
            </w:r>
          </w:p>
        </w:tc>
      </w:tr>
      <w:tr w:rsidR="00E6152F" w:rsidRPr="00714006" w14:paraId="00344396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994D1C9" w14:textId="77777777"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D411284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702D98" w14:textId="033947A8" w:rsidR="00E6152F" w:rsidRPr="00EE7C8B" w:rsidRDefault="00E6152F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  <w:r w:rsidR="00EE7C8B">
              <w:rPr>
                <w:rFonts w:ascii="GOST type A" w:hAnsi="GOST type A"/>
                <w:i/>
                <w:sz w:val="32"/>
                <w:szCs w:val="32"/>
                <w:lang w:val="uk-UA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E91D950" w14:textId="77777777" w:rsidR="00E6152F" w:rsidRPr="0000111D" w:rsidRDefault="00E6152F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C4ABBA3" w14:textId="27C3459C" w:rsidR="00E6152F" w:rsidRPr="0000111D" w:rsidRDefault="00D6382B" w:rsidP="00D6382B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 xml:space="preserve">R-0805 0,125 Вт 82 кОм 5 %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0D3382" w14:textId="3A182451" w:rsidR="00E6152F" w:rsidRPr="0000111D" w:rsidRDefault="00D6382B" w:rsidP="009328C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077DCD29" w14:textId="4F566D67" w:rsidR="00E6152F" w:rsidRPr="0000111D" w:rsidRDefault="00E6152F" w:rsidP="009328C4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R</w:t>
            </w:r>
            <w:r w:rsidR="00D6382B"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6,R7</w:t>
            </w:r>
          </w:p>
        </w:tc>
      </w:tr>
      <w:tr w:rsidR="00E6152F" w:rsidRPr="00714006" w14:paraId="17954230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01192FA" w14:textId="77777777"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D407795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D38739B" w14:textId="6083B78A" w:rsidR="00E6152F" w:rsidRPr="001F0ED2" w:rsidRDefault="00E6152F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  <w:r w:rsidR="00EE7C8B">
              <w:rPr>
                <w:rFonts w:ascii="GOST type A" w:hAnsi="GOST type A"/>
                <w:i/>
                <w:sz w:val="32"/>
                <w:szCs w:val="32"/>
                <w:lang w:val="uk-UA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9B7F17A" w14:textId="77777777" w:rsidR="00E6152F" w:rsidRPr="0000111D" w:rsidRDefault="00E6152F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00B7ABF1" w14:textId="0EC5966E" w:rsidR="00E6152F" w:rsidRPr="0000111D" w:rsidRDefault="00D6382B" w:rsidP="00D6382B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 xml:space="preserve">R-0805 0,125 Вт 100 кОм 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4BEF21" w14:textId="746C58E5" w:rsidR="00E6152F" w:rsidRPr="0000111D" w:rsidRDefault="00D6382B" w:rsidP="009328C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79218FC4" w14:textId="2B4D4B81" w:rsidR="00E6152F" w:rsidRPr="0000111D" w:rsidRDefault="00E6152F" w:rsidP="009328C4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R</w:t>
            </w:r>
            <w:r w:rsidR="00C80754"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5,R8-R10</w:t>
            </w:r>
          </w:p>
        </w:tc>
      </w:tr>
      <w:tr w:rsidR="00E6152F" w:rsidRPr="00714006" w14:paraId="14AA83FD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418DD90" w14:textId="77777777" w:rsidR="00E6152F" w:rsidRPr="00201876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8F8CB02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B90E291" w14:textId="00686B31" w:rsidR="00E6152F" w:rsidRPr="001F0ED2" w:rsidRDefault="00E6152F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  <w:r w:rsidR="00EE7C8B">
              <w:rPr>
                <w:rFonts w:ascii="GOST type A" w:hAnsi="GOST type A"/>
                <w:i/>
                <w:sz w:val="32"/>
                <w:szCs w:val="32"/>
                <w:lang w:val="uk-UA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050C285" w14:textId="77777777" w:rsidR="00E6152F" w:rsidRPr="0000111D" w:rsidRDefault="00E6152F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15434D19" w14:textId="1E24B0EE" w:rsidR="00E6152F" w:rsidRPr="0000111D" w:rsidRDefault="00D6382B" w:rsidP="00D6382B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 xml:space="preserve">R-0805 0,125 Вт 390 кОм 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F17752" w14:textId="1052AE52" w:rsidR="00E6152F" w:rsidRPr="0000111D" w:rsidRDefault="00D6382B" w:rsidP="009328C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377B6A51" w14:textId="281DFDF5" w:rsidR="00E6152F" w:rsidRPr="0000111D" w:rsidRDefault="00E6152F" w:rsidP="009328C4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R</w:t>
            </w:r>
            <w:r w:rsidR="00C80754"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</w:tr>
      <w:tr w:rsidR="00E6152F" w:rsidRPr="00714006" w14:paraId="4226BB74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6C963D3A" w14:textId="77777777"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AB7BC60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C294B4" w14:textId="2880DD07" w:rsidR="00E6152F" w:rsidRPr="001F0ED2" w:rsidRDefault="00E6152F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  <w:r w:rsidR="00EE7C8B">
              <w:rPr>
                <w:rFonts w:ascii="GOST type A" w:hAnsi="GOST type A"/>
                <w:i/>
                <w:sz w:val="32"/>
                <w:szCs w:val="32"/>
                <w:lang w:val="uk-UA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4CF9176" w14:textId="77777777" w:rsidR="00E6152F" w:rsidRPr="0000111D" w:rsidRDefault="00E6152F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A0C2E10" w14:textId="13938A13" w:rsidR="00E6152F" w:rsidRPr="0000111D" w:rsidRDefault="00D6382B" w:rsidP="00D6382B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</w:pPr>
            <w:r w:rsidRPr="0000111D">
              <w:rPr>
                <w:rFonts w:ascii="GOST type A" w:hAnsi="GOST type A" w:cs="Calibri"/>
                <w:i/>
                <w:iCs/>
                <w:color w:val="000000"/>
                <w:sz w:val="32"/>
                <w:szCs w:val="32"/>
              </w:rPr>
              <w:t xml:space="preserve">R-0805 0,125 Вт 433,5 кОм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4FFF9E" w14:textId="77777777" w:rsidR="00E6152F" w:rsidRPr="0000111D" w:rsidRDefault="00E6152F" w:rsidP="00A6227A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80E2824" w14:textId="63D427D8" w:rsidR="00E6152F" w:rsidRPr="00980DB3" w:rsidRDefault="00E6152F" w:rsidP="00A6227A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R</w:t>
            </w:r>
            <w:r w:rsidR="00980DB3">
              <w:rPr>
                <w:rFonts w:ascii="GOST type A" w:hAnsi="GOST type A"/>
                <w:i/>
                <w:sz w:val="32"/>
                <w:szCs w:val="32"/>
                <w:lang w:val="uk-UA"/>
              </w:rPr>
              <w:t>2</w:t>
            </w:r>
          </w:p>
        </w:tc>
      </w:tr>
      <w:tr w:rsidR="00E6152F" w:rsidRPr="00714006" w14:paraId="575EF6B8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62F22AD4" w14:textId="77777777" w:rsidR="00E6152F" w:rsidRPr="00CE2490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F61F11C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6BC72A" w14:textId="4808BDE3" w:rsidR="00E6152F" w:rsidRPr="0000111D" w:rsidRDefault="00E6152F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0C48A2D" w14:textId="77777777" w:rsidR="00E6152F" w:rsidRPr="0000111D" w:rsidRDefault="00E6152F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2EF593D3" w14:textId="55C89024" w:rsidR="00E6152F" w:rsidRPr="0000111D" w:rsidRDefault="00E6152F" w:rsidP="00A6227A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34D754" w14:textId="0A4E9D88" w:rsidR="00E6152F" w:rsidRPr="0000111D" w:rsidRDefault="00E6152F" w:rsidP="00A6227A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6C35648A" w14:textId="0DA9CF53" w:rsidR="00E6152F" w:rsidRPr="0000111D" w:rsidRDefault="00E6152F" w:rsidP="00A6227A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</w:tr>
      <w:tr w:rsidR="00E6152F" w:rsidRPr="00714006" w14:paraId="15372FAA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12BE2F5" w14:textId="77777777"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BAEC358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A88E800" w14:textId="765BA2CA" w:rsidR="00E6152F" w:rsidRPr="0000111D" w:rsidRDefault="00E6152F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1392A75" w14:textId="77777777" w:rsidR="00E6152F" w:rsidRPr="0000111D" w:rsidRDefault="00E6152F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91E97E7" w14:textId="7E994BD2" w:rsidR="00E6152F" w:rsidRPr="0000111D" w:rsidRDefault="0000111D" w:rsidP="0000111D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Роз</w:t>
            </w:r>
            <w:r w:rsidRPr="0000111D">
              <w:rPr>
                <w:rFonts w:ascii="Arial" w:hAnsi="Arial" w:cs="Arial"/>
                <w:b/>
                <w:i/>
                <w:sz w:val="32"/>
                <w:szCs w:val="32"/>
                <w:u w:val="single"/>
                <w:lang w:val="uk-UA"/>
              </w:rPr>
              <w:t>’</w:t>
            </w:r>
            <w:r w:rsidRPr="0000111D">
              <w:rPr>
                <w:rFonts w:ascii="GOST type A" w:hAnsi="GOST type A" w:cs="GOST type A"/>
                <w:b/>
                <w:i/>
                <w:sz w:val="32"/>
                <w:szCs w:val="32"/>
                <w:u w:val="single"/>
                <w:lang w:val="uk-UA"/>
              </w:rPr>
              <w:t>єми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B66B1C" w14:textId="04FE25D4" w:rsidR="00E6152F" w:rsidRPr="0000111D" w:rsidRDefault="00E6152F" w:rsidP="00A6227A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6237E41E" w14:textId="3C2FB5BB" w:rsidR="00E6152F" w:rsidRPr="0000111D" w:rsidRDefault="00E6152F" w:rsidP="00A6227A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</w:tr>
      <w:tr w:rsidR="00E6152F" w:rsidRPr="00714006" w14:paraId="2AF3793B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012C3B4B" w14:textId="77777777"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8EB5802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9BFB34" w14:textId="77777777" w:rsidR="00E6152F" w:rsidRPr="0000111D" w:rsidRDefault="00E6152F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600BAE4" w14:textId="77777777" w:rsidR="00E6152F" w:rsidRPr="0000111D" w:rsidRDefault="00E6152F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50E9979" w14:textId="77777777" w:rsidR="00E6152F" w:rsidRPr="0000111D" w:rsidRDefault="00E6152F" w:rsidP="00A6227A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22BAFB" w14:textId="77777777" w:rsidR="00E6152F" w:rsidRPr="0000111D" w:rsidRDefault="00E6152F" w:rsidP="00A6227A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6B6C0B1E" w14:textId="77777777" w:rsidR="00E6152F" w:rsidRPr="0000111D" w:rsidRDefault="00E6152F" w:rsidP="00A6227A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E6152F" w:rsidRPr="00714006" w14:paraId="472BC381" w14:textId="77777777" w:rsidTr="00AB0745">
        <w:trPr>
          <w:trHeight w:hRule="exact" w:val="778"/>
        </w:trPr>
        <w:tc>
          <w:tcPr>
            <w:tcW w:w="340" w:type="dxa"/>
            <w:shd w:val="clear" w:color="auto" w:fill="auto"/>
            <w:vAlign w:val="center"/>
          </w:tcPr>
          <w:p w14:paraId="597EA5AC" w14:textId="77777777" w:rsidR="00E6152F" w:rsidRPr="00CE2490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AA69E22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50D78B6" w14:textId="5288B570" w:rsidR="00E6152F" w:rsidRPr="001F0ED2" w:rsidRDefault="001F0ED2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  <w:r w:rsidR="00EE7C8B">
              <w:rPr>
                <w:rFonts w:ascii="GOST type A" w:hAnsi="GOST type A"/>
                <w:i/>
                <w:sz w:val="32"/>
                <w:szCs w:val="32"/>
                <w:lang w:val="uk-UA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0DCA958" w14:textId="77777777" w:rsidR="00E6152F" w:rsidRPr="0000111D" w:rsidRDefault="00E6152F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6C597CE4" w14:textId="741DB110" w:rsidR="00E6152F" w:rsidRPr="0000111D" w:rsidRDefault="0000111D" w:rsidP="0000111D">
            <w:pPr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PLS-2 Ningbo Zhenqin</w:t>
            </w: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</w:t>
            </w: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Electronic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19348F" w14:textId="62D90495" w:rsidR="00E6152F" w:rsidRPr="0000111D" w:rsidRDefault="0000111D" w:rsidP="00A6227A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20223FF" w14:textId="19BD2F80" w:rsidR="00E6152F" w:rsidRPr="0000111D" w:rsidRDefault="0000111D" w:rsidP="00A6227A">
            <w:pPr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XP1</w:t>
            </w: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-</w:t>
            </w:r>
            <w:r w:rsidRPr="0000111D">
              <w:rPr>
                <w:rFonts w:ascii="GOST type A" w:hAnsi="GOST type A"/>
                <w:i/>
                <w:sz w:val="32"/>
                <w:szCs w:val="32"/>
                <w:lang w:val="en-US"/>
              </w:rPr>
              <w:t>XP3</w:t>
            </w:r>
          </w:p>
        </w:tc>
      </w:tr>
      <w:tr w:rsidR="00E6152F" w:rsidRPr="00714006" w14:paraId="3BB44C2E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4F80BD8" w14:textId="77777777"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AEB5175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A0D63C" w14:textId="77777777" w:rsidR="00E6152F" w:rsidRPr="0000111D" w:rsidRDefault="00E6152F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547A8D2" w14:textId="77777777" w:rsidR="00E6152F" w:rsidRPr="0000111D" w:rsidRDefault="00E6152F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9243EC7" w14:textId="77777777" w:rsidR="00E6152F" w:rsidRPr="0000111D" w:rsidRDefault="00E6152F" w:rsidP="004F1CC6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8944DC" w14:textId="77777777" w:rsidR="00E6152F" w:rsidRPr="0000111D" w:rsidRDefault="00E6152F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7323B3C4" w14:textId="77777777" w:rsidR="00E6152F" w:rsidRPr="0000111D" w:rsidRDefault="00E6152F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AB0745" w:rsidRPr="00714006" w14:paraId="1501AFAD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28169F3" w14:textId="77777777" w:rsidR="00AB0745" w:rsidRPr="00987454" w:rsidRDefault="00AB074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9CA89DC" w14:textId="77777777" w:rsidR="00AB0745" w:rsidRPr="0000111D" w:rsidRDefault="00AB0745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179D0F" w14:textId="77777777" w:rsidR="00AB0745" w:rsidRPr="0000111D" w:rsidRDefault="00AB0745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6F0FDA7" w14:textId="77777777" w:rsidR="00AB0745" w:rsidRPr="0000111D" w:rsidRDefault="00AB0745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63FA1CC" w14:textId="77777777" w:rsidR="00AB0745" w:rsidRPr="0000111D" w:rsidRDefault="00AB0745" w:rsidP="004F1CC6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22ED671" w14:textId="77777777" w:rsidR="00AB0745" w:rsidRPr="0000111D" w:rsidRDefault="00AB0745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19E583E5" w14:textId="77777777" w:rsidR="00AB0745" w:rsidRPr="0000111D" w:rsidRDefault="00AB0745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AB0745" w:rsidRPr="00714006" w14:paraId="591E4920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3040CD3D" w14:textId="77777777" w:rsidR="00AB0745" w:rsidRPr="00987454" w:rsidRDefault="00AB074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10E6863" w14:textId="77777777" w:rsidR="00AB0745" w:rsidRPr="0000111D" w:rsidRDefault="00AB0745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C785E4" w14:textId="77777777" w:rsidR="00AB0745" w:rsidRPr="0000111D" w:rsidRDefault="00AB0745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1685331" w14:textId="77777777" w:rsidR="00AB0745" w:rsidRPr="0000111D" w:rsidRDefault="00AB0745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A4C770F" w14:textId="77777777" w:rsidR="00AB0745" w:rsidRPr="0000111D" w:rsidRDefault="00AB0745" w:rsidP="004F1CC6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8068BE" w14:textId="77777777" w:rsidR="00AB0745" w:rsidRPr="0000111D" w:rsidRDefault="00AB0745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733F293F" w14:textId="77777777" w:rsidR="00AB0745" w:rsidRPr="0000111D" w:rsidRDefault="00AB0745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E6152F" w:rsidRPr="00B67B42" w14:paraId="5F1C6B83" w14:textId="77777777" w:rsidTr="00B67B42">
        <w:trPr>
          <w:trHeight w:hRule="exact" w:val="452"/>
        </w:trPr>
        <w:tc>
          <w:tcPr>
            <w:tcW w:w="340" w:type="dxa"/>
            <w:shd w:val="clear" w:color="auto" w:fill="auto"/>
            <w:vAlign w:val="center"/>
          </w:tcPr>
          <w:p w14:paraId="0EDB62CC" w14:textId="77777777"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169D6AC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5D3E8E" w14:textId="589F3FBE" w:rsidR="00E6152F" w:rsidRPr="0000111D" w:rsidRDefault="00E6152F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8359EA9" w14:textId="77777777" w:rsidR="00E6152F" w:rsidRPr="0000111D" w:rsidRDefault="00E6152F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2C148167" w14:textId="667F0476" w:rsidR="00E6152F" w:rsidRPr="0000111D" w:rsidRDefault="0000111D" w:rsidP="0000111D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Транзистори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B51540" w14:textId="13134FC2" w:rsidR="00E6152F" w:rsidRPr="0000111D" w:rsidRDefault="00E6152F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22FD0102" w14:textId="66E775CE" w:rsidR="00E6152F" w:rsidRPr="0000111D" w:rsidRDefault="00E6152F" w:rsidP="004F1CC6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</w:tr>
      <w:tr w:rsidR="00E6152F" w:rsidRPr="00B67B42" w14:paraId="0DE8B584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60556CDC" w14:textId="77777777" w:rsidR="00E6152F" w:rsidRPr="00B67B42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83E1FD2" w14:textId="77777777" w:rsidR="00E6152F" w:rsidRPr="0000111D" w:rsidRDefault="00E6152F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578459" w14:textId="77777777" w:rsidR="00E6152F" w:rsidRPr="0000111D" w:rsidRDefault="00E6152F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27D01A1" w14:textId="77777777" w:rsidR="00E6152F" w:rsidRPr="0000111D" w:rsidRDefault="00E6152F" w:rsidP="004F1CC6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0B45946" w14:textId="77777777" w:rsidR="00E6152F" w:rsidRPr="0000111D" w:rsidRDefault="00E6152F" w:rsidP="004F1CC6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D1BFD4" w14:textId="77777777" w:rsidR="00E6152F" w:rsidRPr="0000111D" w:rsidRDefault="00E6152F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56B8E2FC" w14:textId="77777777" w:rsidR="00E6152F" w:rsidRPr="0000111D" w:rsidRDefault="00E6152F" w:rsidP="004F1CC6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</w:tr>
      <w:tr w:rsidR="00B67B42" w:rsidRPr="00714006" w14:paraId="657A30BD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338845DF" w14:textId="77777777" w:rsidR="00B67B42" w:rsidRPr="00B67B42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DED4957" w14:textId="77777777" w:rsidR="00B67B42" w:rsidRPr="0000111D" w:rsidRDefault="00B67B42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235376" w14:textId="22FD83C3" w:rsidR="00B67B42" w:rsidRPr="001F0ED2" w:rsidRDefault="00EE7C8B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2</w:t>
            </w:r>
            <w:r w:rsidR="0077094B">
              <w:rPr>
                <w:rFonts w:ascii="GOST type A" w:hAnsi="GOST type A"/>
                <w:i/>
                <w:sz w:val="32"/>
                <w:szCs w:val="32"/>
                <w:lang w:val="uk-UA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D45D34C" w14:textId="77777777" w:rsidR="00B67B42" w:rsidRPr="0000111D" w:rsidRDefault="00B67B42" w:rsidP="004F1CC6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AC7E6FF" w14:textId="5BB5988B" w:rsidR="00B67B42" w:rsidRPr="0000111D" w:rsidRDefault="0000111D" w:rsidP="009328C4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</w:rPr>
              <w:t>BC856B Infineon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F59D0D" w14:textId="26373801" w:rsidR="00B67B42" w:rsidRPr="0000111D" w:rsidRDefault="0000111D" w:rsidP="009328C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0696E274" w14:textId="03D8EE4A" w:rsidR="00B67B42" w:rsidRPr="0000111D" w:rsidRDefault="0000111D" w:rsidP="009328C4">
            <w:pPr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color w:val="000000"/>
                <w:sz w:val="32"/>
                <w:szCs w:val="32"/>
              </w:rPr>
              <w:t>VT1</w:t>
            </w:r>
          </w:p>
        </w:tc>
      </w:tr>
      <w:tr w:rsidR="00B67B42" w:rsidRPr="00714006" w14:paraId="756F7DC2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1BACB022" w14:textId="77777777" w:rsidR="00B67B42" w:rsidRPr="00201876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AEDCA4A" w14:textId="77777777" w:rsidR="00B67B42" w:rsidRPr="0000111D" w:rsidRDefault="00B67B42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F764CBB" w14:textId="77777777" w:rsidR="00B67B42" w:rsidRPr="0000111D" w:rsidRDefault="00B67B42" w:rsidP="00886EB2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86A5F3A" w14:textId="77777777" w:rsidR="00B67B42" w:rsidRPr="0000111D" w:rsidRDefault="00B67B42" w:rsidP="00886EB2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3D3FDE0" w14:textId="77777777" w:rsidR="00B67B42" w:rsidRPr="0000111D" w:rsidRDefault="00B67B42" w:rsidP="009328C4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BF50FE" w14:textId="77777777" w:rsidR="00B67B42" w:rsidRPr="0000111D" w:rsidRDefault="00B67B42" w:rsidP="009328C4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6492F936" w14:textId="77777777" w:rsidR="00B67B42" w:rsidRPr="0000111D" w:rsidRDefault="00B67B42" w:rsidP="009328C4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B67B42" w:rsidRPr="00714006" w14:paraId="2529D74A" w14:textId="77777777" w:rsidTr="0000111D">
        <w:trPr>
          <w:trHeight w:hRule="exact" w:val="487"/>
        </w:trPr>
        <w:tc>
          <w:tcPr>
            <w:tcW w:w="340" w:type="dxa"/>
            <w:shd w:val="clear" w:color="auto" w:fill="auto"/>
            <w:vAlign w:val="center"/>
          </w:tcPr>
          <w:p w14:paraId="51385FF4" w14:textId="77777777" w:rsidR="00B67B42" w:rsidRPr="00CE2539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AC603CE" w14:textId="77777777" w:rsidR="00B67B42" w:rsidRPr="0000111D" w:rsidRDefault="00B67B42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8CF2D2" w14:textId="72753403" w:rsidR="00B67B42" w:rsidRPr="0000111D" w:rsidRDefault="00B67B42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F4C14DD" w14:textId="77777777" w:rsidR="00B67B42" w:rsidRPr="0000111D" w:rsidRDefault="00B67B42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4C9536E" w14:textId="123D8310" w:rsidR="00B67B42" w:rsidRPr="0000111D" w:rsidRDefault="0000111D" w:rsidP="0000111D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0111D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Матеріали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926114" w14:textId="1E90B457" w:rsidR="00B67B42" w:rsidRPr="0000111D" w:rsidRDefault="00B67B42" w:rsidP="009328C4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4CA305FF" w14:textId="6A5CE1BB" w:rsidR="00B67B42" w:rsidRPr="0000111D" w:rsidRDefault="00B67B42" w:rsidP="009328C4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</w:tr>
      <w:tr w:rsidR="00B67B42" w:rsidRPr="00714006" w14:paraId="5BB06DA5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134E894" w14:textId="77777777" w:rsidR="00B67B42" w:rsidRPr="00201876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5CB6688" w14:textId="77777777" w:rsidR="00B67B42" w:rsidRPr="0000111D" w:rsidRDefault="00B67B42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295769" w14:textId="77777777" w:rsidR="00B67B42" w:rsidRPr="0000111D" w:rsidRDefault="00B67B42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80B0F1E" w14:textId="77777777" w:rsidR="00B67B42" w:rsidRPr="0000111D" w:rsidRDefault="00B67B42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B4FBFAC" w14:textId="77777777" w:rsidR="00B67B42" w:rsidRPr="0000111D" w:rsidRDefault="00B67B42" w:rsidP="004F1CC6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D791827" w14:textId="77777777" w:rsidR="00B67B42" w:rsidRPr="0000111D" w:rsidRDefault="00B67B42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39A074DF" w14:textId="77777777" w:rsidR="00B67B42" w:rsidRPr="0000111D" w:rsidRDefault="00B67B42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B67B42" w:rsidRPr="00714006" w14:paraId="61781896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1A6B3C98" w14:textId="77777777" w:rsidR="00B67B42" w:rsidRPr="00CE2539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F004B0B" w14:textId="77777777" w:rsidR="00B67B42" w:rsidRPr="0000111D" w:rsidRDefault="00B67B42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4BA4D5" w14:textId="07DFC0C8" w:rsidR="00B67B42" w:rsidRPr="001F0ED2" w:rsidRDefault="001F0ED2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uk-UA"/>
              </w:rPr>
              <w:t>2</w:t>
            </w:r>
            <w:r w:rsidR="00EE7C8B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5FF764B" w14:textId="77777777" w:rsidR="00B67B42" w:rsidRPr="0000111D" w:rsidRDefault="00B67B42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0469D8D7" w14:textId="7096AC5A" w:rsidR="00B67B42" w:rsidRPr="0000111D" w:rsidRDefault="0000111D" w:rsidP="00B67B42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ПОС 61 ГОСТ 21930-76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B06F6B" w14:textId="5E39A5AE" w:rsidR="00B67B42" w:rsidRPr="0000111D" w:rsidRDefault="0000111D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  <w:r w:rsidR="003B0138">
              <w:rPr>
                <w:rFonts w:ascii="GOST type A" w:hAnsi="GOST type A"/>
                <w:i/>
                <w:sz w:val="32"/>
                <w:szCs w:val="32"/>
                <w:lang w:val="uk-UA"/>
              </w:rPr>
              <w:t>2</w:t>
            </w:r>
            <w:r w:rsidRPr="0000111D">
              <w:rPr>
                <w:rFonts w:ascii="GOST type A" w:hAnsi="GOST type A"/>
                <w:i/>
                <w:sz w:val="32"/>
                <w:szCs w:val="32"/>
                <w:lang w:val="uk-UA"/>
              </w:rPr>
              <w:t>г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6AAF485D" w14:textId="77777777" w:rsidR="00B67B42" w:rsidRPr="0000111D" w:rsidRDefault="00B67B42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B67B42" w:rsidRPr="00714006" w14:paraId="283854B4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754158C" w14:textId="77777777" w:rsidR="00B67B42" w:rsidRPr="00201876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FCB7AA5" w14:textId="77777777" w:rsidR="00B67B42" w:rsidRPr="0000111D" w:rsidRDefault="00B67B42" w:rsidP="00886EB2">
            <w:pPr>
              <w:spacing w:before="60" w:after="60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2CDD2A" w14:textId="77777777" w:rsidR="00B67B42" w:rsidRPr="0000111D" w:rsidRDefault="00B67B42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02D6A33" w14:textId="77777777" w:rsidR="00B67B42" w:rsidRPr="0000111D" w:rsidRDefault="00B67B42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19500D7B" w14:textId="77777777" w:rsidR="00B67B42" w:rsidRPr="0000111D" w:rsidRDefault="00B67B42" w:rsidP="004F1CC6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21F157" w14:textId="77777777" w:rsidR="00B67B42" w:rsidRPr="0000111D" w:rsidRDefault="00B67B42" w:rsidP="004F1CC6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44345F49" w14:textId="77777777" w:rsidR="00B67B42" w:rsidRPr="0000111D" w:rsidRDefault="00B67B42" w:rsidP="004F1CC6">
            <w:pPr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B67B42" w:rsidRPr="00714006" w14:paraId="1A9153C0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1416476C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5BEBF65" w14:textId="77777777" w:rsidR="00B67B42" w:rsidRPr="0000111D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C15244" w14:textId="77777777" w:rsidR="00B67B42" w:rsidRPr="0000111D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07DECF9" w14:textId="77777777" w:rsidR="00B67B42" w:rsidRPr="0000111D" w:rsidRDefault="00B67B42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19F8C016" w14:textId="77777777" w:rsidR="00B67B42" w:rsidRPr="0000111D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EDC53C" w14:textId="77777777" w:rsidR="00B67B42" w:rsidRPr="0000111D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1AB4864F" w14:textId="77777777" w:rsidR="00B67B42" w:rsidRPr="0000111D" w:rsidRDefault="00B67B42" w:rsidP="00A6227A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B67B42" w:rsidRPr="00714006" w14:paraId="2E40B688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446B86D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81E18F9" w14:textId="77777777" w:rsidR="00B67B42" w:rsidRPr="0000111D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B0C718" w14:textId="77777777" w:rsidR="00B67B42" w:rsidRPr="0000111D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9D2DE3B" w14:textId="77777777" w:rsidR="00B67B42" w:rsidRPr="0000111D" w:rsidRDefault="00B67B42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9A4304F" w14:textId="31DB0519" w:rsidR="00B67B42" w:rsidRPr="0000111D" w:rsidRDefault="00B67B42" w:rsidP="00B67B42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DE2D5A" w14:textId="77777777" w:rsidR="00B67B42" w:rsidRPr="0000111D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787EA9B0" w14:textId="77777777" w:rsidR="00B67B42" w:rsidRPr="0000111D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4680328B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03A740F9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2744176" w14:textId="77777777" w:rsidR="00B67B42" w:rsidRPr="0000111D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001DC5" w14:textId="77777777" w:rsidR="00B67B42" w:rsidRPr="0000111D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C82B022" w14:textId="77777777" w:rsidR="00B67B42" w:rsidRPr="0000111D" w:rsidRDefault="00B67B42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CABF094" w14:textId="77777777" w:rsidR="00B67B42" w:rsidRPr="0000111D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393642" w14:textId="77777777" w:rsidR="00B67B42" w:rsidRPr="0000111D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4CE3494F" w14:textId="77777777" w:rsidR="00B67B42" w:rsidRPr="0000111D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799B4880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3F1FC5FA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0FAEC99" w14:textId="77777777" w:rsidR="00B67B42" w:rsidRPr="0000111D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538F2F" w14:textId="7C8DF39C" w:rsidR="00B67B42" w:rsidRPr="0000111D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1A8E39B" w14:textId="77777777" w:rsidR="00B67B42" w:rsidRPr="0000111D" w:rsidRDefault="00B67B42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67306994" w14:textId="3A5F6EF1" w:rsidR="00B67B42" w:rsidRPr="0000111D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4F3C6A" w14:textId="3B701A18" w:rsidR="00B67B42" w:rsidRPr="0000111D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45CD8CB1" w14:textId="56A5D738" w:rsidR="00B67B42" w:rsidRPr="0000111D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56E2D403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5394D69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25B992D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F1019A1" w14:textId="4243B0EA" w:rsidR="00B67B42" w:rsidRPr="00B67B42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7B41DDE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23EA821A" w14:textId="7A2FEBBD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8DD89D" w14:textId="3F47AACC" w:rsidR="00B67B42" w:rsidRPr="00B67B42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3ABBEF94" w14:textId="1B73A9D9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601FE991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6EC495C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1C73932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EA06CA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7131BC5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31D2ABB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FD43CA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4F1E7FF6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12A4738E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43503A6A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7DDCD12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112035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30D3DB1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E0457C2" w14:textId="2F4FCA76" w:rsidR="00B67B42" w:rsidRPr="00B67B42" w:rsidRDefault="00B67B42" w:rsidP="00B67B42">
            <w:pPr>
              <w:jc w:val="center"/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A7B0FB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473D3844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7A8B33D6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49F1C2D0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ACB7031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9BDE58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BADA7F0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0109773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8EFAF5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333E5D39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2C5170CD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49509AAB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4A6AC3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EE901C" w14:textId="4D039EBF" w:rsidR="00B67B42" w:rsidRPr="00B67B42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C1B50C5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EF68429" w14:textId="2316E098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38F6A1" w14:textId="1EEDEDC4" w:rsidR="00B67B42" w:rsidRPr="00B67B42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3E5A613F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2E756244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4B6123D1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8A7DD5E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E45431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47E84A2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4B33AD5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E4BA25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13C60332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4436D26C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6847A105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EF92040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656EC26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FAE50C9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D5E06D6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391516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37EAC290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3FD77554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06335759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AAAAA33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506190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6BB8EAE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045D79FD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1D996F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3793E57B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0BCD7565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47BCE298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4DBB35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13BFDD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1B45270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DCB3B4C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AEBDAE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62AFC2B5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1456422B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641D5CC9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57D7498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EEC26F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AA606A7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1E59DE7B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B8D5CB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65EEC707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4C4595C5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4C35314E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FB15454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0FCEFEF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28D805C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49822FC6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6F9D6B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2EF6C739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70D38104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248F8C05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1FB7369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6874396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E388D0F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A8861CD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1CB7C9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71C36A57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6DEDAC75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7D096891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CFD7517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81DB48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AC63099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00433674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8C9D97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06866C19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68859253" w14:textId="77777777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14:paraId="51FDF93E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74F995E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BB5675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4F09FE5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3E32E26B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24EEA0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40E33C1A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0D0D3634" w14:textId="77777777" w:rsidTr="00AB0745">
        <w:trPr>
          <w:trHeight w:hRule="exact" w:val="584"/>
        </w:trPr>
        <w:tc>
          <w:tcPr>
            <w:tcW w:w="340" w:type="dxa"/>
            <w:shd w:val="clear" w:color="auto" w:fill="auto"/>
            <w:vAlign w:val="center"/>
          </w:tcPr>
          <w:p w14:paraId="674B7508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4D5AFE9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CA6F17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51478FC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D7214CA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9480E5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0821A03F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5FD09332" w14:textId="77777777" w:rsidTr="00AB0745">
        <w:trPr>
          <w:trHeight w:hRule="exact" w:val="607"/>
        </w:trPr>
        <w:tc>
          <w:tcPr>
            <w:tcW w:w="340" w:type="dxa"/>
            <w:shd w:val="clear" w:color="auto" w:fill="auto"/>
            <w:vAlign w:val="center"/>
          </w:tcPr>
          <w:p w14:paraId="4EE52DE6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91EB58F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A280318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C0B88E3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518F25C9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A96822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2D0CD192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14:paraId="15FE509A" w14:textId="77777777" w:rsidTr="00AB0745">
        <w:trPr>
          <w:trHeight w:hRule="exact" w:val="573"/>
        </w:trPr>
        <w:tc>
          <w:tcPr>
            <w:tcW w:w="340" w:type="dxa"/>
            <w:shd w:val="clear" w:color="auto" w:fill="auto"/>
            <w:vAlign w:val="center"/>
          </w:tcPr>
          <w:p w14:paraId="5FABD81A" w14:textId="77777777"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8E4FB6" w14:textId="77777777"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94D309" w14:textId="77777777"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C70B28C" w14:textId="77777777"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14:paraId="7A7E7A20" w14:textId="77777777"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201296" w14:textId="77777777"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2675F32A" w14:textId="77777777"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</w:tbl>
    <w:p w14:paraId="09654AEE" w14:textId="77777777" w:rsidR="006A2FC3" w:rsidRPr="00200A59" w:rsidRDefault="006A2FC3" w:rsidP="006A2FC3">
      <w:pPr>
        <w:spacing w:line="7" w:lineRule="auto"/>
        <w:rPr>
          <w:sz w:val="2"/>
        </w:rPr>
      </w:pPr>
    </w:p>
    <w:sectPr w:rsidR="006A2FC3" w:rsidRPr="00200A59" w:rsidSect="00D5519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89" w:right="284" w:bottom="284" w:left="1134" w:header="295" w:footer="2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675C" w14:textId="77777777" w:rsidR="00C01EE8" w:rsidRDefault="00C01EE8">
      <w:r>
        <w:separator/>
      </w:r>
    </w:p>
  </w:endnote>
  <w:endnote w:type="continuationSeparator" w:id="0">
    <w:p w14:paraId="2DB52F1D" w14:textId="77777777" w:rsidR="00C01EE8" w:rsidRDefault="00C0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886EB2" w:rsidRPr="002D31C1" w14:paraId="6BE4518C" w14:textId="77777777" w:rsidTr="007C46B0">
      <w:trPr>
        <w:cantSplit/>
        <w:trHeight w:hRule="exact" w:val="130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14:paraId="521ADEDB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886EB2" w:rsidRPr="002D31C1" w14:paraId="447FD12B" w14:textId="77777777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31194778" w14:textId="77777777"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31D797BE" w14:textId="77777777"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6E52300" w14:textId="77777777"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0F7C7BB6" w14:textId="77777777"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A2BE40" w14:textId="77777777"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3F695B84" w14:textId="479C379E" w:rsidR="00886EB2" w:rsidRPr="00A3378B" w:rsidRDefault="00886EB2" w:rsidP="00A3378B">
          <w:pPr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 w:rsidRPr="00223D23">
            <w:rPr>
              <w:rFonts w:ascii="GOST type A" w:hAnsi="GOST type A"/>
              <w:i/>
              <w:sz w:val="58"/>
              <w:szCs w:val="58"/>
            </w:rPr>
            <w:t>Д</w:t>
          </w:r>
          <w:r w:rsidR="00182F2A">
            <w:rPr>
              <w:rFonts w:ascii="GOST type A" w:hAnsi="GOST type A"/>
              <w:i/>
              <w:sz w:val="58"/>
              <w:szCs w:val="58"/>
              <w:lang w:val="uk-UA"/>
            </w:rPr>
            <w:t>К</w:t>
          </w:r>
          <w:r w:rsidR="00D6382B">
            <w:rPr>
              <w:rFonts w:ascii="GOST type A" w:hAnsi="GOST type A"/>
              <w:i/>
              <w:sz w:val="58"/>
              <w:szCs w:val="58"/>
              <w:lang w:val="uk-UA"/>
            </w:rPr>
            <w:t>82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 w:rsidR="00182F2A">
            <w:rPr>
              <w:rFonts w:ascii="GOST type A" w:hAnsi="GOST type A"/>
              <w:i/>
              <w:sz w:val="58"/>
              <w:szCs w:val="58"/>
              <w:lang w:val="uk-UA"/>
            </w:rPr>
            <w:t>750706</w:t>
          </w:r>
          <w:r w:rsidRPr="00182F2A">
            <w:rPr>
              <w:rFonts w:ascii="GOST type A" w:hAnsi="GOST type A"/>
              <w:i/>
              <w:sz w:val="58"/>
              <w:szCs w:val="58"/>
            </w:rPr>
            <w:t>.</w:t>
          </w:r>
          <w:r w:rsidR="00182F2A">
            <w:rPr>
              <w:rFonts w:ascii="GOST type A" w:hAnsi="GOST type A"/>
              <w:i/>
              <w:sz w:val="58"/>
              <w:szCs w:val="58"/>
              <w:lang w:val="uk-UA"/>
            </w:rPr>
            <w:t>001</w:t>
          </w:r>
          <w:r w:rsidR="006613AA">
            <w:rPr>
              <w:rFonts w:ascii="GOST type A" w:hAnsi="GOST type A"/>
              <w:i/>
              <w:sz w:val="58"/>
              <w:szCs w:val="58"/>
              <w:lang w:val="uk-UA"/>
            </w:rPr>
            <w:t xml:space="preserve"> СП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47E8AE9E" w14:textId="77777777" w:rsidR="00886EB2" w:rsidRPr="00F610E0" w:rsidRDefault="00A3378B" w:rsidP="007C46B0">
          <w:pPr>
            <w:jc w:val="center"/>
            <w:rPr>
              <w:rFonts w:ascii="ГОСТ тип А" w:hAnsi="ГОСТ тип А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</w:rPr>
            <w:t>Арк.</w:t>
          </w:r>
        </w:p>
      </w:tc>
    </w:tr>
    <w:tr w:rsidR="00886EB2" w14:paraId="102E48FF" w14:textId="77777777" w:rsidTr="007C46B0">
      <w:trPr>
        <w:cantSplit/>
        <w:trHeight w:hRule="exact" w:val="102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14:paraId="76883C6E" w14:textId="77777777"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14:paraId="638331AF" w14:textId="77777777"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15EBCE" w14:textId="77777777"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14:paraId="53040085" w14:textId="77777777"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94E17B" w14:textId="77777777"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14:paraId="799B0C7D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4C3B0B53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14:paraId="4B0DDC09" w14:textId="77777777" w:rsidTr="007C46B0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14:paraId="5AB309F2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14:paraId="2191624E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6175188F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14:paraId="643C1810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0741027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14:paraId="2F9C890D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3428C52" w14:textId="77777777" w:rsidR="00886EB2" w:rsidRPr="00A3378B" w:rsidRDefault="00886EB2" w:rsidP="007C46B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A3378B">
            <w:rPr>
              <w:rFonts w:ascii="GOST type A" w:hAnsi="GOST type A"/>
              <w:i/>
              <w:sz w:val="32"/>
            </w:rPr>
            <w:fldChar w:fldCharType="begin"/>
          </w:r>
          <w:r w:rsidRPr="00A3378B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A3378B">
            <w:rPr>
              <w:rFonts w:ascii="GOST type A" w:hAnsi="GOST type A"/>
              <w:i/>
              <w:sz w:val="32"/>
            </w:rPr>
            <w:fldChar w:fldCharType="separate"/>
          </w:r>
          <w:r w:rsidR="00F74C87">
            <w:rPr>
              <w:rFonts w:ascii="GOST type A" w:hAnsi="GOST type A"/>
              <w:i/>
              <w:noProof/>
              <w:sz w:val="32"/>
            </w:rPr>
            <w:t>2</w:t>
          </w:r>
          <w:r w:rsidRPr="00A3378B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886EB2" w14:paraId="2BEF8486" w14:textId="77777777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BF3296" w14:textId="77777777" w:rsidR="00886EB2" w:rsidRPr="00F610E0" w:rsidRDefault="00A3378B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886EB2" w:rsidRPr="00F610E0">
            <w:rPr>
              <w:rFonts w:ascii="GOST type A" w:hAnsi="GOST type A"/>
              <w:i/>
              <w:sz w:val="24"/>
              <w:szCs w:val="22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5B04A538" w14:textId="77777777" w:rsidR="00886EB2" w:rsidRPr="00F610E0" w:rsidRDefault="00A3378B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433194" w14:textId="77777777"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18D1EB9C" w14:textId="77777777"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  <w:szCs w:val="22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488847" w14:textId="77777777" w:rsidR="00886EB2" w:rsidRPr="00F610E0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14:paraId="21A0E602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4A4A8E1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14:paraId="431E5C5F" w14:textId="77777777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1EBBD8C8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782ACD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480ED283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AED5D6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4E624F" w14:textId="77777777"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14:paraId="3DBB5764" w14:textId="77777777" w:rsidTr="007C46B0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7ECA8319" w14:textId="77777777"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</w:t>
          </w:r>
          <w:r w:rsidR="00886EB2" w:rsidRPr="00182F2A">
            <w:rPr>
              <w:rFonts w:ascii="GOST type A" w:hAnsi="GOST type A"/>
              <w:i/>
              <w:sz w:val="24"/>
            </w:rPr>
            <w:t xml:space="preserve"> </w:t>
          </w:r>
          <w:r w:rsidR="00886EB2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144713" w14:textId="77777777" w:rsidR="00886EB2" w:rsidRPr="00F610E0" w:rsidRDefault="00A3378B" w:rsidP="00A3378B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36F77A72" w14:textId="77777777"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13963" w14:textId="77777777"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8A359DD" w14:textId="77777777"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Підп.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14:paraId="57146494" w14:textId="77777777" w:rsidR="00886EB2" w:rsidRPr="00C52797" w:rsidRDefault="00886EB2" w:rsidP="00807889">
    <w:pPr>
      <w:pStyle w:val="a5"/>
      <w:rPr>
        <w:sz w:val="2"/>
        <w:szCs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6"/>
      <w:gridCol w:w="57"/>
      <w:gridCol w:w="283"/>
      <w:gridCol w:w="283"/>
      <w:gridCol w:w="992"/>
      <w:gridCol w:w="997"/>
    </w:tblGrid>
    <w:tr w:rsidR="00886EB2" w14:paraId="17A2292E" w14:textId="77777777" w:rsidTr="007C46B0">
      <w:trPr>
        <w:cantSplit/>
        <w:trHeight w:hRule="exact" w:val="289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14:paraId="15330D4D" w14:textId="77777777" w:rsidR="00886EB2" w:rsidRDefault="00886EB2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8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14:paraId="62920A4D" w14:textId="77777777" w:rsidR="00886EB2" w:rsidRPr="008D0C44" w:rsidRDefault="00886EB2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886EB2" w14:paraId="0005B85F" w14:textId="77777777" w:rsidTr="007C46B0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3129131" w14:textId="77777777" w:rsidR="00886EB2" w:rsidRDefault="00886EB2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58E994" w14:textId="77777777" w:rsidR="00886EB2" w:rsidRPr="008D0C44" w:rsidRDefault="00886EB2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886EB2" w14:paraId="17F102E3" w14:textId="77777777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767ED3AC" w14:textId="77777777"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7A8B7268" w14:textId="77777777"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2B0F066" w14:textId="77777777"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69035331" w14:textId="77777777"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F9B6C59" w14:textId="77777777"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8985B3D" w14:textId="53DB169C" w:rsidR="00886EB2" w:rsidRPr="00A3378B" w:rsidRDefault="0095193E" w:rsidP="00A3378B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>
            <w:rPr>
              <w:rFonts w:ascii="GOST type A" w:hAnsi="GOST type A"/>
              <w:i/>
              <w:sz w:val="58"/>
              <w:szCs w:val="58"/>
            </w:rPr>
            <w:t>ДК</w:t>
          </w:r>
          <w:r w:rsidR="00D6382B">
            <w:rPr>
              <w:rFonts w:ascii="GOST type A" w:hAnsi="GOST type A"/>
              <w:i/>
              <w:sz w:val="58"/>
              <w:szCs w:val="58"/>
              <w:lang w:val="uk-UA"/>
            </w:rPr>
            <w:t>82</w:t>
          </w:r>
          <w:r w:rsidR="00886EB2" w:rsidRPr="00223D23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750706</w:t>
          </w:r>
          <w:r w:rsidR="00886EB2" w:rsidRPr="0095193E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001 СП</w:t>
          </w:r>
        </w:p>
      </w:tc>
    </w:tr>
    <w:tr w:rsidR="00886EB2" w14:paraId="1E750DCA" w14:textId="77777777" w:rsidTr="007C46B0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14:paraId="14087C22" w14:textId="77777777" w:rsidR="00886EB2" w:rsidRPr="002D31C1" w:rsidRDefault="00886EB2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14:paraId="248EEAA3" w14:textId="77777777" w:rsidR="00886EB2" w:rsidRPr="002D31C1" w:rsidRDefault="00886EB2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19CC313B" w14:textId="77777777" w:rsidR="00886EB2" w:rsidRPr="002D31C1" w:rsidRDefault="00886EB2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14:paraId="498958E2" w14:textId="77777777" w:rsidR="00886EB2" w:rsidRPr="002D31C1" w:rsidRDefault="00886EB2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3523B5A3" w14:textId="77777777" w:rsidR="00886EB2" w:rsidRPr="002D31C1" w:rsidRDefault="00886EB2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8" w:type="dxa"/>
          <w:gridSpan w:val="9"/>
          <w:vMerge/>
          <w:tcBorders>
            <w:left w:val="nil"/>
            <w:right w:val="single" w:sz="12" w:space="0" w:color="auto"/>
          </w:tcBorders>
        </w:tcPr>
        <w:p w14:paraId="35FBF865" w14:textId="77777777" w:rsidR="00886EB2" w:rsidRPr="002D31C1" w:rsidRDefault="00886EB2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886EB2" w14:paraId="235E097C" w14:textId="77777777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9EC2B9" w14:textId="77777777" w:rsidR="00886EB2" w:rsidRPr="00F610E0" w:rsidRDefault="00A3378B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A0D97E" w14:textId="77777777" w:rsidR="00886EB2" w:rsidRPr="00A3378B" w:rsidRDefault="00A3378B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C4B003" w14:textId="77777777" w:rsidR="00886EB2" w:rsidRPr="00F610E0" w:rsidRDefault="00886EB2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59A11285" w14:textId="77777777" w:rsidR="00886EB2" w:rsidRPr="00F610E0" w:rsidRDefault="00A3378B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3505156" w14:textId="77777777" w:rsidR="00886EB2" w:rsidRPr="00F610E0" w:rsidRDefault="00886EB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8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14:paraId="0B4CFBA1" w14:textId="77777777" w:rsidR="00886EB2" w:rsidRPr="002D31C1" w:rsidRDefault="00886EB2">
          <w:pPr>
            <w:jc w:val="center"/>
            <w:rPr>
              <w:rFonts w:ascii="ГОСТ тип А" w:hAnsi="ГОСТ тип А"/>
            </w:rPr>
          </w:pPr>
        </w:p>
      </w:tc>
    </w:tr>
    <w:tr w:rsidR="00886EB2" w14:paraId="411E36AE" w14:textId="77777777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14:paraId="699EA426" w14:textId="77777777" w:rsidR="00886EB2" w:rsidRPr="00F610E0" w:rsidRDefault="00886EB2" w:rsidP="00A3378B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A3378B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r w:rsidR="00A3378B">
            <w:rPr>
              <w:rFonts w:ascii="GOST type A" w:hAnsi="GOST type A"/>
              <w:i/>
              <w:sz w:val="24"/>
              <w:szCs w:val="24"/>
            </w:rPr>
            <w:t>зро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б.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60C384D" w14:textId="0ECF1CEA" w:rsidR="00886EB2" w:rsidRPr="00B309CE" w:rsidRDefault="005C386C" w:rsidP="00A3378B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Ниш Є. Р.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1DD88411" w14:textId="77777777"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64F4C75" w14:textId="77777777"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7B34D488" w14:textId="77777777" w:rsidR="00886EB2" w:rsidRDefault="00E5310B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Плата</w:t>
          </w:r>
        </w:p>
        <w:p w14:paraId="34CA4FCE" w14:textId="77777777" w:rsidR="00A3378B" w:rsidRPr="006118DE" w:rsidRDefault="00A3378B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Специфікація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14:paraId="506468FA" w14:textId="77777777"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Л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1C222D" w14:textId="77777777" w:rsidR="00886EB2" w:rsidRPr="00A3378B" w:rsidRDefault="00A3378B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D57ECA4" w14:textId="77777777" w:rsidR="00886EB2" w:rsidRPr="00F610E0" w:rsidRDefault="00A3378B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</w:t>
          </w:r>
          <w:r w:rsidR="00886EB2" w:rsidRPr="00F610E0">
            <w:rPr>
              <w:rFonts w:ascii="GOST type A" w:hAnsi="GOST type A"/>
              <w:i/>
              <w:sz w:val="24"/>
            </w:rPr>
            <w:t>в</w:t>
          </w:r>
        </w:p>
      </w:tc>
    </w:tr>
    <w:tr w:rsidR="00886EB2" w14:paraId="31FA36E5" w14:textId="77777777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14:paraId="3F2488A7" w14:textId="77777777" w:rsidR="00886EB2" w:rsidRPr="00F610E0" w:rsidRDefault="00A3378B" w:rsidP="00A3378B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79B4788" w14:textId="77777777" w:rsidR="00886EB2" w:rsidRPr="00A3378B" w:rsidRDefault="00A3378B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1B141695" w14:textId="77777777"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6CB31470" w14:textId="77777777"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14:paraId="2D240360" w14:textId="77777777" w:rsidR="00886EB2" w:rsidRPr="00E044EF" w:rsidRDefault="00886EB2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59A248EC" w14:textId="77777777" w:rsidR="00886EB2" w:rsidRPr="00F610E0" w:rsidRDefault="00886EB2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41D477C7" w14:textId="77777777" w:rsidR="00886EB2" w:rsidRPr="00F610E0" w:rsidRDefault="00886EB2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0F03D24E" w14:textId="77777777" w:rsidR="00886EB2" w:rsidRPr="00F610E0" w:rsidRDefault="00886EB2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A7B8FA" w14:textId="77777777" w:rsidR="00886EB2" w:rsidRPr="00B309CE" w:rsidRDefault="00B309CE" w:rsidP="00DA534E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1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5D7022F7" w14:textId="77777777" w:rsidR="00886EB2" w:rsidRPr="00B309CE" w:rsidRDefault="00B309CE" w:rsidP="00DA534E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3</w:t>
          </w:r>
        </w:p>
      </w:tc>
    </w:tr>
    <w:tr w:rsidR="00886EB2" w14:paraId="1FC8D311" w14:textId="77777777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14:paraId="6718CEDF" w14:textId="77777777" w:rsidR="00886EB2" w:rsidRPr="00F610E0" w:rsidRDefault="00886EB2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DC53F7E" w14:textId="77777777" w:rsidR="00886EB2" w:rsidRPr="00F610E0" w:rsidRDefault="00886EB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53218FA0" w14:textId="77777777"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98FD892" w14:textId="77777777"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14:paraId="2E744503" w14:textId="77777777" w:rsidR="00886EB2" w:rsidRPr="002D31C1" w:rsidRDefault="00886EB2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8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3D88541D" w14:textId="77777777" w:rsidR="00886EB2" w:rsidRPr="00A3378B" w:rsidRDefault="00F5567B" w:rsidP="009349B1">
          <w:pPr>
            <w:jc w:val="center"/>
            <w:rPr>
              <w:rFonts w:ascii="GOST type A" w:hAnsi="GOST type A"/>
              <w:i/>
              <w:sz w:val="28"/>
              <w:szCs w:val="36"/>
            </w:rPr>
          </w:pPr>
          <w:r>
            <w:rPr>
              <w:rFonts w:ascii="GOST type A" w:hAnsi="GOST type A" w:hint="eastAsia"/>
              <w:i/>
              <w:sz w:val="28"/>
              <w:szCs w:val="36"/>
            </w:rPr>
            <w:t>КПІ ім. І</w:t>
          </w:r>
          <w:r>
            <w:rPr>
              <w:rFonts w:ascii="GOST type A" w:hAnsi="GOST type A"/>
              <w:i/>
              <w:sz w:val="28"/>
              <w:szCs w:val="36"/>
              <w:lang w:val="uk-UA"/>
            </w:rPr>
            <w:t>.</w:t>
          </w:r>
          <w:r w:rsidR="00A3378B" w:rsidRPr="00A3378B">
            <w:rPr>
              <w:rFonts w:ascii="GOST type A" w:hAnsi="GOST type A" w:hint="eastAsia"/>
              <w:i/>
              <w:sz w:val="28"/>
              <w:szCs w:val="36"/>
            </w:rPr>
            <w:t>Сікорського,</w:t>
          </w:r>
        </w:p>
        <w:p w14:paraId="320FB613" w14:textId="7DE24841" w:rsidR="00A3378B" w:rsidRPr="009D1602" w:rsidRDefault="00A3378B" w:rsidP="009349B1">
          <w:pPr>
            <w:jc w:val="center"/>
            <w:rPr>
              <w:rFonts w:ascii="GOST type A" w:hAnsi="GOST type A"/>
              <w:sz w:val="28"/>
              <w:szCs w:val="34"/>
              <w:lang w:val="uk-UA"/>
            </w:rPr>
          </w:pPr>
          <w:r w:rsidRPr="00A3378B">
            <w:rPr>
              <w:rFonts w:ascii="GOST type A" w:hAnsi="GOST type A"/>
              <w:i/>
              <w:sz w:val="28"/>
              <w:szCs w:val="36"/>
              <w:lang w:val="uk-UA"/>
            </w:rPr>
            <w:t>ФЕЛ, КЕОА</w:t>
          </w:r>
          <w:r w:rsidR="009D1602" w:rsidRPr="006613AA">
            <w:rPr>
              <w:rFonts w:ascii="GOST type A" w:hAnsi="GOST type A"/>
              <w:i/>
              <w:sz w:val="28"/>
              <w:szCs w:val="36"/>
            </w:rPr>
            <w:t xml:space="preserve">, </w:t>
          </w:r>
          <w:r w:rsidR="009D1602">
            <w:rPr>
              <w:rFonts w:ascii="GOST type A" w:hAnsi="GOST type A"/>
              <w:i/>
              <w:sz w:val="28"/>
              <w:szCs w:val="36"/>
              <w:lang w:val="uk-UA"/>
            </w:rPr>
            <w:t>ДК-</w:t>
          </w:r>
          <w:r w:rsidR="00D6382B">
            <w:rPr>
              <w:rFonts w:ascii="GOST type A" w:hAnsi="GOST type A"/>
              <w:i/>
              <w:sz w:val="28"/>
              <w:szCs w:val="36"/>
              <w:lang w:val="uk-UA"/>
            </w:rPr>
            <w:t>82</w:t>
          </w:r>
        </w:p>
      </w:tc>
    </w:tr>
    <w:tr w:rsidR="00886EB2" w14:paraId="51BCBF7A" w14:textId="77777777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14:paraId="7655F6AF" w14:textId="77777777" w:rsidR="00886EB2" w:rsidRPr="00F610E0" w:rsidRDefault="00886EB2" w:rsidP="008D0C44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Н.контр.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E58AAA" w14:textId="77777777" w:rsidR="00886EB2" w:rsidRPr="00F610E0" w:rsidRDefault="00886EB2" w:rsidP="00A3378B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3057599" w14:textId="77777777"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37D4040" w14:textId="77777777"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  <w:vAlign w:val="center"/>
        </w:tcPr>
        <w:p w14:paraId="2716D701" w14:textId="77777777" w:rsidR="00886EB2" w:rsidRPr="00F610E0" w:rsidRDefault="00886EB2" w:rsidP="00993E35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</w:tcBorders>
          <w:vAlign w:val="center"/>
        </w:tcPr>
        <w:p w14:paraId="32430FAA" w14:textId="77777777" w:rsidR="00886EB2" w:rsidRPr="002D31C1" w:rsidRDefault="00886EB2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14:paraId="250C7BEE" w14:textId="77777777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14:paraId="510A998A" w14:textId="77777777" w:rsidR="00886EB2" w:rsidRPr="00F610E0" w:rsidRDefault="00A3378B" w:rsidP="008D0C44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тв.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12464" w14:textId="77777777" w:rsidR="00886EB2" w:rsidRPr="00A3378B" w:rsidRDefault="00A3378B" w:rsidP="00556296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Губар В.Г.</w:t>
          </w:r>
        </w:p>
        <w:p w14:paraId="0CCDE154" w14:textId="77777777" w:rsidR="00886EB2" w:rsidRPr="00F610E0" w:rsidRDefault="00886EB2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14:paraId="514A148D" w14:textId="77777777"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203588A" w14:textId="77777777"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14:paraId="75686E83" w14:textId="77777777" w:rsidR="00886EB2" w:rsidRPr="002D31C1" w:rsidRDefault="00886EB2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14:paraId="42648343" w14:textId="77777777" w:rsidR="00886EB2" w:rsidRPr="002D31C1" w:rsidRDefault="00886EB2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14:paraId="6722418F" w14:textId="77777777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FB2416" w14:textId="77777777"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A45CE6" w14:textId="77777777"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8CB59A" w14:textId="77777777"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1FAACF" w14:textId="77777777"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E8CD8B" w14:textId="77777777"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</w:tr>
    <w:tr w:rsidR="00886EB2" w14:paraId="0497785B" w14:textId="77777777" w:rsidTr="007C46B0">
      <w:trPr>
        <w:trHeight w:hRule="exact" w:val="283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39F2BA" w14:textId="77777777"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</w:t>
          </w:r>
          <w:r w:rsidR="00886EB2" w:rsidRPr="00A3378B">
            <w:rPr>
              <w:rFonts w:ascii="GOST type A" w:hAnsi="GOST type A"/>
              <w:i/>
              <w:sz w:val="24"/>
            </w:rPr>
            <w:t xml:space="preserve"> </w:t>
          </w:r>
          <w:r w:rsidR="00886EB2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219300" w14:textId="77777777"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П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 xml:space="preserve">дп. 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114123" w14:textId="77777777"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FCC942" w14:textId="77777777"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C1D866" w14:textId="77777777" w:rsidR="00886EB2" w:rsidRPr="00F610E0" w:rsidRDefault="00A3378B" w:rsidP="00A3378B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14:paraId="41F0F07C" w14:textId="77777777" w:rsidR="00886EB2" w:rsidRPr="000E2948" w:rsidRDefault="00886EB2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EF01" w14:textId="77777777" w:rsidR="00C01EE8" w:rsidRDefault="00C01EE8">
      <w:r>
        <w:separator/>
      </w:r>
    </w:p>
  </w:footnote>
  <w:footnote w:type="continuationSeparator" w:id="0">
    <w:p w14:paraId="7E4DE646" w14:textId="77777777" w:rsidR="00C01EE8" w:rsidRDefault="00C01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C409" w14:textId="77777777" w:rsidR="00886EB2" w:rsidRPr="000E2948" w:rsidRDefault="00886EB2">
    <w:pPr>
      <w:rPr>
        <w:sz w:val="2"/>
        <w:szCs w:val="2"/>
      </w:rPr>
    </w:pPr>
  </w:p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40"/>
      <w:gridCol w:w="340"/>
      <w:gridCol w:w="454"/>
      <w:gridCol w:w="3969"/>
      <w:gridCol w:w="3572"/>
      <w:gridCol w:w="567"/>
      <w:gridCol w:w="1248"/>
    </w:tblGrid>
    <w:tr w:rsidR="00886EB2" w:rsidRPr="00714006" w14:paraId="0280295A" w14:textId="77777777" w:rsidTr="005E65EC">
      <w:trPr>
        <w:cantSplit/>
        <w:trHeight w:val="850"/>
      </w:trPr>
      <w:tc>
        <w:tcPr>
          <w:tcW w:w="340" w:type="dxa"/>
          <w:textDirection w:val="btLr"/>
          <w:vAlign w:val="center"/>
        </w:tcPr>
        <w:p w14:paraId="418439C7" w14:textId="77777777" w:rsidR="00886EB2" w:rsidRPr="00DB58AF" w:rsidRDefault="00886EB2" w:rsidP="007C46B0">
          <w:pPr>
            <w:jc w:val="center"/>
            <w:rPr>
              <w:rFonts w:ascii="GOST type A" w:hAnsi="GOST type A"/>
              <w:i/>
              <w:sz w:val="24"/>
              <w:szCs w:val="22"/>
              <w:lang w:val="en-US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Формат</w:t>
          </w:r>
        </w:p>
      </w:tc>
      <w:tc>
        <w:tcPr>
          <w:tcW w:w="340" w:type="dxa"/>
          <w:textDirection w:val="btLr"/>
          <w:vAlign w:val="center"/>
        </w:tcPr>
        <w:p w14:paraId="08A95D17" w14:textId="77777777" w:rsidR="00886EB2" w:rsidRPr="00DB58AF" w:rsidRDefault="00886EB2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Зона</w:t>
          </w:r>
        </w:p>
      </w:tc>
      <w:tc>
        <w:tcPr>
          <w:tcW w:w="454" w:type="dxa"/>
          <w:textDirection w:val="btLr"/>
          <w:vAlign w:val="center"/>
        </w:tcPr>
        <w:p w14:paraId="6464EE01" w14:textId="77777777" w:rsidR="00886EB2" w:rsidRPr="00DB58AF" w:rsidRDefault="00886EB2" w:rsidP="00A3378B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Позиц</w:t>
          </w:r>
          <w:r w:rsidR="00A3378B">
            <w:rPr>
              <w:rFonts w:ascii="GOST type A" w:hAnsi="GOST type A"/>
              <w:i/>
              <w:sz w:val="24"/>
              <w:szCs w:val="22"/>
              <w:lang w:val="uk-UA"/>
            </w:rPr>
            <w:t>і</w:t>
          </w:r>
          <w:r w:rsidRPr="00DB58AF">
            <w:rPr>
              <w:rFonts w:ascii="GOST type A" w:hAnsi="GOST type A"/>
              <w:i/>
              <w:sz w:val="24"/>
              <w:szCs w:val="22"/>
            </w:rPr>
            <w:t>я</w:t>
          </w:r>
        </w:p>
      </w:tc>
      <w:tc>
        <w:tcPr>
          <w:tcW w:w="3969" w:type="dxa"/>
          <w:vAlign w:val="center"/>
        </w:tcPr>
        <w:p w14:paraId="0F0B947A" w14:textId="77777777" w:rsidR="00886EB2" w:rsidRPr="00DB58AF" w:rsidRDefault="00A3378B" w:rsidP="00A3378B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="00886EB2" w:rsidRPr="00DB58AF">
            <w:rPr>
              <w:rFonts w:ascii="GOST type A" w:hAnsi="GOST type A"/>
              <w:i/>
              <w:sz w:val="34"/>
              <w:szCs w:val="34"/>
            </w:rPr>
            <w:t>означен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vAlign w:val="center"/>
        </w:tcPr>
        <w:p w14:paraId="4A4BC651" w14:textId="77777777" w:rsidR="00886EB2" w:rsidRPr="00A3378B" w:rsidRDefault="00886EB2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DB58AF">
            <w:rPr>
              <w:rFonts w:ascii="GOST type A" w:hAnsi="GOST type A"/>
              <w:i/>
              <w:sz w:val="34"/>
              <w:szCs w:val="34"/>
            </w:rPr>
            <w:t>На</w:t>
          </w:r>
          <w:r w:rsidR="00A3378B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extDirection w:val="btLr"/>
          <w:vAlign w:val="center"/>
        </w:tcPr>
        <w:p w14:paraId="5803DB87" w14:textId="77777777" w:rsidR="00886EB2" w:rsidRPr="00714006" w:rsidRDefault="00886EB2" w:rsidP="007C46B0">
          <w:pPr>
            <w:ind w:left="-74" w:right="-74"/>
            <w:jc w:val="center"/>
            <w:rPr>
              <w:rFonts w:ascii="GOST type A" w:hAnsi="GOST type A"/>
              <w:i/>
              <w:sz w:val="28"/>
              <w:szCs w:val="22"/>
            </w:rPr>
          </w:pPr>
          <w:r w:rsidRPr="00714006">
            <w:rPr>
              <w:rFonts w:ascii="GOST type A" w:hAnsi="GOST type A"/>
              <w:i/>
              <w:sz w:val="24"/>
              <w:szCs w:val="22"/>
            </w:rPr>
            <w:t>К</w:t>
          </w:r>
          <w:r w:rsidR="00A3378B">
            <w:rPr>
              <w:rFonts w:ascii="GOST type A" w:hAnsi="GOST type A"/>
              <w:i/>
              <w:sz w:val="24"/>
              <w:szCs w:val="22"/>
            </w:rPr>
            <w:t>і</w:t>
          </w:r>
          <w:r w:rsidRPr="00714006">
            <w:rPr>
              <w:rFonts w:ascii="GOST type A" w:hAnsi="GOST type A"/>
              <w:i/>
              <w:sz w:val="24"/>
              <w:szCs w:val="22"/>
            </w:rPr>
            <w:t>л.</w:t>
          </w:r>
        </w:p>
      </w:tc>
      <w:tc>
        <w:tcPr>
          <w:tcW w:w="1248" w:type="dxa"/>
          <w:vAlign w:val="center"/>
        </w:tcPr>
        <w:p w14:paraId="2709BC89" w14:textId="77777777" w:rsidR="00886EB2" w:rsidRPr="00CA5881" w:rsidRDefault="00A3378B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Примі</w:t>
          </w:r>
          <w:r w:rsidR="00886EB2"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14:paraId="3B929C3A" w14:textId="77777777" w:rsidR="00886EB2" w:rsidRPr="00714006" w:rsidRDefault="00A3378B" w:rsidP="007C46B0">
          <w:pPr>
            <w:ind w:left="256" w:right="-74"/>
            <w:rPr>
              <w:rFonts w:ascii="GOST type A" w:hAnsi="GOST type A"/>
              <w:i/>
              <w:sz w:val="28"/>
              <w:szCs w:val="22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тка</w:t>
          </w:r>
        </w:p>
      </w:tc>
    </w:tr>
  </w:tbl>
  <w:p w14:paraId="09BF11BA" w14:textId="77777777" w:rsidR="00886EB2" w:rsidRDefault="00886EB2">
    <w:pPr>
      <w:pStyle w:val="a4"/>
      <w:spacing w:line="12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340"/>
      <w:gridCol w:w="454"/>
      <w:gridCol w:w="2268"/>
      <w:gridCol w:w="1701"/>
      <w:gridCol w:w="1701"/>
      <w:gridCol w:w="1871"/>
      <w:gridCol w:w="567"/>
      <w:gridCol w:w="1248"/>
    </w:tblGrid>
    <w:tr w:rsidR="00886EB2" w:rsidRPr="00714006" w14:paraId="5ADFA9D0" w14:textId="77777777" w:rsidTr="007C46B0">
      <w:trPr>
        <w:gridAfter w:val="3"/>
        <w:wAfter w:w="3686" w:type="dxa"/>
        <w:trHeight w:val="284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344DA901" w14:textId="77777777" w:rsidR="00886EB2" w:rsidRPr="00CA5881" w:rsidRDefault="00886EB2" w:rsidP="007C46B0">
          <w:pPr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CA5881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2596761" w14:textId="77777777" w:rsidR="00886EB2" w:rsidRPr="00CA5881" w:rsidRDefault="00886EB2" w:rsidP="00A3378B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Перв.</w:t>
          </w:r>
          <w:r w:rsidRPr="00CA5881">
            <w:rPr>
              <w:rFonts w:ascii="GOST type A" w:hAnsi="GOST type A"/>
              <w:i/>
              <w:sz w:val="24"/>
              <w:szCs w:val="24"/>
            </w:rPr>
            <w:t xml:space="preserve"> </w:t>
          </w:r>
          <w:r w:rsidR="00A3378B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r w:rsidRPr="00CA5881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886EB2" w:rsidRPr="00714006" w14:paraId="03C03FDB" w14:textId="77777777" w:rsidTr="007C46B0">
      <w:trPr>
        <w:gridAfter w:val="3"/>
        <w:wAfter w:w="3686" w:type="dxa"/>
        <w:trHeight w:val="397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1826588" w14:textId="77777777" w:rsidR="00886EB2" w:rsidRPr="00714006" w:rsidRDefault="00886EB2" w:rsidP="007C46B0">
          <w:pPr>
            <w:jc w:val="center"/>
            <w:rPr>
              <w:rFonts w:ascii="GOST type A" w:hAnsi="GOST type A"/>
              <w:b/>
              <w:sz w:val="24"/>
              <w:szCs w:val="24"/>
            </w:rPr>
          </w:pP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27DEB80" w14:textId="77777777" w:rsidR="00886EB2" w:rsidRPr="00A3378B" w:rsidRDefault="00886EB2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</w:p>
      </w:tc>
    </w:tr>
    <w:tr w:rsidR="00886EB2" w:rsidRPr="00714006" w14:paraId="6063D6B3" w14:textId="77777777" w:rsidTr="005E65EC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cantSplit/>
        <w:trHeight w:hRule="exact" w:val="851"/>
      </w:trPr>
      <w:tc>
        <w:tcPr>
          <w:tcW w:w="34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015E6A70" w14:textId="77777777" w:rsidR="00886EB2" w:rsidRPr="00CA5881" w:rsidRDefault="00886EB2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Формат</w:t>
          </w:r>
        </w:p>
      </w:tc>
      <w:tc>
        <w:tcPr>
          <w:tcW w:w="3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E25EECE" w14:textId="77777777" w:rsidR="00886EB2" w:rsidRPr="00CA5881" w:rsidRDefault="00886EB2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Зона</w:t>
          </w: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0471D72" w14:textId="77777777" w:rsidR="00886EB2" w:rsidRPr="00CA5881" w:rsidRDefault="00886EB2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Позиц</w:t>
          </w:r>
          <w:r w:rsidR="00A3378B">
            <w:rPr>
              <w:rFonts w:ascii="GOST type A" w:hAnsi="GOST type A"/>
              <w:i/>
              <w:sz w:val="24"/>
              <w:szCs w:val="28"/>
              <w:lang w:val="uk-UA"/>
            </w:rPr>
            <w:t>ія</w:t>
          </w:r>
        </w:p>
      </w:tc>
      <w:tc>
        <w:tcPr>
          <w:tcW w:w="396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415DC4" w14:textId="77777777" w:rsidR="00886EB2" w:rsidRPr="00A3378B" w:rsidRDefault="00A3378B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="00886EB2" w:rsidRPr="00CA5881">
            <w:rPr>
              <w:rFonts w:ascii="GOST type A" w:hAnsi="GOST type A"/>
              <w:i/>
              <w:sz w:val="34"/>
              <w:szCs w:val="34"/>
            </w:rPr>
            <w:t>означен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B70500" w14:textId="77777777" w:rsidR="00886EB2" w:rsidRPr="00A3378B" w:rsidRDefault="00886EB2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CA5881">
            <w:rPr>
              <w:rFonts w:ascii="GOST type A" w:hAnsi="GOST type A"/>
              <w:i/>
              <w:sz w:val="34"/>
              <w:szCs w:val="34"/>
            </w:rPr>
            <w:t>На</w:t>
          </w:r>
          <w:r w:rsidR="00A3378B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2147BC90" w14:textId="77777777" w:rsidR="00886EB2" w:rsidRPr="00CA5881" w:rsidRDefault="00886EB2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К</w:t>
          </w:r>
          <w:r w:rsidR="00A3378B">
            <w:rPr>
              <w:rFonts w:ascii="GOST type A" w:hAnsi="GOST type A"/>
              <w:i/>
              <w:sz w:val="24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4"/>
              <w:szCs w:val="28"/>
            </w:rPr>
            <w:t>л.</w:t>
          </w:r>
        </w:p>
      </w:tc>
      <w:tc>
        <w:tcPr>
          <w:tcW w:w="1248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8199D3A" w14:textId="77777777" w:rsidR="00886EB2" w:rsidRPr="00CA5881" w:rsidRDefault="00886EB2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 w:rsidRPr="00CA5881">
            <w:rPr>
              <w:rFonts w:ascii="GOST type A" w:hAnsi="GOST type A"/>
              <w:i/>
              <w:sz w:val="28"/>
              <w:szCs w:val="28"/>
            </w:rPr>
            <w:t>Прим</w:t>
          </w:r>
          <w:r w:rsidR="00A3378B">
            <w:rPr>
              <w:rFonts w:ascii="GOST type A" w:hAnsi="GOST type A"/>
              <w:i/>
              <w:sz w:val="28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14:paraId="69B1ADC2" w14:textId="77777777" w:rsidR="00886EB2" w:rsidRPr="00CA5881" w:rsidRDefault="00A3378B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тки</w:t>
          </w:r>
        </w:p>
      </w:tc>
    </w:tr>
  </w:tbl>
  <w:p w14:paraId="71306817" w14:textId="77777777" w:rsidR="00886EB2" w:rsidRDefault="00886EB2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C3"/>
    <w:rsid w:val="0000111D"/>
    <w:rsid w:val="000125AD"/>
    <w:rsid w:val="00013D00"/>
    <w:rsid w:val="00014D20"/>
    <w:rsid w:val="000169E0"/>
    <w:rsid w:val="000304AB"/>
    <w:rsid w:val="0003283C"/>
    <w:rsid w:val="00042CEB"/>
    <w:rsid w:val="00050276"/>
    <w:rsid w:val="00053211"/>
    <w:rsid w:val="00057C83"/>
    <w:rsid w:val="00061A45"/>
    <w:rsid w:val="00061F22"/>
    <w:rsid w:val="000669F5"/>
    <w:rsid w:val="00092395"/>
    <w:rsid w:val="00094FF6"/>
    <w:rsid w:val="000A0764"/>
    <w:rsid w:val="000A14BE"/>
    <w:rsid w:val="000A2A49"/>
    <w:rsid w:val="000A3B6A"/>
    <w:rsid w:val="000A6FC3"/>
    <w:rsid w:val="000B1957"/>
    <w:rsid w:val="000B41B7"/>
    <w:rsid w:val="000B6D24"/>
    <w:rsid w:val="000B7DF9"/>
    <w:rsid w:val="000D75D0"/>
    <w:rsid w:val="000E2943"/>
    <w:rsid w:val="000E2948"/>
    <w:rsid w:val="000E7BB4"/>
    <w:rsid w:val="001027D5"/>
    <w:rsid w:val="001029F2"/>
    <w:rsid w:val="001116D7"/>
    <w:rsid w:val="00150045"/>
    <w:rsid w:val="00174687"/>
    <w:rsid w:val="00182F2A"/>
    <w:rsid w:val="001A0227"/>
    <w:rsid w:val="001A4D07"/>
    <w:rsid w:val="001B2897"/>
    <w:rsid w:val="001B341A"/>
    <w:rsid w:val="001C2BC1"/>
    <w:rsid w:val="001D02A1"/>
    <w:rsid w:val="001D3088"/>
    <w:rsid w:val="001D6C12"/>
    <w:rsid w:val="001E4786"/>
    <w:rsid w:val="001F0ED2"/>
    <w:rsid w:val="001F5D5C"/>
    <w:rsid w:val="00200A59"/>
    <w:rsid w:val="0021367D"/>
    <w:rsid w:val="00231A63"/>
    <w:rsid w:val="0024087E"/>
    <w:rsid w:val="00241000"/>
    <w:rsid w:val="00241E24"/>
    <w:rsid w:val="00245CEA"/>
    <w:rsid w:val="0025228B"/>
    <w:rsid w:val="00267CE1"/>
    <w:rsid w:val="00267CF0"/>
    <w:rsid w:val="002903E9"/>
    <w:rsid w:val="00296876"/>
    <w:rsid w:val="002C24A9"/>
    <w:rsid w:val="002C3A65"/>
    <w:rsid w:val="002C5A4A"/>
    <w:rsid w:val="002D31C1"/>
    <w:rsid w:val="002D750E"/>
    <w:rsid w:val="00334D92"/>
    <w:rsid w:val="00336071"/>
    <w:rsid w:val="00341F6A"/>
    <w:rsid w:val="003537DC"/>
    <w:rsid w:val="00354EDD"/>
    <w:rsid w:val="00360DEB"/>
    <w:rsid w:val="00372306"/>
    <w:rsid w:val="00373082"/>
    <w:rsid w:val="00375E1F"/>
    <w:rsid w:val="003A0E12"/>
    <w:rsid w:val="003B0138"/>
    <w:rsid w:val="003B1B25"/>
    <w:rsid w:val="003B7204"/>
    <w:rsid w:val="003B77E0"/>
    <w:rsid w:val="003E0186"/>
    <w:rsid w:val="003F7A21"/>
    <w:rsid w:val="004221D9"/>
    <w:rsid w:val="00427833"/>
    <w:rsid w:val="004322C8"/>
    <w:rsid w:val="00453ACB"/>
    <w:rsid w:val="004561D1"/>
    <w:rsid w:val="00456404"/>
    <w:rsid w:val="0046075B"/>
    <w:rsid w:val="004620BC"/>
    <w:rsid w:val="004641A1"/>
    <w:rsid w:val="00466CAE"/>
    <w:rsid w:val="00471F45"/>
    <w:rsid w:val="00483848"/>
    <w:rsid w:val="00485D36"/>
    <w:rsid w:val="004874CA"/>
    <w:rsid w:val="004A0F77"/>
    <w:rsid w:val="004A19F7"/>
    <w:rsid w:val="004B1F92"/>
    <w:rsid w:val="004B61E0"/>
    <w:rsid w:val="004D1CF0"/>
    <w:rsid w:val="004E10A4"/>
    <w:rsid w:val="004E5C5E"/>
    <w:rsid w:val="004E7DFC"/>
    <w:rsid w:val="004F06D8"/>
    <w:rsid w:val="004F0844"/>
    <w:rsid w:val="004F220C"/>
    <w:rsid w:val="0050746B"/>
    <w:rsid w:val="00507D1A"/>
    <w:rsid w:val="00514986"/>
    <w:rsid w:val="005173E6"/>
    <w:rsid w:val="00524E1B"/>
    <w:rsid w:val="005506A4"/>
    <w:rsid w:val="00554F49"/>
    <w:rsid w:val="00556296"/>
    <w:rsid w:val="005848CF"/>
    <w:rsid w:val="005934CD"/>
    <w:rsid w:val="005A4640"/>
    <w:rsid w:val="005B033E"/>
    <w:rsid w:val="005B06DC"/>
    <w:rsid w:val="005B14C2"/>
    <w:rsid w:val="005B4907"/>
    <w:rsid w:val="005C3611"/>
    <w:rsid w:val="005C386C"/>
    <w:rsid w:val="005C69DB"/>
    <w:rsid w:val="005D7705"/>
    <w:rsid w:val="005E65EC"/>
    <w:rsid w:val="006006AB"/>
    <w:rsid w:val="00604431"/>
    <w:rsid w:val="00604EA7"/>
    <w:rsid w:val="006118DE"/>
    <w:rsid w:val="006133A5"/>
    <w:rsid w:val="0061500C"/>
    <w:rsid w:val="006153D9"/>
    <w:rsid w:val="00622127"/>
    <w:rsid w:val="00625F20"/>
    <w:rsid w:val="00642AC4"/>
    <w:rsid w:val="00660B1C"/>
    <w:rsid w:val="006613AA"/>
    <w:rsid w:val="00665CBF"/>
    <w:rsid w:val="006669F2"/>
    <w:rsid w:val="0067052A"/>
    <w:rsid w:val="006A2FC3"/>
    <w:rsid w:val="006B575F"/>
    <w:rsid w:val="006C05B0"/>
    <w:rsid w:val="006C1974"/>
    <w:rsid w:val="006C392D"/>
    <w:rsid w:val="006D28DC"/>
    <w:rsid w:val="006F63DA"/>
    <w:rsid w:val="00700510"/>
    <w:rsid w:val="007054B7"/>
    <w:rsid w:val="0071131D"/>
    <w:rsid w:val="00711CE2"/>
    <w:rsid w:val="0071359A"/>
    <w:rsid w:val="00735017"/>
    <w:rsid w:val="00735E9E"/>
    <w:rsid w:val="00743396"/>
    <w:rsid w:val="00755CE9"/>
    <w:rsid w:val="00761E41"/>
    <w:rsid w:val="00762552"/>
    <w:rsid w:val="007634F8"/>
    <w:rsid w:val="0077094B"/>
    <w:rsid w:val="00777265"/>
    <w:rsid w:val="0079572B"/>
    <w:rsid w:val="007A38D2"/>
    <w:rsid w:val="007C2689"/>
    <w:rsid w:val="007C46B0"/>
    <w:rsid w:val="007C54BD"/>
    <w:rsid w:val="007C716E"/>
    <w:rsid w:val="007D198F"/>
    <w:rsid w:val="007D3058"/>
    <w:rsid w:val="007D50B1"/>
    <w:rsid w:val="007D606C"/>
    <w:rsid w:val="007E1DC2"/>
    <w:rsid w:val="007E22EE"/>
    <w:rsid w:val="007E512A"/>
    <w:rsid w:val="007E5D7A"/>
    <w:rsid w:val="007F5564"/>
    <w:rsid w:val="00800B50"/>
    <w:rsid w:val="00807889"/>
    <w:rsid w:val="00810157"/>
    <w:rsid w:val="00815EB6"/>
    <w:rsid w:val="00861D94"/>
    <w:rsid w:val="008661AA"/>
    <w:rsid w:val="00866BA0"/>
    <w:rsid w:val="00882274"/>
    <w:rsid w:val="00886EB2"/>
    <w:rsid w:val="0089542C"/>
    <w:rsid w:val="008B5A44"/>
    <w:rsid w:val="008D0C44"/>
    <w:rsid w:val="008D20F2"/>
    <w:rsid w:val="008D4273"/>
    <w:rsid w:val="008E568A"/>
    <w:rsid w:val="008E7F2A"/>
    <w:rsid w:val="008F415D"/>
    <w:rsid w:val="00905AB9"/>
    <w:rsid w:val="00906EAF"/>
    <w:rsid w:val="009141AD"/>
    <w:rsid w:val="009349B1"/>
    <w:rsid w:val="0094621E"/>
    <w:rsid w:val="0095193E"/>
    <w:rsid w:val="009702B5"/>
    <w:rsid w:val="00980DB3"/>
    <w:rsid w:val="009829FD"/>
    <w:rsid w:val="009839CF"/>
    <w:rsid w:val="009842AC"/>
    <w:rsid w:val="00986E14"/>
    <w:rsid w:val="0099381C"/>
    <w:rsid w:val="00993E35"/>
    <w:rsid w:val="00993F2F"/>
    <w:rsid w:val="00995D5F"/>
    <w:rsid w:val="00997294"/>
    <w:rsid w:val="009A1A29"/>
    <w:rsid w:val="009A2E73"/>
    <w:rsid w:val="009A5343"/>
    <w:rsid w:val="009B270F"/>
    <w:rsid w:val="009B317F"/>
    <w:rsid w:val="009B732A"/>
    <w:rsid w:val="009D1602"/>
    <w:rsid w:val="009D2E11"/>
    <w:rsid w:val="009F3B0A"/>
    <w:rsid w:val="009F3C14"/>
    <w:rsid w:val="009F3ED7"/>
    <w:rsid w:val="009F65A6"/>
    <w:rsid w:val="00A1029D"/>
    <w:rsid w:val="00A12057"/>
    <w:rsid w:val="00A30FB0"/>
    <w:rsid w:val="00A3378B"/>
    <w:rsid w:val="00A33C63"/>
    <w:rsid w:val="00A36823"/>
    <w:rsid w:val="00A403C0"/>
    <w:rsid w:val="00A40DFB"/>
    <w:rsid w:val="00A448A3"/>
    <w:rsid w:val="00A44E09"/>
    <w:rsid w:val="00A5626F"/>
    <w:rsid w:val="00A7306D"/>
    <w:rsid w:val="00A74B33"/>
    <w:rsid w:val="00A7661A"/>
    <w:rsid w:val="00AB0745"/>
    <w:rsid w:val="00AB1C85"/>
    <w:rsid w:val="00AB4DF8"/>
    <w:rsid w:val="00AB7FEC"/>
    <w:rsid w:val="00AF53AD"/>
    <w:rsid w:val="00B11D2B"/>
    <w:rsid w:val="00B23636"/>
    <w:rsid w:val="00B26E27"/>
    <w:rsid w:val="00B309CE"/>
    <w:rsid w:val="00B31627"/>
    <w:rsid w:val="00B349EC"/>
    <w:rsid w:val="00B37CD8"/>
    <w:rsid w:val="00B401AF"/>
    <w:rsid w:val="00B44D5C"/>
    <w:rsid w:val="00B60155"/>
    <w:rsid w:val="00B661CD"/>
    <w:rsid w:val="00B67B42"/>
    <w:rsid w:val="00B942F8"/>
    <w:rsid w:val="00B96DE0"/>
    <w:rsid w:val="00BB379A"/>
    <w:rsid w:val="00BB4999"/>
    <w:rsid w:val="00BD399D"/>
    <w:rsid w:val="00BD6F3B"/>
    <w:rsid w:val="00BE75E6"/>
    <w:rsid w:val="00C00056"/>
    <w:rsid w:val="00C01EE8"/>
    <w:rsid w:val="00C26B87"/>
    <w:rsid w:val="00C3136B"/>
    <w:rsid w:val="00C4244F"/>
    <w:rsid w:val="00C44640"/>
    <w:rsid w:val="00C52797"/>
    <w:rsid w:val="00C54556"/>
    <w:rsid w:val="00C60637"/>
    <w:rsid w:val="00C6696F"/>
    <w:rsid w:val="00C80754"/>
    <w:rsid w:val="00C8712A"/>
    <w:rsid w:val="00CB1CEF"/>
    <w:rsid w:val="00CC31D7"/>
    <w:rsid w:val="00CF08F8"/>
    <w:rsid w:val="00CF7A76"/>
    <w:rsid w:val="00D048F1"/>
    <w:rsid w:val="00D46A16"/>
    <w:rsid w:val="00D530A6"/>
    <w:rsid w:val="00D55192"/>
    <w:rsid w:val="00D56D1B"/>
    <w:rsid w:val="00D6382B"/>
    <w:rsid w:val="00D6531E"/>
    <w:rsid w:val="00D8456E"/>
    <w:rsid w:val="00D96224"/>
    <w:rsid w:val="00DA1888"/>
    <w:rsid w:val="00DA534E"/>
    <w:rsid w:val="00DB116D"/>
    <w:rsid w:val="00DB3CE6"/>
    <w:rsid w:val="00DD1631"/>
    <w:rsid w:val="00DD4452"/>
    <w:rsid w:val="00DD75B2"/>
    <w:rsid w:val="00DE2AA9"/>
    <w:rsid w:val="00DF39D3"/>
    <w:rsid w:val="00DF650F"/>
    <w:rsid w:val="00E044EF"/>
    <w:rsid w:val="00E07ABB"/>
    <w:rsid w:val="00E11228"/>
    <w:rsid w:val="00E164B8"/>
    <w:rsid w:val="00E24DC7"/>
    <w:rsid w:val="00E342CB"/>
    <w:rsid w:val="00E42D8F"/>
    <w:rsid w:val="00E44857"/>
    <w:rsid w:val="00E511BC"/>
    <w:rsid w:val="00E5310B"/>
    <w:rsid w:val="00E56DF7"/>
    <w:rsid w:val="00E6152F"/>
    <w:rsid w:val="00E6534B"/>
    <w:rsid w:val="00E74CAA"/>
    <w:rsid w:val="00E765FB"/>
    <w:rsid w:val="00E95282"/>
    <w:rsid w:val="00EB2BF6"/>
    <w:rsid w:val="00EC6604"/>
    <w:rsid w:val="00EE1B47"/>
    <w:rsid w:val="00EE5D4A"/>
    <w:rsid w:val="00EE6ED8"/>
    <w:rsid w:val="00EE7C8B"/>
    <w:rsid w:val="00EF429A"/>
    <w:rsid w:val="00F060B4"/>
    <w:rsid w:val="00F14E28"/>
    <w:rsid w:val="00F2202F"/>
    <w:rsid w:val="00F22E18"/>
    <w:rsid w:val="00F30561"/>
    <w:rsid w:val="00F339FC"/>
    <w:rsid w:val="00F35754"/>
    <w:rsid w:val="00F45C8A"/>
    <w:rsid w:val="00F52B1B"/>
    <w:rsid w:val="00F5567B"/>
    <w:rsid w:val="00F610E0"/>
    <w:rsid w:val="00F701CF"/>
    <w:rsid w:val="00F74C87"/>
    <w:rsid w:val="00F7523A"/>
    <w:rsid w:val="00F75A3A"/>
    <w:rsid w:val="00F77290"/>
    <w:rsid w:val="00F808EB"/>
    <w:rsid w:val="00F97C20"/>
    <w:rsid w:val="00FB0D38"/>
    <w:rsid w:val="00FB4FD8"/>
    <w:rsid w:val="00FC031E"/>
    <w:rsid w:val="00FC416D"/>
    <w:rsid w:val="00FD6367"/>
    <w:rsid w:val="00FE217F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B647A7"/>
  <w15:docId w15:val="{CF2832F0-17E4-48EC-9997-E43AA833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link w:val="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a1"/>
    <w:rsid w:val="00905AB9"/>
  </w:style>
  <w:style w:type="character" w:customStyle="1" w:styleId="alt-edited">
    <w:name w:val="alt-edited"/>
    <w:basedOn w:val="a1"/>
    <w:rsid w:val="005C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C84CC-DF2D-4E35-929F-682C6A7A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2002.dot</Template>
  <TotalTime>854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Sasha Athenes</dc:creator>
  <cp:keywords/>
  <cp:lastModifiedBy>User</cp:lastModifiedBy>
  <cp:revision>82</cp:revision>
  <cp:lastPrinted>2021-05-26T11:18:00Z</cp:lastPrinted>
  <dcterms:created xsi:type="dcterms:W3CDTF">2017-06-08T14:33:00Z</dcterms:created>
  <dcterms:modified xsi:type="dcterms:W3CDTF">2021-05-26T11:25:00Z</dcterms:modified>
  <cp:category>.doc</cp:category>
</cp:coreProperties>
</file>